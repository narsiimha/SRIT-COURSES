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E67C2" w14:textId="77777777" w:rsidR="004D36D7" w:rsidRPr="00FD4A68" w:rsidRDefault="00337EF0" w:rsidP="00B47940">
      <w:pPr>
        <w:pStyle w:val="Title"/>
        <w:rPr>
          <w:rStyle w:val="LabTitleInstVersred"/>
          <w:b/>
          <w:color w:val="auto"/>
        </w:rPr>
      </w:pPr>
      <w:sdt>
        <w:sdtPr>
          <w:rPr>
            <w:b w:val="0"/>
            <w:color w:val="EE0000"/>
          </w:rPr>
          <w:alias w:val="Title"/>
          <w:tag w:val=""/>
          <w:id w:val="-487021785"/>
          <w:placeholder>
            <w:docPart w:val="53E39B35253B4756AC27148FCA94FF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C49">
            <w:t xml:space="preserve">CCNAv7 ITN </w:t>
          </w:r>
          <w:r w:rsidR="00C63C49" w:rsidRPr="00C63C49">
            <w:t>Skills Assessment</w:t>
          </w:r>
        </w:sdtContent>
      </w:sdt>
      <w:r w:rsidR="004D36D7" w:rsidRPr="00FD4A68">
        <w:t xml:space="preserve"> </w:t>
      </w:r>
      <w:r w:rsidR="00D84BDA" w:rsidRPr="00FD4A68">
        <w:rPr>
          <w:rStyle w:val="LabTitleInstVersred"/>
        </w:rPr>
        <w:t>(Instructor Version)</w:t>
      </w:r>
    </w:p>
    <w:p w14:paraId="21FF527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B0AB881" w14:textId="77777777" w:rsidR="00651514" w:rsidRDefault="00651514" w:rsidP="00651514">
      <w:pPr>
        <w:pStyle w:val="Heading1"/>
      </w:pPr>
      <w:r>
        <w:t>Topology</w:t>
      </w:r>
    </w:p>
    <w:p w14:paraId="45550594" w14:textId="77777777" w:rsidR="00651514" w:rsidRDefault="00651514" w:rsidP="00651514">
      <w:pPr>
        <w:pStyle w:val="Visual"/>
      </w:pPr>
      <w:r>
        <w:rPr>
          <w:noProof/>
        </w:rPr>
        <w:drawing>
          <wp:inline distT="0" distB="0" distL="0" distR="0" wp14:anchorId="695531E6" wp14:editId="04682B49">
            <wp:extent cx="5800725" cy="781050"/>
            <wp:effectExtent l="0" t="0" r="9525" b="0"/>
            <wp:docPr id="1" name="Picture 1" descr="This topology uses 2 PCs, 1 switch and 1 router. PC-A is connected to S1 F0/6. S1 F0/5 is connected R1 G0/0/1. R1 G0/0/0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781050"/>
                    </a:xfrm>
                    <a:prstGeom prst="rect">
                      <a:avLst/>
                    </a:prstGeom>
                    <a:noFill/>
                    <a:ln>
                      <a:noFill/>
                    </a:ln>
                  </pic:spPr>
                </pic:pic>
              </a:graphicData>
            </a:graphic>
          </wp:inline>
        </w:drawing>
      </w:r>
    </w:p>
    <w:p w14:paraId="69C3DB00" w14:textId="77777777" w:rsidR="00651514" w:rsidRPr="00BB73FF" w:rsidRDefault="00651514" w:rsidP="00651514">
      <w:pPr>
        <w:pStyle w:val="Heading1"/>
      </w:pPr>
      <w:r>
        <w:t xml:space="preserve">Assessment </w:t>
      </w:r>
      <w:r w:rsidRPr="00BB73FF">
        <w:t>Objective</w:t>
      </w:r>
      <w:r>
        <w:t>s</w:t>
      </w:r>
    </w:p>
    <w:p w14:paraId="19B57FD8" w14:textId="77777777" w:rsidR="00651514" w:rsidRPr="004C0909" w:rsidRDefault="00651514" w:rsidP="00651514">
      <w:pPr>
        <w:pStyle w:val="BodyTextL25Bold"/>
      </w:pPr>
      <w:r>
        <w:t xml:space="preserve">Part 1: Develop an IP Addressing Scheme </w:t>
      </w:r>
      <w:r w:rsidRPr="00495E01">
        <w:rPr>
          <w:b w:val="0"/>
        </w:rPr>
        <w:t>(</w:t>
      </w:r>
      <w:r>
        <w:rPr>
          <w:b w:val="0"/>
        </w:rPr>
        <w:t>20</w:t>
      </w:r>
      <w:r w:rsidRPr="00495E01">
        <w:rPr>
          <w:b w:val="0"/>
        </w:rPr>
        <w:t xml:space="preserve"> points, 2</w:t>
      </w:r>
      <w:r>
        <w:rPr>
          <w:b w:val="0"/>
        </w:rPr>
        <w:t>5</w:t>
      </w:r>
      <w:r w:rsidRPr="00495E01">
        <w:rPr>
          <w:b w:val="0"/>
        </w:rPr>
        <w:t xml:space="preserve"> minutes)</w:t>
      </w:r>
    </w:p>
    <w:p w14:paraId="62F64A13" w14:textId="77777777" w:rsidR="00651514" w:rsidRDefault="00651514" w:rsidP="00651514">
      <w:pPr>
        <w:pStyle w:val="BodyTextL25Bold"/>
      </w:pPr>
      <w:r>
        <w:t xml:space="preserve">Part 2: Initialize and Reload Devices </w:t>
      </w:r>
      <w:r w:rsidRPr="00495E01">
        <w:rPr>
          <w:b w:val="0"/>
        </w:rPr>
        <w:t>(1</w:t>
      </w:r>
      <w:r>
        <w:rPr>
          <w:b w:val="0"/>
        </w:rPr>
        <w:t>0</w:t>
      </w:r>
      <w:r w:rsidRPr="00495E01">
        <w:rPr>
          <w:b w:val="0"/>
        </w:rPr>
        <w:t xml:space="preserve"> points, </w:t>
      </w:r>
      <w:r>
        <w:rPr>
          <w:b w:val="0"/>
        </w:rPr>
        <w:t>20</w:t>
      </w:r>
      <w:r w:rsidRPr="00495E01">
        <w:rPr>
          <w:b w:val="0"/>
        </w:rPr>
        <w:t xml:space="preserve"> minutes)</w:t>
      </w:r>
    </w:p>
    <w:p w14:paraId="1D84951E" w14:textId="77777777" w:rsidR="00651514" w:rsidRDefault="00651514" w:rsidP="00651514">
      <w:pPr>
        <w:pStyle w:val="BodyTextL25Bold"/>
      </w:pPr>
      <w:r>
        <w:t xml:space="preserve">Part 3: Configure Device IP address and Security Settings </w:t>
      </w:r>
      <w:r w:rsidRPr="00495E01">
        <w:rPr>
          <w:b w:val="0"/>
        </w:rPr>
        <w:t>(</w:t>
      </w:r>
      <w:r>
        <w:rPr>
          <w:b w:val="0"/>
        </w:rPr>
        <w:t>45</w:t>
      </w:r>
      <w:r w:rsidRPr="00495E01">
        <w:rPr>
          <w:b w:val="0"/>
        </w:rPr>
        <w:t xml:space="preserve"> points, </w:t>
      </w:r>
      <w:r>
        <w:rPr>
          <w:b w:val="0"/>
        </w:rPr>
        <w:t>35</w:t>
      </w:r>
      <w:r w:rsidRPr="00495E01">
        <w:rPr>
          <w:b w:val="0"/>
        </w:rPr>
        <w:t xml:space="preserve"> minutes)</w:t>
      </w:r>
    </w:p>
    <w:p w14:paraId="02596E0E" w14:textId="77777777" w:rsidR="00651514" w:rsidRDefault="00651514" w:rsidP="00651514">
      <w:pPr>
        <w:pStyle w:val="BodyTextL25Bold"/>
      </w:pPr>
      <w:r>
        <w:t xml:space="preserve">Part 4: Test and Verify IPv4 and IPv6 End-to-End Connectivity </w:t>
      </w:r>
      <w:r w:rsidRPr="00495E01">
        <w:rPr>
          <w:b w:val="0"/>
        </w:rPr>
        <w:t>(</w:t>
      </w:r>
      <w:r>
        <w:rPr>
          <w:b w:val="0"/>
        </w:rPr>
        <w:t>15</w:t>
      </w:r>
      <w:r w:rsidRPr="00495E01">
        <w:rPr>
          <w:b w:val="0"/>
        </w:rPr>
        <w:t xml:space="preserve"> points, </w:t>
      </w:r>
      <w:r>
        <w:rPr>
          <w:b w:val="0"/>
        </w:rPr>
        <w:t>2</w:t>
      </w:r>
      <w:r w:rsidRPr="00495E01">
        <w:rPr>
          <w:b w:val="0"/>
        </w:rPr>
        <w:t>0 minutes)</w:t>
      </w:r>
    </w:p>
    <w:p w14:paraId="3BDFAD82" w14:textId="77777777" w:rsidR="00651514" w:rsidRDefault="00651514" w:rsidP="00651514">
      <w:pPr>
        <w:pStyle w:val="BodyTextL25Bold"/>
      </w:pPr>
      <w:r>
        <w:t xml:space="preserve">Part 5: Use the IOS CLI to Gather Device Information </w:t>
      </w:r>
      <w:r w:rsidRPr="00495E01">
        <w:rPr>
          <w:b w:val="0"/>
        </w:rPr>
        <w:t>(10 points, 10 minutes)</w:t>
      </w:r>
    </w:p>
    <w:p w14:paraId="0F102455" w14:textId="77777777" w:rsidR="00651514" w:rsidRDefault="00651514" w:rsidP="00651514">
      <w:pPr>
        <w:pStyle w:val="Heading1"/>
      </w:pPr>
      <w:r>
        <w:t>Scenario</w:t>
      </w:r>
    </w:p>
    <w:p w14:paraId="794E7BA9" w14:textId="77777777" w:rsidR="00651514" w:rsidRDefault="00651514" w:rsidP="00651514">
      <w:pPr>
        <w:pStyle w:val="BodyTextL25"/>
      </w:pPr>
      <w:r>
        <w:t xml:space="preserve">In this Skills Assessment (SA) you will configure the devices in a small network. You must configure a router, switch and PCs to support both IPv4 and IPv6 connectivity. You will configure security, including SSH, on the router. In addition, you will test and document the network using common CLI commands. </w:t>
      </w:r>
    </w:p>
    <w:p w14:paraId="52EAF7BB" w14:textId="77777777" w:rsidR="00651514" w:rsidRDefault="00651514" w:rsidP="00651514">
      <w:pPr>
        <w:pStyle w:val="InstNoteRedL25"/>
      </w:pPr>
      <w:r w:rsidRPr="006100A3">
        <w:rPr>
          <w:b/>
          <w:highlight w:val="cyan"/>
        </w:rPr>
        <w:t>Instructor Note</w:t>
      </w:r>
      <w:r w:rsidRPr="006100A3">
        <w:rPr>
          <w:highlight w:val="cyan"/>
        </w:rPr>
        <w:t>: For the student version of this exam, the instructor should build the network and connect devices prior to the student starting the exam. This will save time and reduce wear on cables and equipment. The student will need to initialize and reload devices.</w:t>
      </w:r>
    </w:p>
    <w:p w14:paraId="1B2EAC29" w14:textId="77777777" w:rsidR="00651514" w:rsidRDefault="00651514" w:rsidP="00651514">
      <w:pPr>
        <w:pStyle w:val="InstNoteRedL25"/>
        <w:rPr>
          <w:b/>
        </w:rPr>
      </w:pPr>
      <w:r>
        <w:rPr>
          <w:rFonts w:eastAsia="Arial"/>
          <w:b/>
        </w:rPr>
        <w:t xml:space="preserve">Instructor </w:t>
      </w:r>
      <w:r w:rsidRPr="00A86660">
        <w:rPr>
          <w:rFonts w:eastAsia="Arial"/>
          <w:b/>
        </w:rPr>
        <w:t>Note</w:t>
      </w:r>
      <w:r w:rsidRPr="0034604B">
        <w:rPr>
          <w:rFonts w:eastAsia="Arial"/>
        </w:rPr>
        <w:t>:</w:t>
      </w:r>
      <w:r w:rsidRPr="00A86660">
        <w:rPr>
          <w:rFonts w:eastAsia="Arial"/>
        </w:rPr>
        <w:t xml:space="preserve"> The router</w:t>
      </w:r>
      <w:r>
        <w:rPr>
          <w:rFonts w:eastAsia="Arial"/>
        </w:rPr>
        <w:t xml:space="preserve"> used with this SA is a </w:t>
      </w:r>
      <w:r w:rsidRPr="00A86660">
        <w:rPr>
          <w:rFonts w:eastAsia="Arial"/>
        </w:rPr>
        <w:t xml:space="preserve">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r w:rsidRPr="008C2920">
        <w:rPr>
          <w:rFonts w:eastAsia="Arial"/>
        </w:rPr>
        <w:t xml:space="preserve"> </w:t>
      </w:r>
      <w:r>
        <w:rPr>
          <w:rFonts w:eastAsia="Arial"/>
        </w:rPr>
        <w:t>Refer to t</w:t>
      </w:r>
      <w:r w:rsidRPr="00A86660">
        <w:rPr>
          <w:rFonts w:eastAsia="Arial"/>
        </w:rPr>
        <w:t xml:space="preserve">he </w:t>
      </w:r>
      <w:r w:rsidRPr="00831FEA">
        <w:rPr>
          <w:rFonts w:eastAsia="Arial"/>
          <w:b/>
          <w:bCs/>
        </w:rPr>
        <w:t>Router Interface Summary Table</w:t>
      </w:r>
      <w:r>
        <w:rPr>
          <w:rFonts w:eastAsia="Arial"/>
        </w:rPr>
        <w:t xml:space="preserve"> </w:t>
      </w:r>
      <w:r w:rsidRPr="00A86660">
        <w:rPr>
          <w:rFonts w:eastAsia="Arial"/>
        </w:rPr>
        <w:t xml:space="preserve">at the end of the lab </w:t>
      </w:r>
      <w:r>
        <w:rPr>
          <w:rFonts w:eastAsia="Arial"/>
        </w:rPr>
        <w:t xml:space="preserve">for the correct </w:t>
      </w:r>
      <w:r w:rsidRPr="00A86660">
        <w:rPr>
          <w:rFonts w:eastAsia="Arial"/>
        </w:rPr>
        <w:t>interface identifiers</w:t>
      </w:r>
      <w:r>
        <w:rPr>
          <w:rFonts w:eastAsia="Arial"/>
        </w:rPr>
        <w:t>.</w:t>
      </w:r>
    </w:p>
    <w:p w14:paraId="688F5199" w14:textId="77777777" w:rsidR="00651514" w:rsidRDefault="00651514" w:rsidP="00651514">
      <w:pPr>
        <w:pStyle w:val="InstNoteRedL25"/>
      </w:pPr>
      <w:r w:rsidRPr="005A77DD">
        <w:rPr>
          <w:b/>
        </w:rPr>
        <w:t>Instructor Note</w:t>
      </w:r>
      <w:r>
        <w:t>: For the initial SA setup, the router and switch should have a startup-configuration saved with hostnames (</w:t>
      </w:r>
      <w:proofErr w:type="spellStart"/>
      <w:r>
        <w:t>Rtr</w:t>
      </w:r>
      <w:proofErr w:type="spellEnd"/>
      <w:r>
        <w:t xml:space="preserve"> &amp; </w:t>
      </w:r>
      <w:proofErr w:type="spellStart"/>
      <w:r>
        <w:t>Sws</w:t>
      </w:r>
      <w:proofErr w:type="spellEnd"/>
      <w:r>
        <w:t xml:space="preserve">). The router should also have a loopback address configured and the switch should have </w:t>
      </w:r>
      <w:proofErr w:type="spellStart"/>
      <w:r>
        <w:t>vlan</w:t>
      </w:r>
      <w:proofErr w:type="spellEnd"/>
      <w:r>
        <w:t xml:space="preserve"> 99 configured. These configurations will be used to verify that the student initialized the devices correctly in Part 2. It is recommended that these configurations are saved to flash as </w:t>
      </w:r>
      <w:proofErr w:type="spellStart"/>
      <w:r>
        <w:t>SA_Init</w:t>
      </w:r>
      <w:proofErr w:type="spellEnd"/>
      <w:r>
        <w:t xml:space="preserve"> and used to reset the device for the next student.</w:t>
      </w:r>
    </w:p>
    <w:p w14:paraId="5D3A36F8" w14:textId="77777777" w:rsidR="00727288" w:rsidRPr="00E859D7" w:rsidRDefault="00727288" w:rsidP="00727288">
      <w:pPr>
        <w:pStyle w:val="InstNoteRedL25"/>
        <w:rPr>
          <w:b/>
        </w:rPr>
      </w:pPr>
      <w:bookmarkStart w:id="0" w:name="_Hlk24522252"/>
      <w:r w:rsidRPr="00E859D7">
        <w:rPr>
          <w:b/>
        </w:rPr>
        <w:t>Initial Script for SA:</w:t>
      </w:r>
    </w:p>
    <w:p w14:paraId="1D5BA083" w14:textId="77777777" w:rsidR="00727288" w:rsidRDefault="00727288" w:rsidP="00727288">
      <w:pPr>
        <w:pStyle w:val="InstNoteRedL25"/>
        <w:rPr>
          <w:b/>
        </w:rPr>
      </w:pPr>
      <w:r w:rsidRPr="00E859D7">
        <w:rPr>
          <w:b/>
        </w:rPr>
        <w:t>Router</w:t>
      </w:r>
    </w:p>
    <w:p w14:paraId="5F2981F4" w14:textId="77777777" w:rsidR="00727288" w:rsidRDefault="00727288" w:rsidP="00727288">
      <w:pPr>
        <w:pStyle w:val="CMDRed"/>
      </w:pPr>
      <w:r>
        <w:t>enable</w:t>
      </w:r>
    </w:p>
    <w:p w14:paraId="566B489A" w14:textId="77777777" w:rsidR="00727288" w:rsidRDefault="00727288" w:rsidP="00727288">
      <w:pPr>
        <w:pStyle w:val="CMDRed"/>
      </w:pPr>
      <w:r>
        <w:t>config terminal</w:t>
      </w:r>
    </w:p>
    <w:p w14:paraId="6CCD296A" w14:textId="77777777" w:rsidR="00727288" w:rsidRDefault="00727288" w:rsidP="00727288">
      <w:pPr>
        <w:pStyle w:val="CMDRed"/>
      </w:pPr>
      <w:r>
        <w:t xml:space="preserve">hostname </w:t>
      </w:r>
      <w:proofErr w:type="spellStart"/>
      <w:r>
        <w:t>Rtr</w:t>
      </w:r>
      <w:proofErr w:type="spellEnd"/>
    </w:p>
    <w:p w14:paraId="15BAAFD0" w14:textId="77777777" w:rsidR="00727288" w:rsidRDefault="00727288" w:rsidP="00727288">
      <w:pPr>
        <w:pStyle w:val="CMDRed"/>
      </w:pPr>
      <w:r>
        <w:t>interface lo1</w:t>
      </w:r>
    </w:p>
    <w:p w14:paraId="35F76C0B" w14:textId="77777777" w:rsidR="00727288" w:rsidRDefault="00727288" w:rsidP="00727288">
      <w:pPr>
        <w:pStyle w:val="CMDRed"/>
      </w:pPr>
      <w:r>
        <w:t xml:space="preserve"> </w:t>
      </w:r>
      <w:proofErr w:type="spellStart"/>
      <w:r>
        <w:t>ip</w:t>
      </w:r>
      <w:proofErr w:type="spellEnd"/>
      <w:r>
        <w:t xml:space="preserve"> address 10.10.10.10. 255.255.255.255</w:t>
      </w:r>
    </w:p>
    <w:p w14:paraId="6FF8C5A6" w14:textId="77777777" w:rsidR="00727288" w:rsidRDefault="00727288" w:rsidP="00727288">
      <w:pPr>
        <w:pStyle w:val="CMDRed"/>
      </w:pPr>
      <w:r>
        <w:lastRenderedPageBreak/>
        <w:t>end</w:t>
      </w:r>
    </w:p>
    <w:p w14:paraId="35C36179" w14:textId="77777777" w:rsidR="00727288" w:rsidRDefault="00727288" w:rsidP="00727288">
      <w:pPr>
        <w:pStyle w:val="CMDRed"/>
      </w:pPr>
      <w:r>
        <w:t>copy run start</w:t>
      </w:r>
    </w:p>
    <w:p w14:paraId="237F35A7" w14:textId="77777777" w:rsidR="00727288" w:rsidRPr="00E859D7" w:rsidRDefault="00727288" w:rsidP="00727288">
      <w:pPr>
        <w:pStyle w:val="InstNoteRedL25"/>
        <w:rPr>
          <w:b/>
        </w:rPr>
      </w:pPr>
      <w:r w:rsidRPr="00E859D7">
        <w:rPr>
          <w:b/>
        </w:rPr>
        <w:t>Switch</w:t>
      </w:r>
    </w:p>
    <w:p w14:paraId="623A0136" w14:textId="77777777" w:rsidR="00727288" w:rsidRDefault="00727288" w:rsidP="00727288">
      <w:pPr>
        <w:pStyle w:val="CMDRed"/>
      </w:pPr>
      <w:r>
        <w:t>enable</w:t>
      </w:r>
    </w:p>
    <w:p w14:paraId="664D61A3" w14:textId="77777777" w:rsidR="00727288" w:rsidRDefault="00727288" w:rsidP="00727288">
      <w:pPr>
        <w:pStyle w:val="CMDRed"/>
      </w:pPr>
      <w:r>
        <w:t>config terminal</w:t>
      </w:r>
    </w:p>
    <w:p w14:paraId="41A78F12" w14:textId="77777777" w:rsidR="00727288" w:rsidRDefault="00727288" w:rsidP="00727288">
      <w:pPr>
        <w:pStyle w:val="CMDRed"/>
      </w:pPr>
      <w:r>
        <w:t xml:space="preserve">hostname </w:t>
      </w:r>
      <w:proofErr w:type="spellStart"/>
      <w:r>
        <w:t>Sws</w:t>
      </w:r>
      <w:proofErr w:type="spellEnd"/>
    </w:p>
    <w:p w14:paraId="54286BBF" w14:textId="77777777" w:rsidR="00727288" w:rsidRDefault="00727288" w:rsidP="00727288">
      <w:pPr>
        <w:pStyle w:val="CMDRed"/>
      </w:pPr>
      <w:proofErr w:type="spellStart"/>
      <w:r>
        <w:t>vlan</w:t>
      </w:r>
      <w:proofErr w:type="spellEnd"/>
      <w:r>
        <w:t xml:space="preserve"> 99</w:t>
      </w:r>
    </w:p>
    <w:p w14:paraId="2DBA5FCC" w14:textId="77777777" w:rsidR="00727288" w:rsidRDefault="00727288" w:rsidP="00727288">
      <w:pPr>
        <w:pStyle w:val="CMDRed"/>
      </w:pPr>
      <w:r>
        <w:t>end</w:t>
      </w:r>
    </w:p>
    <w:p w14:paraId="61F9CDAE" w14:textId="77777777" w:rsidR="00727288" w:rsidRDefault="00727288" w:rsidP="00727288">
      <w:pPr>
        <w:pStyle w:val="CMDRed"/>
      </w:pPr>
      <w:r>
        <w:t>copy run start</w:t>
      </w:r>
    </w:p>
    <w:bookmarkEnd w:id="0"/>
    <w:p w14:paraId="47546B5F" w14:textId="77777777" w:rsidR="00651514" w:rsidRDefault="00651514" w:rsidP="00651514">
      <w:pPr>
        <w:pStyle w:val="InstNoteRedL25"/>
      </w:pPr>
      <w:r w:rsidRPr="005A77DD">
        <w:rPr>
          <w:b/>
        </w:rPr>
        <w:t>Instructor Note</w:t>
      </w:r>
      <w:r>
        <w:t>: Sample scoring and estimated times for each exam part are provided. These can be adjusted by the instructor as necessary to suit the testing environment. Total points for the exam are 100 and total time is estimated at 110 minutes. The instructor may elect to deduct points if excessive time is taken for a part of the assessment.</w:t>
      </w:r>
    </w:p>
    <w:p w14:paraId="0CA7E937" w14:textId="77777777" w:rsidR="00651514" w:rsidRDefault="00651514" w:rsidP="00651514">
      <w:pPr>
        <w:pStyle w:val="Heading1"/>
      </w:pPr>
      <w:r>
        <w:t>Required Resources</w:t>
      </w:r>
    </w:p>
    <w:p w14:paraId="20AAA452" w14:textId="77777777" w:rsidR="00651514" w:rsidRDefault="00651514" w:rsidP="00651514">
      <w:pPr>
        <w:pStyle w:val="Bulletlevel1"/>
        <w:spacing w:before="60" w:after="60" w:line="276" w:lineRule="auto"/>
      </w:pPr>
      <w:r>
        <w:t>1 Router (Cisco 4221 with Cisco IOS XE Release 16.9.4 universal image or comparable)</w:t>
      </w:r>
    </w:p>
    <w:p w14:paraId="4D6EA040" w14:textId="77777777" w:rsidR="00651514" w:rsidRDefault="00651514" w:rsidP="00651514">
      <w:pPr>
        <w:pStyle w:val="Bulletlevel1"/>
        <w:spacing w:before="60" w:after="60" w:line="276" w:lineRule="auto"/>
      </w:pPr>
      <w:r>
        <w:t>1 Switch (Cisco 2960 with Cisco IOS Release 15.2(2) lanbasek9 image or comparable)</w:t>
      </w:r>
    </w:p>
    <w:p w14:paraId="28069583" w14:textId="77777777" w:rsidR="00651514" w:rsidRDefault="00651514" w:rsidP="00651514">
      <w:pPr>
        <w:pStyle w:val="Bulletlevel1"/>
        <w:spacing w:before="60" w:after="60" w:line="276" w:lineRule="auto"/>
      </w:pPr>
      <w:r>
        <w:t>2 PCs (Windows with a terminal emulation program, such as Tera Term)</w:t>
      </w:r>
    </w:p>
    <w:p w14:paraId="1FA28966" w14:textId="77777777" w:rsidR="00651514" w:rsidRDefault="00651514" w:rsidP="00651514">
      <w:pPr>
        <w:pStyle w:val="Bulletlevel1"/>
      </w:pPr>
      <w:r>
        <w:t>Console cables to configure the Cisco IOS devices via the console ports</w:t>
      </w:r>
    </w:p>
    <w:p w14:paraId="397DDA7B" w14:textId="77777777" w:rsidR="00651514" w:rsidRDefault="00651514" w:rsidP="00651514">
      <w:pPr>
        <w:pStyle w:val="Bulletlevel1"/>
        <w:spacing w:before="60" w:after="60" w:line="276" w:lineRule="auto"/>
      </w:pPr>
      <w:r>
        <w:t>Ethernet cables as shown in the topology</w:t>
      </w:r>
    </w:p>
    <w:p w14:paraId="2C338504" w14:textId="77777777" w:rsidR="00E859D7" w:rsidRDefault="00E859D7" w:rsidP="00E859D7">
      <w:pPr>
        <w:pStyle w:val="Heading1"/>
      </w:pPr>
      <w:r>
        <w:t>Instructions</w:t>
      </w:r>
    </w:p>
    <w:p w14:paraId="4F82A63F" w14:textId="77777777" w:rsidR="00651514" w:rsidRDefault="00651514" w:rsidP="00651514">
      <w:pPr>
        <w:pStyle w:val="Heading2"/>
      </w:pPr>
      <w:r>
        <w:t>Develop an IP Addressing Scheme</w:t>
      </w:r>
    </w:p>
    <w:p w14:paraId="623096C7" w14:textId="37B993EB" w:rsidR="00651514" w:rsidRPr="00DF6C5C" w:rsidRDefault="00651514" w:rsidP="00DF6C5C">
      <w:pPr>
        <w:pStyle w:val="InstNoteRedL25"/>
        <w:tabs>
          <w:tab w:val="left" w:pos="1260"/>
        </w:tabs>
        <w:rPr>
          <w:b/>
        </w:rPr>
      </w:pPr>
      <w:r w:rsidRPr="00DF6C5C">
        <w:rPr>
          <w:b/>
        </w:rPr>
        <w:t>Ref labs:</w:t>
      </w:r>
      <w:r w:rsidRPr="00DF6C5C">
        <w:rPr>
          <w:b/>
        </w:rPr>
        <w:tab/>
        <w:t xml:space="preserve">Lab </w:t>
      </w:r>
      <w:r w:rsidR="00DF6C5C">
        <w:rPr>
          <w:b/>
        </w:rPr>
        <w:t>-</w:t>
      </w:r>
      <w:r w:rsidRPr="00DF6C5C">
        <w:rPr>
          <w:b/>
        </w:rPr>
        <w:t xml:space="preserve"> Calculate IPv4 Subnets</w:t>
      </w:r>
    </w:p>
    <w:p w14:paraId="7D152C9A" w14:textId="0EAAAED0" w:rsidR="00651514" w:rsidRPr="00DF6C5C" w:rsidRDefault="00DF6C5C" w:rsidP="00DF6C5C">
      <w:pPr>
        <w:pStyle w:val="InstNoteRedL25"/>
        <w:tabs>
          <w:tab w:val="left" w:pos="1260"/>
        </w:tabs>
        <w:ind w:firstLine="360"/>
        <w:rPr>
          <w:b/>
        </w:rPr>
      </w:pPr>
      <w:r>
        <w:rPr>
          <w:b/>
        </w:rPr>
        <w:tab/>
      </w:r>
      <w:r w:rsidR="00651514" w:rsidRPr="00DF6C5C">
        <w:rPr>
          <w:b/>
        </w:rPr>
        <w:t>Lab - Design and Implement a VLSM Addressing Scheme</w:t>
      </w:r>
    </w:p>
    <w:p w14:paraId="305D07C2" w14:textId="45012359" w:rsidR="00651514" w:rsidRPr="00DF6C5C" w:rsidRDefault="00DF6C5C" w:rsidP="00DF6C5C">
      <w:pPr>
        <w:pStyle w:val="InstNoteRedL25"/>
        <w:tabs>
          <w:tab w:val="left" w:pos="1260"/>
        </w:tabs>
        <w:ind w:firstLine="360"/>
        <w:rPr>
          <w:b/>
        </w:rPr>
      </w:pPr>
      <w:r>
        <w:rPr>
          <w:b/>
        </w:rPr>
        <w:tab/>
      </w:r>
      <w:r w:rsidR="00651514" w:rsidRPr="00DF6C5C">
        <w:rPr>
          <w:b/>
        </w:rPr>
        <w:t>Lab – Configure IPv6 Addresses on Network Devices</w:t>
      </w:r>
    </w:p>
    <w:p w14:paraId="7BFF6208" w14:textId="77777777" w:rsidR="00651514" w:rsidRPr="001812E2" w:rsidRDefault="00651514" w:rsidP="00651514">
      <w:pPr>
        <w:pStyle w:val="BodyTextL25"/>
        <w:rPr>
          <w:b/>
        </w:rPr>
      </w:pPr>
      <w:r w:rsidRPr="001812E2">
        <w:rPr>
          <w:b/>
        </w:rPr>
        <w:t xml:space="preserve">Total points: </w:t>
      </w:r>
      <w:r>
        <w:rPr>
          <w:b/>
        </w:rPr>
        <w:t>20</w:t>
      </w:r>
    </w:p>
    <w:p w14:paraId="0F60D4D4" w14:textId="77777777" w:rsidR="00651514" w:rsidRPr="001812E2" w:rsidRDefault="00651514" w:rsidP="00651514">
      <w:pPr>
        <w:pStyle w:val="BodyTextL25"/>
        <w:rPr>
          <w:b/>
        </w:rPr>
      </w:pPr>
      <w:r w:rsidRPr="001812E2">
        <w:rPr>
          <w:b/>
        </w:rPr>
        <w:t>Time: 2</w:t>
      </w:r>
      <w:r>
        <w:rPr>
          <w:b/>
        </w:rPr>
        <w:t>5</w:t>
      </w:r>
      <w:r w:rsidRPr="001812E2">
        <w:rPr>
          <w:b/>
        </w:rPr>
        <w:t xml:space="preserve"> minutes</w:t>
      </w:r>
    </w:p>
    <w:p w14:paraId="10D18FAD" w14:textId="77777777" w:rsidR="00651514" w:rsidRDefault="00C45DD4" w:rsidP="00651514">
      <w:pPr>
        <w:pStyle w:val="SubStepAlpha"/>
      </w:pPr>
      <w:r>
        <w:t xml:space="preserve">Your instructor will assign </w:t>
      </w:r>
      <w:r w:rsidR="00651514">
        <w:t>one of the IPv4 networks from the table below</w:t>
      </w:r>
      <w:r>
        <w:t>. You will</w:t>
      </w:r>
      <w:r w:rsidR="00651514">
        <w:t xml:space="preserve"> subnet it to provide IP addresses to two subnets that will support the required number of hosts.</w:t>
      </w:r>
      <w:r w:rsidR="00651514" w:rsidRPr="009A6332">
        <w:t xml:space="preserve"> </w:t>
      </w:r>
      <w:r w:rsidR="00651514">
        <w:t>No subnet calculators may be used. All work must be shown using the IP Addressing</w:t>
      </w:r>
      <w:r w:rsidR="00753220">
        <w:t xml:space="preserve"> worksheet</w:t>
      </w:r>
      <w:r>
        <w:t xml:space="preserve"> below</w:t>
      </w:r>
      <w:r w:rsidR="00651514">
        <w:t>.</w:t>
      </w:r>
    </w:p>
    <w:tbl>
      <w:tblPr>
        <w:tblW w:w="92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network options and the number of hosts necessasry in subnet A and Subnet B."/>
      </w:tblPr>
      <w:tblGrid>
        <w:gridCol w:w="2391"/>
        <w:gridCol w:w="3282"/>
        <w:gridCol w:w="3594"/>
      </w:tblGrid>
      <w:tr w:rsidR="00651514" w14:paraId="64090207" w14:textId="77777777" w:rsidTr="00DF6C5C">
        <w:trPr>
          <w:cantSplit/>
          <w:tblHeader/>
          <w:jc w:val="center"/>
        </w:trPr>
        <w:tc>
          <w:tcPr>
            <w:tcW w:w="23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819E56" w14:textId="77777777" w:rsidR="00651514" w:rsidRDefault="00651514" w:rsidP="00651514">
            <w:pPr>
              <w:pStyle w:val="TableHeading"/>
            </w:pPr>
            <w:r>
              <w:t>Network</w:t>
            </w:r>
          </w:p>
        </w:tc>
        <w:tc>
          <w:tcPr>
            <w:tcW w:w="32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A435D0" w14:textId="77777777" w:rsidR="00651514" w:rsidRDefault="00651514" w:rsidP="00651514">
            <w:pPr>
              <w:pStyle w:val="TableHeading"/>
            </w:pPr>
            <w:r>
              <w:t>Number of Hosts in Subnet A</w:t>
            </w:r>
          </w:p>
        </w:tc>
        <w:tc>
          <w:tcPr>
            <w:tcW w:w="35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B14DF9" w14:textId="77777777" w:rsidR="00651514" w:rsidRDefault="00651514" w:rsidP="00651514">
            <w:pPr>
              <w:pStyle w:val="TableHeading"/>
            </w:pPr>
            <w:r>
              <w:t>Number of Hosts in Subnet B</w:t>
            </w:r>
          </w:p>
        </w:tc>
      </w:tr>
      <w:tr w:rsidR="00651514" w14:paraId="29882BEA" w14:textId="77777777" w:rsidTr="00B62AFB">
        <w:trPr>
          <w:cantSplit/>
          <w:jc w:val="center"/>
        </w:trPr>
        <w:tc>
          <w:tcPr>
            <w:tcW w:w="2391" w:type="dxa"/>
            <w:shd w:val="clear" w:color="auto" w:fill="auto"/>
            <w:vAlign w:val="bottom"/>
          </w:tcPr>
          <w:p w14:paraId="489FA5B4" w14:textId="77777777" w:rsidR="00651514" w:rsidRPr="00A24829" w:rsidRDefault="00651514" w:rsidP="00651514">
            <w:pPr>
              <w:pStyle w:val="TableText"/>
            </w:pPr>
            <w:r>
              <w:t>192.168.10.0/24</w:t>
            </w:r>
          </w:p>
        </w:tc>
        <w:tc>
          <w:tcPr>
            <w:tcW w:w="3282" w:type="dxa"/>
            <w:shd w:val="clear" w:color="auto" w:fill="auto"/>
            <w:vAlign w:val="bottom"/>
          </w:tcPr>
          <w:p w14:paraId="2FA4B818" w14:textId="77777777" w:rsidR="00651514" w:rsidRPr="00A24829" w:rsidRDefault="00651514" w:rsidP="00651514">
            <w:pPr>
              <w:pStyle w:val="TableText"/>
            </w:pPr>
            <w:r>
              <w:t>100</w:t>
            </w:r>
          </w:p>
        </w:tc>
        <w:tc>
          <w:tcPr>
            <w:tcW w:w="3594" w:type="dxa"/>
            <w:shd w:val="clear" w:color="auto" w:fill="auto"/>
            <w:vAlign w:val="bottom"/>
          </w:tcPr>
          <w:p w14:paraId="5D37320E" w14:textId="77777777" w:rsidR="00651514" w:rsidRPr="00A24829" w:rsidRDefault="00651514" w:rsidP="00651514">
            <w:pPr>
              <w:pStyle w:val="TableText"/>
            </w:pPr>
            <w:r>
              <w:t>50</w:t>
            </w:r>
          </w:p>
        </w:tc>
      </w:tr>
      <w:tr w:rsidR="00651514" w14:paraId="45DF88FC" w14:textId="77777777" w:rsidTr="00B62AFB">
        <w:trPr>
          <w:cantSplit/>
          <w:jc w:val="center"/>
        </w:trPr>
        <w:tc>
          <w:tcPr>
            <w:tcW w:w="2391" w:type="dxa"/>
            <w:shd w:val="clear" w:color="auto" w:fill="auto"/>
            <w:vAlign w:val="bottom"/>
          </w:tcPr>
          <w:p w14:paraId="680967E7" w14:textId="77777777" w:rsidR="00651514" w:rsidRPr="00A24829" w:rsidRDefault="00651514" w:rsidP="00651514">
            <w:pPr>
              <w:pStyle w:val="TableText"/>
            </w:pPr>
            <w:r>
              <w:t>172.16.1.0/25</w:t>
            </w:r>
          </w:p>
        </w:tc>
        <w:tc>
          <w:tcPr>
            <w:tcW w:w="3282" w:type="dxa"/>
            <w:shd w:val="clear" w:color="auto" w:fill="auto"/>
            <w:vAlign w:val="bottom"/>
          </w:tcPr>
          <w:p w14:paraId="4BE3F617" w14:textId="77777777" w:rsidR="00651514" w:rsidRPr="00A24829" w:rsidRDefault="00651514" w:rsidP="00651514">
            <w:pPr>
              <w:pStyle w:val="TableText"/>
            </w:pPr>
            <w:r>
              <w:t>60</w:t>
            </w:r>
          </w:p>
        </w:tc>
        <w:tc>
          <w:tcPr>
            <w:tcW w:w="3594" w:type="dxa"/>
            <w:shd w:val="clear" w:color="auto" w:fill="auto"/>
            <w:vAlign w:val="bottom"/>
          </w:tcPr>
          <w:p w14:paraId="03649CC9" w14:textId="77777777" w:rsidR="00651514" w:rsidRPr="00A24829" w:rsidRDefault="00651514" w:rsidP="00651514">
            <w:pPr>
              <w:pStyle w:val="TableText"/>
            </w:pPr>
            <w:r>
              <w:t>20</w:t>
            </w:r>
          </w:p>
        </w:tc>
      </w:tr>
      <w:tr w:rsidR="00651514" w14:paraId="2F05750B" w14:textId="77777777" w:rsidTr="00B62AFB">
        <w:trPr>
          <w:cantSplit/>
          <w:jc w:val="center"/>
        </w:trPr>
        <w:tc>
          <w:tcPr>
            <w:tcW w:w="2391" w:type="dxa"/>
            <w:shd w:val="clear" w:color="auto" w:fill="auto"/>
            <w:vAlign w:val="bottom"/>
          </w:tcPr>
          <w:p w14:paraId="2B970DB4" w14:textId="77777777" w:rsidR="00651514" w:rsidRPr="00A24829" w:rsidRDefault="00651514" w:rsidP="00651514">
            <w:pPr>
              <w:pStyle w:val="TableText"/>
            </w:pPr>
            <w:r>
              <w:t>209.165.201.0/27</w:t>
            </w:r>
          </w:p>
        </w:tc>
        <w:tc>
          <w:tcPr>
            <w:tcW w:w="3282" w:type="dxa"/>
            <w:shd w:val="clear" w:color="auto" w:fill="auto"/>
            <w:vAlign w:val="bottom"/>
          </w:tcPr>
          <w:p w14:paraId="5CF58A48" w14:textId="77777777" w:rsidR="00651514" w:rsidRPr="00A24829" w:rsidRDefault="00651514" w:rsidP="00651514">
            <w:pPr>
              <w:pStyle w:val="TableText"/>
            </w:pPr>
            <w:r>
              <w:t>12</w:t>
            </w:r>
          </w:p>
        </w:tc>
        <w:tc>
          <w:tcPr>
            <w:tcW w:w="3594" w:type="dxa"/>
            <w:shd w:val="clear" w:color="auto" w:fill="auto"/>
            <w:vAlign w:val="bottom"/>
          </w:tcPr>
          <w:p w14:paraId="52C6C878" w14:textId="77777777" w:rsidR="00651514" w:rsidRPr="00A24829" w:rsidRDefault="00651514" w:rsidP="00651514">
            <w:pPr>
              <w:pStyle w:val="TableText"/>
            </w:pPr>
            <w:r>
              <w:t>5</w:t>
            </w:r>
          </w:p>
        </w:tc>
      </w:tr>
    </w:tbl>
    <w:p w14:paraId="7F67EB7A" w14:textId="77777777" w:rsidR="00E26731" w:rsidRPr="00E26731" w:rsidRDefault="00E26731" w:rsidP="00727288">
      <w:pPr>
        <w:pStyle w:val="BodyTextBold"/>
        <w:keepNext/>
      </w:pPr>
      <w:r w:rsidRPr="00E26731">
        <w:lastRenderedPageBreak/>
        <w:t>IP Addressing Worksheet</w:t>
      </w:r>
    </w:p>
    <w:tbl>
      <w:tblPr>
        <w:tblStyle w:val="LabTableStyle"/>
        <w:tblW w:w="10093" w:type="dxa"/>
        <w:tblLayout w:type="fixed"/>
        <w:tblLook w:val="01E0" w:firstRow="1" w:lastRow="1" w:firstColumn="1" w:lastColumn="1" w:noHBand="0" w:noVBand="0"/>
        <w:tblDescription w:val="This table is where you can record the process to subnet the provided IP subnet. Type your answers in the cells marked as &quot;blank&quot;."/>
      </w:tblPr>
      <w:tblGrid>
        <w:gridCol w:w="2247"/>
        <w:gridCol w:w="3923"/>
        <w:gridCol w:w="3923"/>
      </w:tblGrid>
      <w:tr w:rsidR="00E26731" w:rsidRPr="002F7037" w14:paraId="1F89BD23"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2247" w:type="dxa"/>
          </w:tcPr>
          <w:p w14:paraId="50C1A845" w14:textId="77777777" w:rsidR="00E26731" w:rsidRPr="002F7037" w:rsidRDefault="00E26731" w:rsidP="00E629D3">
            <w:pPr>
              <w:pStyle w:val="TableHeading"/>
              <w:rPr>
                <w:szCs w:val="20"/>
              </w:rPr>
            </w:pPr>
            <w:r w:rsidRPr="002F7037">
              <w:rPr>
                <w:szCs w:val="20"/>
              </w:rPr>
              <w:t>Specification</w:t>
            </w:r>
          </w:p>
        </w:tc>
        <w:tc>
          <w:tcPr>
            <w:tcW w:w="3923" w:type="dxa"/>
          </w:tcPr>
          <w:p w14:paraId="30615022" w14:textId="77777777" w:rsidR="00E26731" w:rsidRPr="002F7037" w:rsidRDefault="00E26731" w:rsidP="00E629D3">
            <w:pPr>
              <w:pStyle w:val="TableHeading"/>
              <w:rPr>
                <w:szCs w:val="20"/>
              </w:rPr>
            </w:pPr>
            <w:r>
              <w:rPr>
                <w:szCs w:val="20"/>
              </w:rPr>
              <w:t>S</w:t>
            </w:r>
            <w:r w:rsidR="00B42951">
              <w:rPr>
                <w:szCs w:val="20"/>
              </w:rPr>
              <w:t>ubnet</w:t>
            </w:r>
            <w:r>
              <w:rPr>
                <w:szCs w:val="20"/>
              </w:rPr>
              <w:t xml:space="preserve"> A</w:t>
            </w:r>
          </w:p>
        </w:tc>
        <w:tc>
          <w:tcPr>
            <w:tcW w:w="3923" w:type="dxa"/>
          </w:tcPr>
          <w:p w14:paraId="204C05DD" w14:textId="77777777" w:rsidR="00E26731" w:rsidRPr="002F7037" w:rsidRDefault="00E26731" w:rsidP="00E629D3">
            <w:pPr>
              <w:pStyle w:val="TableHeading"/>
              <w:rPr>
                <w:szCs w:val="20"/>
              </w:rPr>
            </w:pPr>
            <w:r>
              <w:rPr>
                <w:szCs w:val="20"/>
              </w:rPr>
              <w:t>S</w:t>
            </w:r>
            <w:r w:rsidR="00B42951">
              <w:rPr>
                <w:szCs w:val="20"/>
              </w:rPr>
              <w:t>ubnet</w:t>
            </w:r>
            <w:r>
              <w:rPr>
                <w:szCs w:val="20"/>
              </w:rPr>
              <w:t xml:space="preserve"> B</w:t>
            </w:r>
          </w:p>
        </w:tc>
      </w:tr>
      <w:tr w:rsidR="00E26731" w:rsidRPr="003F062D" w14:paraId="5F36DDC9" w14:textId="77777777" w:rsidTr="00E629D3">
        <w:tc>
          <w:tcPr>
            <w:tcW w:w="2247" w:type="dxa"/>
          </w:tcPr>
          <w:p w14:paraId="0229B6FE" w14:textId="77777777" w:rsidR="00E26731" w:rsidRPr="00FA7ADF" w:rsidRDefault="00E26731" w:rsidP="00E629D3">
            <w:pPr>
              <w:pStyle w:val="TableText"/>
            </w:pPr>
            <w:r w:rsidRPr="00FA7ADF">
              <w:t>Number of bits in the subnet</w:t>
            </w:r>
          </w:p>
        </w:tc>
        <w:tc>
          <w:tcPr>
            <w:tcW w:w="3923" w:type="dxa"/>
          </w:tcPr>
          <w:p w14:paraId="155DE87F" w14:textId="77777777" w:rsidR="00E26731" w:rsidRPr="002F7037" w:rsidRDefault="00E26731" w:rsidP="00E629D3">
            <w:pPr>
              <w:pStyle w:val="TableText"/>
              <w:rPr>
                <w:color w:val="FF0000"/>
              </w:rPr>
            </w:pPr>
            <w:r w:rsidRPr="002F7037">
              <w:rPr>
                <w:color w:val="FF0000"/>
              </w:rPr>
              <w:t>Answers will vary.</w:t>
            </w:r>
          </w:p>
        </w:tc>
        <w:tc>
          <w:tcPr>
            <w:tcW w:w="3923" w:type="dxa"/>
          </w:tcPr>
          <w:p w14:paraId="4EAD08C9" w14:textId="77777777" w:rsidR="00E26731" w:rsidRPr="002F7037" w:rsidRDefault="00E26731" w:rsidP="00E629D3">
            <w:pPr>
              <w:pStyle w:val="TableText"/>
              <w:rPr>
                <w:color w:val="FF0000"/>
              </w:rPr>
            </w:pPr>
            <w:r w:rsidRPr="002F7037">
              <w:rPr>
                <w:color w:val="FF0000"/>
              </w:rPr>
              <w:t>Answers will vary.</w:t>
            </w:r>
          </w:p>
        </w:tc>
      </w:tr>
      <w:tr w:rsidR="00E26731" w:rsidRPr="003F062D" w14:paraId="0A57E82F" w14:textId="77777777" w:rsidTr="00E629D3">
        <w:tc>
          <w:tcPr>
            <w:tcW w:w="2247" w:type="dxa"/>
          </w:tcPr>
          <w:p w14:paraId="56E74EE5" w14:textId="77777777" w:rsidR="00E26731" w:rsidRPr="00FA7ADF" w:rsidRDefault="00E26731" w:rsidP="00E629D3">
            <w:pPr>
              <w:pStyle w:val="TableText"/>
            </w:pPr>
            <w:r w:rsidRPr="00FA7ADF">
              <w:t>IP mask (binary)</w:t>
            </w:r>
          </w:p>
        </w:tc>
        <w:tc>
          <w:tcPr>
            <w:tcW w:w="3923" w:type="dxa"/>
          </w:tcPr>
          <w:p w14:paraId="02CA9018" w14:textId="77777777" w:rsidR="00E26731" w:rsidRPr="00FA7ADF" w:rsidRDefault="00E26731" w:rsidP="00E629D3">
            <w:pPr>
              <w:pStyle w:val="TableText"/>
            </w:pPr>
            <w:r w:rsidRPr="002F7037">
              <w:rPr>
                <w:color w:val="FF0000"/>
              </w:rPr>
              <w:t>Answers will vary.</w:t>
            </w:r>
          </w:p>
        </w:tc>
        <w:tc>
          <w:tcPr>
            <w:tcW w:w="3923" w:type="dxa"/>
          </w:tcPr>
          <w:p w14:paraId="3006A796" w14:textId="77777777" w:rsidR="00E26731" w:rsidRPr="00FA7ADF" w:rsidRDefault="00E26731" w:rsidP="00E629D3">
            <w:pPr>
              <w:pStyle w:val="TableText"/>
            </w:pPr>
            <w:r w:rsidRPr="002F7037">
              <w:rPr>
                <w:color w:val="FF0000"/>
              </w:rPr>
              <w:t>Answers will vary.</w:t>
            </w:r>
          </w:p>
        </w:tc>
      </w:tr>
      <w:tr w:rsidR="00E26731" w:rsidRPr="003F062D" w14:paraId="7B672F78" w14:textId="77777777" w:rsidTr="00E629D3">
        <w:tc>
          <w:tcPr>
            <w:tcW w:w="2247" w:type="dxa"/>
          </w:tcPr>
          <w:p w14:paraId="69731083" w14:textId="77777777" w:rsidR="00E26731" w:rsidRPr="00FA7ADF" w:rsidRDefault="00E26731" w:rsidP="00E629D3">
            <w:pPr>
              <w:pStyle w:val="TableText"/>
            </w:pPr>
            <w:r w:rsidRPr="00FA7ADF">
              <w:t>New IP mask (decimal)</w:t>
            </w:r>
          </w:p>
        </w:tc>
        <w:tc>
          <w:tcPr>
            <w:tcW w:w="3923" w:type="dxa"/>
          </w:tcPr>
          <w:p w14:paraId="7E4D6FB1" w14:textId="77777777" w:rsidR="00E26731" w:rsidRPr="00FA7ADF" w:rsidRDefault="00E26731" w:rsidP="00E629D3">
            <w:pPr>
              <w:pStyle w:val="TableText"/>
              <w:rPr>
                <w:color w:val="FF0000"/>
              </w:rPr>
            </w:pPr>
            <w:r w:rsidRPr="002F7037">
              <w:rPr>
                <w:color w:val="FF0000"/>
              </w:rPr>
              <w:t>Answers will vary.</w:t>
            </w:r>
          </w:p>
        </w:tc>
        <w:tc>
          <w:tcPr>
            <w:tcW w:w="3923" w:type="dxa"/>
          </w:tcPr>
          <w:p w14:paraId="7BC2CE09" w14:textId="77777777" w:rsidR="00E26731" w:rsidRPr="00FA7ADF" w:rsidRDefault="00E26731" w:rsidP="00E629D3">
            <w:pPr>
              <w:pStyle w:val="TableText"/>
              <w:rPr>
                <w:color w:val="FF0000"/>
              </w:rPr>
            </w:pPr>
            <w:r w:rsidRPr="002F7037">
              <w:rPr>
                <w:color w:val="FF0000"/>
              </w:rPr>
              <w:t>Answers will vary.</w:t>
            </w:r>
          </w:p>
        </w:tc>
      </w:tr>
      <w:tr w:rsidR="00E26731" w:rsidRPr="003F062D" w14:paraId="58DE7993" w14:textId="77777777" w:rsidTr="00E629D3">
        <w:tc>
          <w:tcPr>
            <w:tcW w:w="2247" w:type="dxa"/>
          </w:tcPr>
          <w:p w14:paraId="409506B4" w14:textId="77777777" w:rsidR="00E26731" w:rsidRPr="00FA7ADF" w:rsidRDefault="00E26731" w:rsidP="00E629D3">
            <w:pPr>
              <w:pStyle w:val="TableText"/>
            </w:pPr>
            <w:r w:rsidRPr="00FA7ADF">
              <w:t>Maximum number of usable subnets (including the 0</w:t>
            </w:r>
            <w:r w:rsidRPr="00FA7ADF">
              <w:rPr>
                <w:vertAlign w:val="superscript"/>
              </w:rPr>
              <w:t>th</w:t>
            </w:r>
            <w:r w:rsidRPr="00FA7ADF">
              <w:t xml:space="preserve"> subnet)</w:t>
            </w:r>
          </w:p>
        </w:tc>
        <w:tc>
          <w:tcPr>
            <w:tcW w:w="3923" w:type="dxa"/>
          </w:tcPr>
          <w:p w14:paraId="302F07D3" w14:textId="77777777" w:rsidR="00E26731" w:rsidRPr="00FA7ADF" w:rsidRDefault="00E26731" w:rsidP="00E629D3">
            <w:pPr>
              <w:pStyle w:val="TableText"/>
              <w:rPr>
                <w:color w:val="FF0000"/>
              </w:rPr>
            </w:pPr>
            <w:r w:rsidRPr="002F7037">
              <w:rPr>
                <w:color w:val="FF0000"/>
              </w:rPr>
              <w:t>Answers will vary.</w:t>
            </w:r>
          </w:p>
        </w:tc>
        <w:tc>
          <w:tcPr>
            <w:tcW w:w="3923" w:type="dxa"/>
          </w:tcPr>
          <w:p w14:paraId="174BFABA" w14:textId="77777777" w:rsidR="00E26731" w:rsidRPr="00FA7ADF" w:rsidRDefault="00E26731" w:rsidP="00E629D3">
            <w:pPr>
              <w:pStyle w:val="TableText"/>
              <w:rPr>
                <w:color w:val="FF0000"/>
              </w:rPr>
            </w:pPr>
            <w:r w:rsidRPr="002F7037">
              <w:rPr>
                <w:color w:val="FF0000"/>
              </w:rPr>
              <w:t>Answers will vary.</w:t>
            </w:r>
          </w:p>
        </w:tc>
      </w:tr>
      <w:tr w:rsidR="00E26731" w:rsidRPr="003F062D" w14:paraId="083324C1" w14:textId="77777777" w:rsidTr="00E629D3">
        <w:tc>
          <w:tcPr>
            <w:tcW w:w="2247" w:type="dxa"/>
          </w:tcPr>
          <w:p w14:paraId="69EAEB98" w14:textId="77777777" w:rsidR="00E26731" w:rsidRPr="00FA7ADF" w:rsidRDefault="00E26731" w:rsidP="00E629D3">
            <w:pPr>
              <w:pStyle w:val="TableText"/>
            </w:pPr>
            <w:r w:rsidRPr="00FA7ADF">
              <w:t>Number of usable hosts per subnet</w:t>
            </w:r>
          </w:p>
        </w:tc>
        <w:tc>
          <w:tcPr>
            <w:tcW w:w="3923" w:type="dxa"/>
          </w:tcPr>
          <w:p w14:paraId="745D1556" w14:textId="77777777" w:rsidR="00E26731" w:rsidRPr="00FA7ADF" w:rsidRDefault="00E26731" w:rsidP="00E629D3">
            <w:pPr>
              <w:pStyle w:val="TableText"/>
              <w:rPr>
                <w:color w:val="FF0000"/>
              </w:rPr>
            </w:pPr>
            <w:r w:rsidRPr="002F7037">
              <w:rPr>
                <w:color w:val="FF0000"/>
              </w:rPr>
              <w:t>Answers will vary.</w:t>
            </w:r>
          </w:p>
        </w:tc>
        <w:tc>
          <w:tcPr>
            <w:tcW w:w="3923" w:type="dxa"/>
          </w:tcPr>
          <w:p w14:paraId="32086C65" w14:textId="77777777" w:rsidR="00E26731" w:rsidRPr="00FA7ADF" w:rsidRDefault="00E26731" w:rsidP="00E629D3">
            <w:pPr>
              <w:pStyle w:val="TableText"/>
              <w:rPr>
                <w:color w:val="FF0000"/>
              </w:rPr>
            </w:pPr>
            <w:r w:rsidRPr="002F7037">
              <w:rPr>
                <w:color w:val="FF0000"/>
              </w:rPr>
              <w:t>Answers will vary.</w:t>
            </w:r>
          </w:p>
        </w:tc>
      </w:tr>
      <w:tr w:rsidR="00E26731" w:rsidRPr="003F062D" w14:paraId="2D061451" w14:textId="77777777" w:rsidTr="00937195">
        <w:trPr>
          <w:trHeight w:val="399"/>
        </w:trPr>
        <w:tc>
          <w:tcPr>
            <w:tcW w:w="2247" w:type="dxa"/>
          </w:tcPr>
          <w:p w14:paraId="2D15AD39" w14:textId="77777777" w:rsidR="00E26731" w:rsidRPr="00FA7ADF" w:rsidRDefault="00E26731" w:rsidP="00E629D3">
            <w:pPr>
              <w:pStyle w:val="TableText"/>
            </w:pPr>
            <w:r w:rsidRPr="00FA7ADF">
              <w:t>IP Subnet</w:t>
            </w:r>
          </w:p>
        </w:tc>
        <w:tc>
          <w:tcPr>
            <w:tcW w:w="3923" w:type="dxa"/>
          </w:tcPr>
          <w:p w14:paraId="33A32485" w14:textId="77777777" w:rsidR="00E26731" w:rsidRPr="00FA7ADF" w:rsidRDefault="00E26731" w:rsidP="00E629D3">
            <w:pPr>
              <w:pStyle w:val="TableText"/>
              <w:rPr>
                <w:color w:val="FF0000"/>
              </w:rPr>
            </w:pPr>
            <w:r w:rsidRPr="002F7037">
              <w:rPr>
                <w:color w:val="FF0000"/>
              </w:rPr>
              <w:t>Answers will vary.</w:t>
            </w:r>
          </w:p>
        </w:tc>
        <w:tc>
          <w:tcPr>
            <w:tcW w:w="3923" w:type="dxa"/>
          </w:tcPr>
          <w:p w14:paraId="14BCE0BB" w14:textId="77777777" w:rsidR="00E26731" w:rsidRPr="00FA7ADF" w:rsidRDefault="00E26731" w:rsidP="00E629D3">
            <w:pPr>
              <w:pStyle w:val="TableText"/>
              <w:rPr>
                <w:color w:val="FF0000"/>
              </w:rPr>
            </w:pPr>
            <w:r w:rsidRPr="002F7037">
              <w:rPr>
                <w:color w:val="FF0000"/>
              </w:rPr>
              <w:t>Answers will vary.</w:t>
            </w:r>
          </w:p>
        </w:tc>
      </w:tr>
      <w:tr w:rsidR="00E26731" w:rsidRPr="003F062D" w14:paraId="4D6F1754" w14:textId="77777777" w:rsidTr="00E629D3">
        <w:tc>
          <w:tcPr>
            <w:tcW w:w="2247" w:type="dxa"/>
          </w:tcPr>
          <w:p w14:paraId="5D462B9C" w14:textId="77777777" w:rsidR="00E26731" w:rsidRPr="00FA7ADF" w:rsidRDefault="00E26731" w:rsidP="00E629D3">
            <w:pPr>
              <w:pStyle w:val="TableText"/>
            </w:pPr>
            <w:r w:rsidRPr="00FA7ADF">
              <w:t>First IP Host address</w:t>
            </w:r>
          </w:p>
        </w:tc>
        <w:tc>
          <w:tcPr>
            <w:tcW w:w="3923" w:type="dxa"/>
          </w:tcPr>
          <w:p w14:paraId="6803E4BF" w14:textId="77777777" w:rsidR="00E26731" w:rsidRPr="00FA7ADF" w:rsidRDefault="00E26731" w:rsidP="00E629D3">
            <w:pPr>
              <w:pStyle w:val="TableText"/>
              <w:rPr>
                <w:color w:val="FF0000"/>
              </w:rPr>
            </w:pPr>
            <w:r w:rsidRPr="002F7037">
              <w:rPr>
                <w:color w:val="FF0000"/>
              </w:rPr>
              <w:t>Answers will vary.</w:t>
            </w:r>
          </w:p>
        </w:tc>
        <w:tc>
          <w:tcPr>
            <w:tcW w:w="3923" w:type="dxa"/>
          </w:tcPr>
          <w:p w14:paraId="786B74DC" w14:textId="77777777" w:rsidR="00E26731" w:rsidRPr="00FA7ADF" w:rsidRDefault="00E26731" w:rsidP="00E629D3">
            <w:pPr>
              <w:pStyle w:val="TableText"/>
              <w:rPr>
                <w:color w:val="FF0000"/>
              </w:rPr>
            </w:pPr>
            <w:r w:rsidRPr="002F7037">
              <w:rPr>
                <w:color w:val="FF0000"/>
              </w:rPr>
              <w:t>Answers will vary.</w:t>
            </w:r>
          </w:p>
        </w:tc>
      </w:tr>
      <w:tr w:rsidR="00E26731" w:rsidRPr="003F062D" w14:paraId="7B719D68" w14:textId="77777777" w:rsidTr="00E629D3">
        <w:tc>
          <w:tcPr>
            <w:tcW w:w="2247" w:type="dxa"/>
          </w:tcPr>
          <w:p w14:paraId="39DED1A6" w14:textId="77777777" w:rsidR="00E26731" w:rsidRPr="00FA7ADF" w:rsidRDefault="00E26731" w:rsidP="00E629D3">
            <w:pPr>
              <w:pStyle w:val="TableText"/>
              <w:rPr>
                <w:rFonts w:cs="Arial"/>
                <w:color w:val="000000"/>
              </w:rPr>
            </w:pPr>
            <w:r w:rsidRPr="00FA7ADF">
              <w:rPr>
                <w:rFonts w:cs="Arial"/>
                <w:color w:val="000000"/>
              </w:rPr>
              <w:t>Last IP Host address</w:t>
            </w:r>
          </w:p>
        </w:tc>
        <w:tc>
          <w:tcPr>
            <w:tcW w:w="3923" w:type="dxa"/>
          </w:tcPr>
          <w:p w14:paraId="341DA8DE" w14:textId="77777777" w:rsidR="00E26731" w:rsidRPr="002F7037" w:rsidRDefault="00E26731" w:rsidP="00E629D3">
            <w:pPr>
              <w:pStyle w:val="TableText"/>
              <w:rPr>
                <w:rFonts w:cs="Arial"/>
                <w:color w:val="FF0000"/>
              </w:rPr>
            </w:pPr>
            <w:r w:rsidRPr="002F7037">
              <w:rPr>
                <w:color w:val="FF0000"/>
              </w:rPr>
              <w:t>Answers will vary.</w:t>
            </w:r>
          </w:p>
        </w:tc>
        <w:tc>
          <w:tcPr>
            <w:tcW w:w="3923" w:type="dxa"/>
          </w:tcPr>
          <w:p w14:paraId="70E42523" w14:textId="77777777" w:rsidR="00E26731" w:rsidRPr="002F7037" w:rsidRDefault="00E26731" w:rsidP="00E629D3">
            <w:pPr>
              <w:pStyle w:val="TableText"/>
              <w:rPr>
                <w:rFonts w:cs="Arial"/>
                <w:color w:val="FF0000"/>
              </w:rPr>
            </w:pPr>
            <w:r w:rsidRPr="002F7037">
              <w:rPr>
                <w:color w:val="FF0000"/>
              </w:rPr>
              <w:t>Answers will vary.</w:t>
            </w:r>
          </w:p>
        </w:tc>
      </w:tr>
    </w:tbl>
    <w:p w14:paraId="50B09BFC" w14:textId="77777777" w:rsidR="00C45DD4" w:rsidRDefault="00C45DD4" w:rsidP="00C45DD4">
      <w:pPr>
        <w:pStyle w:val="SubStepAlpha"/>
      </w:pPr>
      <w:r>
        <w:t>Record your subnet assignment in the table below.</w:t>
      </w:r>
    </w:p>
    <w:p w14:paraId="225D0078" w14:textId="77777777" w:rsidR="00C45DD4" w:rsidRDefault="00C45DD4" w:rsidP="00C45DD4">
      <w:pPr>
        <w:pStyle w:val="SubStepNum"/>
      </w:pPr>
      <w:r>
        <w:t>Assign the first IPv4 address of each subnet to a router interface</w:t>
      </w:r>
    </w:p>
    <w:p w14:paraId="64E7C0FA" w14:textId="77777777" w:rsidR="00C45DD4" w:rsidRDefault="00C45DD4" w:rsidP="00C45DD4">
      <w:pPr>
        <w:pStyle w:val="SubStepNum"/>
        <w:numPr>
          <w:ilvl w:val="5"/>
          <w:numId w:val="5"/>
        </w:numPr>
      </w:pPr>
      <w:r>
        <w:t>subnet A is hosted on R1 G0/0/1</w:t>
      </w:r>
    </w:p>
    <w:p w14:paraId="29E3184E" w14:textId="77777777" w:rsidR="00C45DD4" w:rsidRDefault="00C45DD4" w:rsidP="00C45DD4">
      <w:pPr>
        <w:pStyle w:val="SubStepNum"/>
        <w:numPr>
          <w:ilvl w:val="5"/>
          <w:numId w:val="5"/>
        </w:numPr>
      </w:pPr>
      <w:r>
        <w:t>subnet B is hosted on R1 G0/0/0</w:t>
      </w:r>
    </w:p>
    <w:p w14:paraId="082827E1" w14:textId="77777777" w:rsidR="00C45DD4" w:rsidRDefault="00C45DD4" w:rsidP="00C45DD4">
      <w:pPr>
        <w:pStyle w:val="SubStepNum"/>
      </w:pPr>
      <w:r>
        <w:t>Assign the last IPv4 address of each subnet to the PC NIC</w:t>
      </w:r>
    </w:p>
    <w:p w14:paraId="078E976B" w14:textId="77777777" w:rsidR="00C45DD4" w:rsidRDefault="00C45DD4" w:rsidP="00C45DD4">
      <w:pPr>
        <w:pStyle w:val="SubStepNum"/>
      </w:pPr>
      <w:r>
        <w:t>Assign the second IPv4 address of subnet A to S1</w:t>
      </w:r>
    </w:p>
    <w:p w14:paraId="04538B96" w14:textId="77777777" w:rsidR="00C45DD4" w:rsidRDefault="00C45DD4" w:rsidP="00C45DD4">
      <w:pPr>
        <w:pStyle w:val="SubStepNum"/>
      </w:pPr>
      <w:r>
        <w:t>List the maximum number of useable hosts per subnet</w:t>
      </w:r>
    </w:p>
    <w:tbl>
      <w:tblPr>
        <w:tblStyle w:val="LabTableStyle"/>
        <w:tblW w:w="0" w:type="auto"/>
        <w:tblLook w:val="04A0" w:firstRow="1" w:lastRow="0" w:firstColumn="1" w:lastColumn="0" w:noHBand="0" w:noVBand="1"/>
        <w:tblDescription w:val="This table is where you can enter the subnet assignment for subnet A and B. Enter your answers in the cells that are marked &quot;blank&quot;."/>
      </w:tblPr>
      <w:tblGrid>
        <w:gridCol w:w="3904"/>
        <w:gridCol w:w="3093"/>
        <w:gridCol w:w="2941"/>
      </w:tblGrid>
      <w:tr w:rsidR="00E34CAE" w14:paraId="29739881" w14:textId="77777777" w:rsidTr="00E26731">
        <w:trPr>
          <w:cnfStyle w:val="100000000000" w:firstRow="1" w:lastRow="0" w:firstColumn="0" w:lastColumn="0" w:oddVBand="0" w:evenVBand="0" w:oddHBand="0" w:evenHBand="0" w:firstRowFirstColumn="0" w:firstRowLastColumn="0" w:lastRowFirstColumn="0" w:lastRowLastColumn="0"/>
        </w:trPr>
        <w:tc>
          <w:tcPr>
            <w:tcW w:w="3904" w:type="dxa"/>
          </w:tcPr>
          <w:p w14:paraId="141EB750" w14:textId="77777777" w:rsidR="00E34CAE" w:rsidRPr="00E34CAE" w:rsidRDefault="00E34CAE" w:rsidP="00E34CAE">
            <w:pPr>
              <w:pStyle w:val="TableHeading"/>
            </w:pPr>
            <w:r>
              <w:t>Description</w:t>
            </w:r>
          </w:p>
        </w:tc>
        <w:tc>
          <w:tcPr>
            <w:tcW w:w="3093" w:type="dxa"/>
          </w:tcPr>
          <w:p w14:paraId="796B25EA" w14:textId="77777777" w:rsidR="00E34CAE" w:rsidRDefault="00E34CAE" w:rsidP="00E34CAE">
            <w:pPr>
              <w:pStyle w:val="TableHeading"/>
            </w:pPr>
            <w:r>
              <w:t>Subnet A</w:t>
            </w:r>
          </w:p>
        </w:tc>
        <w:tc>
          <w:tcPr>
            <w:tcW w:w="2941" w:type="dxa"/>
          </w:tcPr>
          <w:p w14:paraId="1E9A8882" w14:textId="77777777" w:rsidR="00E34CAE" w:rsidRDefault="00E34CAE" w:rsidP="00E34CAE">
            <w:pPr>
              <w:pStyle w:val="TableHeading"/>
            </w:pPr>
            <w:r>
              <w:t>Subnet B</w:t>
            </w:r>
          </w:p>
        </w:tc>
      </w:tr>
      <w:tr w:rsidR="00651514" w14:paraId="28E8F483" w14:textId="77777777" w:rsidTr="00E26731">
        <w:tc>
          <w:tcPr>
            <w:tcW w:w="3904" w:type="dxa"/>
          </w:tcPr>
          <w:p w14:paraId="52AE45F5" w14:textId="77777777" w:rsidR="00651514" w:rsidRPr="00E34CAE" w:rsidRDefault="00651514" w:rsidP="00E34CAE">
            <w:pPr>
              <w:pStyle w:val="TableText"/>
            </w:pPr>
            <w:r w:rsidRPr="00E34CAE">
              <w:t>First IP address</w:t>
            </w:r>
          </w:p>
        </w:tc>
        <w:tc>
          <w:tcPr>
            <w:tcW w:w="3093" w:type="dxa"/>
          </w:tcPr>
          <w:p w14:paraId="02BEB195" w14:textId="77777777" w:rsidR="00651514" w:rsidRDefault="00577156" w:rsidP="00824E2D">
            <w:pPr>
              <w:pStyle w:val="InstNoteRed"/>
            </w:pPr>
            <w:r w:rsidRPr="002F7037">
              <w:t>Answers will vary.</w:t>
            </w:r>
          </w:p>
        </w:tc>
        <w:tc>
          <w:tcPr>
            <w:tcW w:w="2941" w:type="dxa"/>
          </w:tcPr>
          <w:p w14:paraId="68AF51FB" w14:textId="77777777" w:rsidR="00651514" w:rsidRDefault="00577156" w:rsidP="00824E2D">
            <w:pPr>
              <w:pStyle w:val="InstNoteRed"/>
            </w:pPr>
            <w:r w:rsidRPr="002F7037">
              <w:t>Answers will vary.</w:t>
            </w:r>
          </w:p>
        </w:tc>
      </w:tr>
      <w:tr w:rsidR="00651514" w14:paraId="74B22519" w14:textId="77777777" w:rsidTr="00E26731">
        <w:tc>
          <w:tcPr>
            <w:tcW w:w="3904" w:type="dxa"/>
          </w:tcPr>
          <w:p w14:paraId="0BF90668" w14:textId="77777777" w:rsidR="00651514" w:rsidRPr="00E34CAE" w:rsidRDefault="00651514" w:rsidP="00E34CAE">
            <w:pPr>
              <w:pStyle w:val="TableText"/>
            </w:pPr>
            <w:r w:rsidRPr="00E34CAE">
              <w:t>Last IP address</w:t>
            </w:r>
          </w:p>
        </w:tc>
        <w:tc>
          <w:tcPr>
            <w:tcW w:w="3093" w:type="dxa"/>
          </w:tcPr>
          <w:p w14:paraId="6B777BD3" w14:textId="77777777" w:rsidR="00651514" w:rsidRDefault="00577156" w:rsidP="00824E2D">
            <w:pPr>
              <w:pStyle w:val="InstNoteRed"/>
            </w:pPr>
            <w:r w:rsidRPr="002F7037">
              <w:t>Answers will vary.</w:t>
            </w:r>
          </w:p>
        </w:tc>
        <w:tc>
          <w:tcPr>
            <w:tcW w:w="2941" w:type="dxa"/>
          </w:tcPr>
          <w:p w14:paraId="61D648C2" w14:textId="77777777" w:rsidR="00651514" w:rsidRDefault="00577156" w:rsidP="00824E2D">
            <w:pPr>
              <w:pStyle w:val="InstNoteRed"/>
            </w:pPr>
            <w:r w:rsidRPr="002F7037">
              <w:t>Answers will vary.</w:t>
            </w:r>
          </w:p>
        </w:tc>
      </w:tr>
      <w:tr w:rsidR="00651514" w14:paraId="7FCFA221" w14:textId="77777777" w:rsidTr="00E26731">
        <w:tc>
          <w:tcPr>
            <w:tcW w:w="3904" w:type="dxa"/>
          </w:tcPr>
          <w:p w14:paraId="71461C20" w14:textId="77777777" w:rsidR="00651514" w:rsidRPr="00E34CAE" w:rsidRDefault="00651514" w:rsidP="00E34CAE">
            <w:pPr>
              <w:pStyle w:val="TableText"/>
            </w:pPr>
            <w:r w:rsidRPr="00E34CAE">
              <w:t>Maximum number of hosts</w:t>
            </w:r>
          </w:p>
        </w:tc>
        <w:tc>
          <w:tcPr>
            <w:tcW w:w="3093" w:type="dxa"/>
          </w:tcPr>
          <w:p w14:paraId="29B1F522" w14:textId="77777777" w:rsidR="00651514" w:rsidRDefault="00577156" w:rsidP="00824E2D">
            <w:pPr>
              <w:pStyle w:val="InstNoteRed"/>
            </w:pPr>
            <w:r w:rsidRPr="002F7037">
              <w:t>Answers will vary.</w:t>
            </w:r>
          </w:p>
        </w:tc>
        <w:tc>
          <w:tcPr>
            <w:tcW w:w="2941" w:type="dxa"/>
          </w:tcPr>
          <w:p w14:paraId="2B15D66B" w14:textId="77777777" w:rsidR="00651514" w:rsidRDefault="00577156" w:rsidP="00824E2D">
            <w:pPr>
              <w:pStyle w:val="InstNoteRed"/>
            </w:pPr>
            <w:r w:rsidRPr="002F7037">
              <w:t>Answers will vary.</w:t>
            </w:r>
          </w:p>
        </w:tc>
      </w:tr>
    </w:tbl>
    <w:p w14:paraId="5B8BD555" w14:textId="77777777" w:rsidR="00651514" w:rsidRPr="002F7037" w:rsidRDefault="00C45DD4" w:rsidP="00C3044E">
      <w:pPr>
        <w:pStyle w:val="SubStepAlpha"/>
      </w:pPr>
      <w:r>
        <w:t>Record</w:t>
      </w:r>
      <w:r w:rsidR="00651514">
        <w:t xml:space="preserve"> the IP address information for each device:</w:t>
      </w:r>
    </w:p>
    <w:tbl>
      <w:tblPr>
        <w:tblStyle w:val="LabTableStyle"/>
        <w:tblW w:w="9828" w:type="dxa"/>
        <w:tblLook w:val="01E0" w:firstRow="1" w:lastRow="1" w:firstColumn="1" w:lastColumn="1" w:noHBand="0" w:noVBand="0"/>
        <w:tblDescription w:val="this table allows you to record the ip address, subnet mask and gateway information. Enter your asnwers in the cells that are marked &quot;blank&quot;"/>
      </w:tblPr>
      <w:tblGrid>
        <w:gridCol w:w="1908"/>
        <w:gridCol w:w="2601"/>
        <w:gridCol w:w="1899"/>
        <w:gridCol w:w="2070"/>
        <w:gridCol w:w="1350"/>
      </w:tblGrid>
      <w:tr w:rsidR="00651514" w:rsidRPr="00FA7ADF" w14:paraId="44265E99"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1908" w:type="dxa"/>
          </w:tcPr>
          <w:p w14:paraId="1E83F5C6" w14:textId="77777777" w:rsidR="00651514" w:rsidRPr="00FA7ADF" w:rsidRDefault="00651514" w:rsidP="00651514">
            <w:pPr>
              <w:pStyle w:val="TableHeading"/>
            </w:pPr>
            <w:r>
              <w:t>D</w:t>
            </w:r>
            <w:r w:rsidRPr="00FA7ADF">
              <w:t>evice</w:t>
            </w:r>
          </w:p>
        </w:tc>
        <w:tc>
          <w:tcPr>
            <w:tcW w:w="2601" w:type="dxa"/>
          </w:tcPr>
          <w:p w14:paraId="477862E1" w14:textId="77777777" w:rsidR="00651514" w:rsidRPr="00FA7ADF" w:rsidRDefault="00651514" w:rsidP="00651514">
            <w:pPr>
              <w:pStyle w:val="TableHeading"/>
            </w:pPr>
            <w:r w:rsidRPr="00FA7ADF">
              <w:t>IP address</w:t>
            </w:r>
          </w:p>
        </w:tc>
        <w:tc>
          <w:tcPr>
            <w:tcW w:w="1899" w:type="dxa"/>
          </w:tcPr>
          <w:p w14:paraId="7076232F" w14:textId="77777777" w:rsidR="00651514" w:rsidRPr="00FA7ADF" w:rsidRDefault="00651514" w:rsidP="00651514">
            <w:pPr>
              <w:pStyle w:val="TableHeading"/>
            </w:pPr>
            <w:r>
              <w:t xml:space="preserve">Subnet </w:t>
            </w:r>
            <w:r w:rsidRPr="00FA7ADF">
              <w:t>Mask</w:t>
            </w:r>
          </w:p>
        </w:tc>
        <w:tc>
          <w:tcPr>
            <w:tcW w:w="2070" w:type="dxa"/>
          </w:tcPr>
          <w:p w14:paraId="7F30ACEB" w14:textId="77777777" w:rsidR="00651514" w:rsidRPr="00FA7ADF" w:rsidRDefault="00651514" w:rsidP="00651514">
            <w:pPr>
              <w:pStyle w:val="TableHeading"/>
            </w:pPr>
            <w:r w:rsidRPr="00FA7ADF">
              <w:t>Gateway</w:t>
            </w:r>
          </w:p>
        </w:tc>
        <w:tc>
          <w:tcPr>
            <w:tcW w:w="1350" w:type="dxa"/>
          </w:tcPr>
          <w:p w14:paraId="0966B47A" w14:textId="77777777" w:rsidR="00651514" w:rsidRPr="00FA7ADF" w:rsidRDefault="00651514" w:rsidP="00651514">
            <w:pPr>
              <w:pStyle w:val="TableHeading"/>
            </w:pPr>
            <w:r w:rsidRPr="00FA7ADF">
              <w:t>Points</w:t>
            </w:r>
          </w:p>
        </w:tc>
      </w:tr>
      <w:tr w:rsidR="00651514" w:rsidRPr="00FA7ADF" w14:paraId="251B0092" w14:textId="77777777" w:rsidTr="00E26731">
        <w:tc>
          <w:tcPr>
            <w:tcW w:w="1908" w:type="dxa"/>
          </w:tcPr>
          <w:p w14:paraId="0F07E8DB" w14:textId="77777777" w:rsidR="00651514" w:rsidRPr="00FA7ADF" w:rsidRDefault="00651514" w:rsidP="00651514">
            <w:pPr>
              <w:pStyle w:val="TableText"/>
            </w:pPr>
            <w:r>
              <w:t>PC-A</w:t>
            </w:r>
          </w:p>
        </w:tc>
        <w:tc>
          <w:tcPr>
            <w:tcW w:w="2601" w:type="dxa"/>
          </w:tcPr>
          <w:p w14:paraId="3D7CC1CC" w14:textId="77777777" w:rsidR="00651514" w:rsidRPr="00FA7ADF" w:rsidRDefault="00824E2D" w:rsidP="00824E2D">
            <w:pPr>
              <w:pStyle w:val="InstNoteRed"/>
            </w:pPr>
            <w:r>
              <w:t>Answers will vary.</w:t>
            </w:r>
          </w:p>
        </w:tc>
        <w:tc>
          <w:tcPr>
            <w:tcW w:w="1899" w:type="dxa"/>
          </w:tcPr>
          <w:p w14:paraId="76237756" w14:textId="77777777" w:rsidR="00651514" w:rsidRDefault="00824E2D" w:rsidP="00824E2D">
            <w:pPr>
              <w:pStyle w:val="InstNoteRed"/>
            </w:pPr>
            <w:r>
              <w:t>Answers will vary.</w:t>
            </w:r>
          </w:p>
        </w:tc>
        <w:tc>
          <w:tcPr>
            <w:tcW w:w="2070" w:type="dxa"/>
          </w:tcPr>
          <w:p w14:paraId="49A62257" w14:textId="77777777" w:rsidR="00651514" w:rsidRPr="00FA7ADF" w:rsidRDefault="00824E2D" w:rsidP="00824E2D">
            <w:pPr>
              <w:pStyle w:val="InstNoteRed"/>
            </w:pPr>
            <w:r>
              <w:t>Answers will vary.</w:t>
            </w:r>
          </w:p>
        </w:tc>
        <w:tc>
          <w:tcPr>
            <w:tcW w:w="1350" w:type="dxa"/>
          </w:tcPr>
          <w:p w14:paraId="05804671" w14:textId="77777777" w:rsidR="00651514" w:rsidRPr="00EE51DF" w:rsidRDefault="00FA3B35" w:rsidP="00651514">
            <w:pPr>
              <w:pStyle w:val="TableText"/>
            </w:pPr>
            <w:r>
              <w:t>2 points</w:t>
            </w:r>
          </w:p>
        </w:tc>
      </w:tr>
      <w:tr w:rsidR="00651514" w:rsidRPr="00FA7ADF" w14:paraId="0AC47489" w14:textId="77777777" w:rsidTr="00E26731">
        <w:tc>
          <w:tcPr>
            <w:tcW w:w="1908" w:type="dxa"/>
          </w:tcPr>
          <w:p w14:paraId="17F19844" w14:textId="6BDB21EF" w:rsidR="00651514" w:rsidRPr="00FA7ADF" w:rsidRDefault="00651514" w:rsidP="00651514">
            <w:pPr>
              <w:pStyle w:val="TableText"/>
            </w:pPr>
            <w:r>
              <w:t>R1-G0/0</w:t>
            </w:r>
            <w:r w:rsidR="00433A8B">
              <w:t>/0</w:t>
            </w:r>
          </w:p>
        </w:tc>
        <w:tc>
          <w:tcPr>
            <w:tcW w:w="2601" w:type="dxa"/>
          </w:tcPr>
          <w:p w14:paraId="2A6B1729" w14:textId="77777777" w:rsidR="00651514" w:rsidRPr="00FA7ADF" w:rsidRDefault="00824E2D" w:rsidP="00824E2D">
            <w:pPr>
              <w:pStyle w:val="InstNoteRed"/>
            </w:pPr>
            <w:r>
              <w:t>Answers will vary.</w:t>
            </w:r>
          </w:p>
        </w:tc>
        <w:tc>
          <w:tcPr>
            <w:tcW w:w="1899" w:type="dxa"/>
          </w:tcPr>
          <w:p w14:paraId="69644B0C" w14:textId="77777777" w:rsidR="00651514" w:rsidRDefault="00824E2D" w:rsidP="00824E2D">
            <w:pPr>
              <w:pStyle w:val="InstNoteRed"/>
            </w:pPr>
            <w:r>
              <w:t>Answers will vary.</w:t>
            </w:r>
          </w:p>
        </w:tc>
        <w:tc>
          <w:tcPr>
            <w:tcW w:w="2070" w:type="dxa"/>
          </w:tcPr>
          <w:p w14:paraId="479FEC51" w14:textId="77777777" w:rsidR="00651514" w:rsidRPr="00FA7ADF" w:rsidRDefault="00651514" w:rsidP="00651514">
            <w:pPr>
              <w:pStyle w:val="TableText"/>
              <w:jc w:val="center"/>
            </w:pPr>
            <w:r>
              <w:t>N/A</w:t>
            </w:r>
          </w:p>
        </w:tc>
        <w:tc>
          <w:tcPr>
            <w:tcW w:w="1350" w:type="dxa"/>
          </w:tcPr>
          <w:p w14:paraId="5D39BAE9" w14:textId="77777777" w:rsidR="00651514" w:rsidRPr="00FA7ADF" w:rsidRDefault="00FA3B35" w:rsidP="00651514">
            <w:pPr>
              <w:pStyle w:val="TableText"/>
            </w:pPr>
            <w:r>
              <w:t>2 points</w:t>
            </w:r>
          </w:p>
        </w:tc>
      </w:tr>
      <w:tr w:rsidR="00651514" w:rsidRPr="00FA7ADF" w14:paraId="3777A22F" w14:textId="77777777" w:rsidTr="00E26731">
        <w:tc>
          <w:tcPr>
            <w:tcW w:w="1908" w:type="dxa"/>
          </w:tcPr>
          <w:p w14:paraId="2DB750DC" w14:textId="5C35DF20" w:rsidR="00651514" w:rsidRPr="00FA7ADF" w:rsidRDefault="00651514" w:rsidP="00651514">
            <w:pPr>
              <w:pStyle w:val="TableText"/>
            </w:pPr>
            <w:r>
              <w:t>R1-G0</w:t>
            </w:r>
            <w:r w:rsidR="00433A8B">
              <w:t>/0/</w:t>
            </w:r>
            <w:r>
              <w:t>1</w:t>
            </w:r>
          </w:p>
        </w:tc>
        <w:tc>
          <w:tcPr>
            <w:tcW w:w="2601" w:type="dxa"/>
          </w:tcPr>
          <w:p w14:paraId="6CA5DE63" w14:textId="77777777" w:rsidR="00651514" w:rsidRPr="00FA7ADF" w:rsidRDefault="00824E2D" w:rsidP="00824E2D">
            <w:pPr>
              <w:pStyle w:val="InstNoteRed"/>
            </w:pPr>
            <w:r>
              <w:t>Answers will vary.</w:t>
            </w:r>
          </w:p>
        </w:tc>
        <w:tc>
          <w:tcPr>
            <w:tcW w:w="1899" w:type="dxa"/>
          </w:tcPr>
          <w:p w14:paraId="32516D55" w14:textId="77777777" w:rsidR="00651514" w:rsidRDefault="00824E2D" w:rsidP="00824E2D">
            <w:pPr>
              <w:pStyle w:val="InstNoteRed"/>
            </w:pPr>
            <w:r>
              <w:t>Answers will vary.</w:t>
            </w:r>
          </w:p>
        </w:tc>
        <w:tc>
          <w:tcPr>
            <w:tcW w:w="2070" w:type="dxa"/>
          </w:tcPr>
          <w:p w14:paraId="78DC28F9" w14:textId="77777777" w:rsidR="00651514" w:rsidRPr="00FA7ADF" w:rsidRDefault="00651514" w:rsidP="00651514">
            <w:pPr>
              <w:pStyle w:val="TableText"/>
              <w:jc w:val="center"/>
            </w:pPr>
            <w:r>
              <w:t>N/A</w:t>
            </w:r>
          </w:p>
        </w:tc>
        <w:tc>
          <w:tcPr>
            <w:tcW w:w="1350" w:type="dxa"/>
          </w:tcPr>
          <w:p w14:paraId="311CC328" w14:textId="77777777" w:rsidR="00651514" w:rsidRPr="00FA7ADF" w:rsidRDefault="00FA3B35" w:rsidP="00651514">
            <w:pPr>
              <w:pStyle w:val="TableText"/>
            </w:pPr>
            <w:r>
              <w:t>2 points</w:t>
            </w:r>
          </w:p>
        </w:tc>
      </w:tr>
      <w:tr w:rsidR="00651514" w:rsidRPr="00FA7ADF" w14:paraId="07173D58" w14:textId="77777777" w:rsidTr="00E26731">
        <w:tc>
          <w:tcPr>
            <w:tcW w:w="1908" w:type="dxa"/>
          </w:tcPr>
          <w:p w14:paraId="0395B7F3" w14:textId="77777777" w:rsidR="00651514" w:rsidRPr="00FA7ADF" w:rsidRDefault="00651514" w:rsidP="00651514">
            <w:pPr>
              <w:pStyle w:val="TableText"/>
            </w:pPr>
            <w:r>
              <w:t>S1</w:t>
            </w:r>
          </w:p>
        </w:tc>
        <w:tc>
          <w:tcPr>
            <w:tcW w:w="2601" w:type="dxa"/>
          </w:tcPr>
          <w:p w14:paraId="21BE94B6" w14:textId="77777777" w:rsidR="00651514" w:rsidRPr="00FA7ADF" w:rsidRDefault="00824E2D" w:rsidP="00824E2D">
            <w:pPr>
              <w:pStyle w:val="InstNoteRed"/>
            </w:pPr>
            <w:r>
              <w:t>Answers will vary.</w:t>
            </w:r>
          </w:p>
        </w:tc>
        <w:tc>
          <w:tcPr>
            <w:tcW w:w="1899" w:type="dxa"/>
          </w:tcPr>
          <w:p w14:paraId="275BBCC5" w14:textId="77777777" w:rsidR="00651514" w:rsidRDefault="00824E2D" w:rsidP="00824E2D">
            <w:pPr>
              <w:pStyle w:val="InstNoteRed"/>
            </w:pPr>
            <w:r>
              <w:t>Answers will vary.</w:t>
            </w:r>
          </w:p>
        </w:tc>
        <w:tc>
          <w:tcPr>
            <w:tcW w:w="2070" w:type="dxa"/>
          </w:tcPr>
          <w:p w14:paraId="0565A351" w14:textId="09AD9B5B" w:rsidR="00651514" w:rsidRPr="00FA7ADF" w:rsidRDefault="00903A61" w:rsidP="00903A61">
            <w:pPr>
              <w:pStyle w:val="InstNoteRed"/>
            </w:pPr>
            <w:r>
              <w:t>Answers will vary.</w:t>
            </w:r>
          </w:p>
        </w:tc>
        <w:tc>
          <w:tcPr>
            <w:tcW w:w="1350" w:type="dxa"/>
          </w:tcPr>
          <w:p w14:paraId="2737146C" w14:textId="77777777" w:rsidR="00651514" w:rsidRPr="00FA7ADF" w:rsidRDefault="00FA3B35" w:rsidP="00651514">
            <w:pPr>
              <w:pStyle w:val="TableText"/>
            </w:pPr>
            <w:r>
              <w:t>2 points</w:t>
            </w:r>
          </w:p>
        </w:tc>
      </w:tr>
      <w:tr w:rsidR="00651514" w:rsidRPr="00FA7ADF" w14:paraId="03925EAB" w14:textId="77777777" w:rsidTr="00E26731">
        <w:tc>
          <w:tcPr>
            <w:tcW w:w="1908" w:type="dxa"/>
          </w:tcPr>
          <w:p w14:paraId="2198FEBC" w14:textId="77777777" w:rsidR="00651514" w:rsidRDefault="00651514" w:rsidP="00651514">
            <w:pPr>
              <w:pStyle w:val="TableText"/>
            </w:pPr>
            <w:r>
              <w:t>PC-B</w:t>
            </w:r>
          </w:p>
        </w:tc>
        <w:tc>
          <w:tcPr>
            <w:tcW w:w="2601" w:type="dxa"/>
          </w:tcPr>
          <w:p w14:paraId="05713AC2" w14:textId="77777777" w:rsidR="00651514" w:rsidRPr="00FA7ADF" w:rsidRDefault="00824E2D" w:rsidP="00824E2D">
            <w:pPr>
              <w:pStyle w:val="InstNoteRed"/>
            </w:pPr>
            <w:r>
              <w:t>Answers will vary.</w:t>
            </w:r>
          </w:p>
        </w:tc>
        <w:tc>
          <w:tcPr>
            <w:tcW w:w="1899" w:type="dxa"/>
          </w:tcPr>
          <w:p w14:paraId="63E7CA63" w14:textId="77777777" w:rsidR="00651514" w:rsidRDefault="00824E2D" w:rsidP="00824E2D">
            <w:pPr>
              <w:pStyle w:val="InstNoteRed"/>
            </w:pPr>
            <w:r>
              <w:t>Answers will vary.</w:t>
            </w:r>
          </w:p>
        </w:tc>
        <w:tc>
          <w:tcPr>
            <w:tcW w:w="2070" w:type="dxa"/>
          </w:tcPr>
          <w:p w14:paraId="4E4C34B8" w14:textId="77777777" w:rsidR="00651514" w:rsidRDefault="00824E2D" w:rsidP="00824E2D">
            <w:pPr>
              <w:pStyle w:val="InstNoteRed"/>
            </w:pPr>
            <w:r>
              <w:t>Answers will vary.</w:t>
            </w:r>
          </w:p>
        </w:tc>
        <w:tc>
          <w:tcPr>
            <w:tcW w:w="1350" w:type="dxa"/>
          </w:tcPr>
          <w:p w14:paraId="5C8F613E" w14:textId="77777777" w:rsidR="00651514" w:rsidRPr="00FA7ADF" w:rsidRDefault="00FA3B35" w:rsidP="00651514">
            <w:pPr>
              <w:pStyle w:val="TableText"/>
            </w:pPr>
            <w:r>
              <w:t>2 points</w:t>
            </w:r>
          </w:p>
        </w:tc>
      </w:tr>
    </w:tbl>
    <w:p w14:paraId="2146831D" w14:textId="77777777" w:rsidR="00651514" w:rsidRDefault="00651514" w:rsidP="00651514">
      <w:pPr>
        <w:pStyle w:val="SubStepAlpha"/>
      </w:pPr>
      <w:r>
        <w:lastRenderedPageBreak/>
        <w:t>Use the IPv6 address 2001:db</w:t>
      </w:r>
      <w:proofErr w:type="gramStart"/>
      <w:r>
        <w:t>8:acad</w:t>
      </w:r>
      <w:proofErr w:type="gramEnd"/>
      <w:r>
        <w:t>::/48 and create two subnets for use in this network. Record the IPv6 addresses in the table.</w:t>
      </w:r>
    </w:p>
    <w:tbl>
      <w:tblPr>
        <w:tblStyle w:val="LabTableStyle"/>
        <w:tblW w:w="0" w:type="auto"/>
        <w:tblLook w:val="04A0" w:firstRow="1" w:lastRow="0" w:firstColumn="1" w:lastColumn="0" w:noHBand="0" w:noVBand="1"/>
        <w:tblDescription w:val="this table allows you to record the two subnets that are created using 2001:db8:acad::/48 subnet. Reocrd your answers in the cells that are marked &quot;blank&quot;."/>
      </w:tblPr>
      <w:tblGrid>
        <w:gridCol w:w="2836"/>
        <w:gridCol w:w="4289"/>
        <w:gridCol w:w="2425"/>
      </w:tblGrid>
      <w:tr w:rsidR="00651514" w14:paraId="4734FB78"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2836" w:type="dxa"/>
          </w:tcPr>
          <w:p w14:paraId="2920C3D5" w14:textId="77777777" w:rsidR="00651514" w:rsidRDefault="00651514" w:rsidP="001C4E19">
            <w:pPr>
              <w:pStyle w:val="TableHeading"/>
            </w:pPr>
            <w:r>
              <w:t>Assigned to Interface</w:t>
            </w:r>
          </w:p>
        </w:tc>
        <w:tc>
          <w:tcPr>
            <w:tcW w:w="4289" w:type="dxa"/>
          </w:tcPr>
          <w:p w14:paraId="6905831D" w14:textId="77777777" w:rsidR="00651514" w:rsidRDefault="00651514" w:rsidP="001C4E19">
            <w:pPr>
              <w:pStyle w:val="TableHeading"/>
            </w:pPr>
            <w:r>
              <w:t>IPv6 Subnet Address</w:t>
            </w:r>
          </w:p>
        </w:tc>
        <w:tc>
          <w:tcPr>
            <w:tcW w:w="2425" w:type="dxa"/>
          </w:tcPr>
          <w:p w14:paraId="1383ED58" w14:textId="77777777" w:rsidR="00651514" w:rsidRDefault="00651514" w:rsidP="001C4E19">
            <w:pPr>
              <w:pStyle w:val="TableHeading"/>
            </w:pPr>
            <w:r>
              <w:t>Prefix Length</w:t>
            </w:r>
          </w:p>
        </w:tc>
      </w:tr>
      <w:tr w:rsidR="00651514" w14:paraId="353D55F9" w14:textId="77777777" w:rsidTr="00E26731">
        <w:tc>
          <w:tcPr>
            <w:tcW w:w="2836" w:type="dxa"/>
          </w:tcPr>
          <w:p w14:paraId="56A014C4" w14:textId="77777777" w:rsidR="00651514" w:rsidRDefault="00824E2D" w:rsidP="00824E2D">
            <w:pPr>
              <w:pStyle w:val="InstNoteRed"/>
            </w:pPr>
            <w:r>
              <w:t>Answers will vary.</w:t>
            </w:r>
          </w:p>
        </w:tc>
        <w:tc>
          <w:tcPr>
            <w:tcW w:w="4289" w:type="dxa"/>
          </w:tcPr>
          <w:p w14:paraId="56498BCD" w14:textId="77777777" w:rsidR="00651514" w:rsidRDefault="00824E2D" w:rsidP="00824E2D">
            <w:pPr>
              <w:pStyle w:val="InstNoteRed"/>
            </w:pPr>
            <w:r>
              <w:t>Answers will vary.</w:t>
            </w:r>
          </w:p>
        </w:tc>
        <w:tc>
          <w:tcPr>
            <w:tcW w:w="2425" w:type="dxa"/>
          </w:tcPr>
          <w:p w14:paraId="5E852730" w14:textId="77777777" w:rsidR="00651514" w:rsidRDefault="00824E2D" w:rsidP="00824E2D">
            <w:pPr>
              <w:pStyle w:val="InstNoteRed"/>
            </w:pPr>
            <w:r>
              <w:t>Answers will vary.</w:t>
            </w:r>
          </w:p>
        </w:tc>
      </w:tr>
      <w:tr w:rsidR="00651514" w14:paraId="40480CD3" w14:textId="77777777" w:rsidTr="00E26731">
        <w:tc>
          <w:tcPr>
            <w:tcW w:w="2836" w:type="dxa"/>
          </w:tcPr>
          <w:p w14:paraId="0D17FCC3" w14:textId="77777777" w:rsidR="00651514" w:rsidRDefault="00824E2D" w:rsidP="00824E2D">
            <w:pPr>
              <w:pStyle w:val="InstNoteRed"/>
            </w:pPr>
            <w:r>
              <w:t>Answers will vary.</w:t>
            </w:r>
          </w:p>
        </w:tc>
        <w:tc>
          <w:tcPr>
            <w:tcW w:w="4289" w:type="dxa"/>
          </w:tcPr>
          <w:p w14:paraId="6C488D5E" w14:textId="77777777" w:rsidR="00651514" w:rsidRDefault="00824E2D" w:rsidP="00824E2D">
            <w:pPr>
              <w:pStyle w:val="InstNoteRed"/>
            </w:pPr>
            <w:r>
              <w:t>Answers will vary.</w:t>
            </w:r>
          </w:p>
        </w:tc>
        <w:tc>
          <w:tcPr>
            <w:tcW w:w="2425" w:type="dxa"/>
          </w:tcPr>
          <w:p w14:paraId="366448C2" w14:textId="77777777" w:rsidR="00651514" w:rsidRDefault="00824E2D" w:rsidP="00824E2D">
            <w:pPr>
              <w:pStyle w:val="InstNoteRed"/>
            </w:pPr>
            <w:r>
              <w:t>Answers will vary.</w:t>
            </w:r>
          </w:p>
        </w:tc>
      </w:tr>
    </w:tbl>
    <w:p w14:paraId="2720C608" w14:textId="77777777" w:rsidR="00651514" w:rsidRDefault="00C3044E" w:rsidP="00C3044E">
      <w:pPr>
        <w:pStyle w:val="SubStepAlpha"/>
      </w:pPr>
      <w:r>
        <w:t>Record</w:t>
      </w:r>
      <w:r w:rsidR="00651514">
        <w:t xml:space="preserve"> the IPv6 address information for each device.</w:t>
      </w:r>
    </w:p>
    <w:p w14:paraId="2F59F068" w14:textId="77777777" w:rsidR="00651514" w:rsidRDefault="00651514" w:rsidP="00651514">
      <w:pPr>
        <w:pStyle w:val="BodyTextL25"/>
      </w:pPr>
      <w:r w:rsidRPr="009938EF">
        <w:rPr>
          <w:b/>
          <w:bCs/>
        </w:rPr>
        <w:t>Note</w:t>
      </w:r>
      <w:r>
        <w:t xml:space="preserve">: Use </w:t>
      </w:r>
      <w:r w:rsidRPr="008E02A6">
        <w:rPr>
          <w:b/>
        </w:rPr>
        <w:t>FE80::1</w:t>
      </w:r>
      <w:r>
        <w:t xml:space="preserve"> as the link-local address on both</w:t>
      </w:r>
      <w:r w:rsidR="00A916CA">
        <w:t xml:space="preserve"> router </w:t>
      </w:r>
      <w:r>
        <w:t>interfaces</w:t>
      </w:r>
      <w:r w:rsidR="00324BBA">
        <w:t>.</w:t>
      </w:r>
    </w:p>
    <w:tbl>
      <w:tblPr>
        <w:tblStyle w:val="LabTableStyle"/>
        <w:tblW w:w="9363" w:type="dxa"/>
        <w:tblLook w:val="01E0" w:firstRow="1" w:lastRow="1" w:firstColumn="1" w:lastColumn="1" w:noHBand="0" w:noVBand="0"/>
        <w:tblDescription w:val="This table allows you to record the IPv6 assignments to the device interfaces. enter your answers where the cells are labeled as &quot;blank&quot;"/>
      </w:tblPr>
      <w:tblGrid>
        <w:gridCol w:w="1312"/>
        <w:gridCol w:w="3548"/>
        <w:gridCol w:w="1820"/>
        <w:gridCol w:w="1841"/>
        <w:gridCol w:w="842"/>
      </w:tblGrid>
      <w:tr w:rsidR="00651514" w:rsidRPr="00FA7ADF" w14:paraId="07631F96" w14:textId="77777777" w:rsidTr="00BB0140">
        <w:trPr>
          <w:cnfStyle w:val="100000000000" w:firstRow="1" w:lastRow="0" w:firstColumn="0" w:lastColumn="0" w:oddVBand="0" w:evenVBand="0" w:oddHBand="0" w:evenHBand="0" w:firstRowFirstColumn="0" w:firstRowLastColumn="0" w:lastRowFirstColumn="0" w:lastRowLastColumn="0"/>
          <w:tblHeader/>
        </w:trPr>
        <w:tc>
          <w:tcPr>
            <w:tcW w:w="1312" w:type="dxa"/>
          </w:tcPr>
          <w:p w14:paraId="286894E8" w14:textId="77777777" w:rsidR="00651514" w:rsidRPr="00D11A5F" w:rsidRDefault="00651514" w:rsidP="00D11A5F">
            <w:pPr>
              <w:pStyle w:val="TableHeading"/>
            </w:pPr>
            <w:r w:rsidRPr="00D11A5F">
              <w:t>Device</w:t>
            </w:r>
          </w:p>
        </w:tc>
        <w:tc>
          <w:tcPr>
            <w:tcW w:w="3548" w:type="dxa"/>
          </w:tcPr>
          <w:p w14:paraId="4F255AED" w14:textId="77777777" w:rsidR="00651514" w:rsidRPr="00D11A5F" w:rsidRDefault="00651514" w:rsidP="00D11A5F">
            <w:pPr>
              <w:pStyle w:val="TableHeading"/>
            </w:pPr>
            <w:r w:rsidRPr="00D11A5F">
              <w:t>IPv6 address</w:t>
            </w:r>
          </w:p>
        </w:tc>
        <w:tc>
          <w:tcPr>
            <w:tcW w:w="1820" w:type="dxa"/>
          </w:tcPr>
          <w:p w14:paraId="671E1D59" w14:textId="77777777" w:rsidR="00651514" w:rsidRPr="00D11A5F" w:rsidRDefault="00651514" w:rsidP="00D11A5F">
            <w:pPr>
              <w:pStyle w:val="TableHeading"/>
            </w:pPr>
            <w:r w:rsidRPr="00D11A5F">
              <w:t>Prefix Length</w:t>
            </w:r>
          </w:p>
        </w:tc>
        <w:tc>
          <w:tcPr>
            <w:tcW w:w="1841" w:type="dxa"/>
          </w:tcPr>
          <w:p w14:paraId="0958C4B7" w14:textId="77777777" w:rsidR="00651514" w:rsidRPr="00D11A5F" w:rsidRDefault="00651514" w:rsidP="00D11A5F">
            <w:pPr>
              <w:pStyle w:val="TableHeading"/>
            </w:pPr>
            <w:r w:rsidRPr="00D11A5F">
              <w:t>Gateway</w:t>
            </w:r>
          </w:p>
        </w:tc>
        <w:tc>
          <w:tcPr>
            <w:tcW w:w="842" w:type="dxa"/>
          </w:tcPr>
          <w:p w14:paraId="2D7F4ABE" w14:textId="77777777" w:rsidR="00651514" w:rsidRPr="00D11A5F" w:rsidRDefault="00651514" w:rsidP="00D11A5F">
            <w:pPr>
              <w:pStyle w:val="TableHeading"/>
            </w:pPr>
            <w:r w:rsidRPr="00D11A5F">
              <w:t>Points</w:t>
            </w:r>
          </w:p>
        </w:tc>
      </w:tr>
      <w:tr w:rsidR="00651514" w:rsidRPr="00FA7ADF" w14:paraId="6F57DF4E" w14:textId="77777777" w:rsidTr="00BB0140">
        <w:tc>
          <w:tcPr>
            <w:tcW w:w="1312" w:type="dxa"/>
          </w:tcPr>
          <w:p w14:paraId="00BF78B1" w14:textId="77777777" w:rsidR="00651514" w:rsidRPr="00FA7ADF" w:rsidRDefault="00651514" w:rsidP="00651514">
            <w:pPr>
              <w:pStyle w:val="TableText"/>
            </w:pPr>
            <w:r>
              <w:t>R1-G0/0/</w:t>
            </w:r>
            <w:r w:rsidR="00B42951">
              <w:t>0</w:t>
            </w:r>
          </w:p>
        </w:tc>
        <w:tc>
          <w:tcPr>
            <w:tcW w:w="3548" w:type="dxa"/>
          </w:tcPr>
          <w:p w14:paraId="4C85BE72" w14:textId="77777777" w:rsidR="00651514" w:rsidRPr="00FA7ADF" w:rsidRDefault="00824E2D" w:rsidP="00824E2D">
            <w:pPr>
              <w:pStyle w:val="InstNoteRed"/>
            </w:pPr>
            <w:r>
              <w:t>Answers will vary.</w:t>
            </w:r>
          </w:p>
        </w:tc>
        <w:tc>
          <w:tcPr>
            <w:tcW w:w="1820" w:type="dxa"/>
          </w:tcPr>
          <w:p w14:paraId="41E7F255" w14:textId="77777777" w:rsidR="00651514" w:rsidRDefault="00824E2D" w:rsidP="00824E2D">
            <w:pPr>
              <w:pStyle w:val="InstNoteRed"/>
            </w:pPr>
            <w:r>
              <w:t>Answers will vary.</w:t>
            </w:r>
          </w:p>
        </w:tc>
        <w:tc>
          <w:tcPr>
            <w:tcW w:w="1841" w:type="dxa"/>
          </w:tcPr>
          <w:p w14:paraId="7A4880CA" w14:textId="77777777" w:rsidR="00651514" w:rsidRPr="00FA7ADF" w:rsidRDefault="00651514" w:rsidP="00651514">
            <w:pPr>
              <w:pStyle w:val="TableText"/>
              <w:jc w:val="center"/>
            </w:pPr>
            <w:r>
              <w:t>N/A</w:t>
            </w:r>
          </w:p>
        </w:tc>
        <w:tc>
          <w:tcPr>
            <w:tcW w:w="842" w:type="dxa"/>
          </w:tcPr>
          <w:p w14:paraId="4A81C463" w14:textId="77777777" w:rsidR="00651514" w:rsidRPr="00FA7ADF" w:rsidRDefault="00F9736D" w:rsidP="00651514">
            <w:pPr>
              <w:pStyle w:val="TableText"/>
            </w:pPr>
            <w:r>
              <w:t>3 pts</w:t>
            </w:r>
          </w:p>
        </w:tc>
      </w:tr>
      <w:tr w:rsidR="00651514" w:rsidRPr="00FA7ADF" w14:paraId="2AEA4CD6" w14:textId="77777777" w:rsidTr="00BB0140">
        <w:tc>
          <w:tcPr>
            <w:tcW w:w="1312" w:type="dxa"/>
          </w:tcPr>
          <w:p w14:paraId="191EAF45" w14:textId="77777777" w:rsidR="00651514" w:rsidRPr="00FA7ADF" w:rsidRDefault="00651514" w:rsidP="00651514">
            <w:pPr>
              <w:pStyle w:val="TableText"/>
            </w:pPr>
            <w:r>
              <w:t>R1-G0/0/</w:t>
            </w:r>
            <w:r w:rsidR="00B42951">
              <w:t>1</w:t>
            </w:r>
          </w:p>
        </w:tc>
        <w:tc>
          <w:tcPr>
            <w:tcW w:w="3548" w:type="dxa"/>
          </w:tcPr>
          <w:p w14:paraId="4936AE53" w14:textId="77777777" w:rsidR="00651514" w:rsidRPr="00FA7ADF" w:rsidRDefault="00824E2D" w:rsidP="00824E2D">
            <w:pPr>
              <w:pStyle w:val="InstNoteRed"/>
            </w:pPr>
            <w:r>
              <w:t>Answers will vary.</w:t>
            </w:r>
          </w:p>
        </w:tc>
        <w:tc>
          <w:tcPr>
            <w:tcW w:w="1820" w:type="dxa"/>
          </w:tcPr>
          <w:p w14:paraId="51CA9233" w14:textId="77777777" w:rsidR="00651514" w:rsidRDefault="00824E2D" w:rsidP="00824E2D">
            <w:pPr>
              <w:pStyle w:val="InstNoteRed"/>
            </w:pPr>
            <w:r>
              <w:t>Answers will vary.</w:t>
            </w:r>
          </w:p>
        </w:tc>
        <w:tc>
          <w:tcPr>
            <w:tcW w:w="1841" w:type="dxa"/>
          </w:tcPr>
          <w:p w14:paraId="63578584" w14:textId="77777777" w:rsidR="00651514" w:rsidRPr="00FA7ADF" w:rsidRDefault="00651514" w:rsidP="00651514">
            <w:pPr>
              <w:pStyle w:val="TableText"/>
              <w:jc w:val="center"/>
            </w:pPr>
            <w:r>
              <w:t>N/A</w:t>
            </w:r>
          </w:p>
        </w:tc>
        <w:tc>
          <w:tcPr>
            <w:tcW w:w="842" w:type="dxa"/>
          </w:tcPr>
          <w:p w14:paraId="2FAA14BC" w14:textId="77777777" w:rsidR="00651514" w:rsidRPr="00FA7ADF" w:rsidRDefault="00F9736D" w:rsidP="00651514">
            <w:pPr>
              <w:pStyle w:val="TableText"/>
            </w:pPr>
            <w:r>
              <w:t>3 pts</w:t>
            </w:r>
          </w:p>
        </w:tc>
      </w:tr>
      <w:tr w:rsidR="00651514" w:rsidRPr="00FA7ADF" w14:paraId="7511B795" w14:textId="77777777" w:rsidTr="00BB0140">
        <w:tc>
          <w:tcPr>
            <w:tcW w:w="1312" w:type="dxa"/>
          </w:tcPr>
          <w:p w14:paraId="79926DBA" w14:textId="77777777" w:rsidR="00651514" w:rsidRPr="00FA7ADF" w:rsidRDefault="00651514" w:rsidP="00651514">
            <w:pPr>
              <w:pStyle w:val="TableText"/>
            </w:pPr>
            <w:r>
              <w:t>S1</w:t>
            </w:r>
          </w:p>
        </w:tc>
        <w:tc>
          <w:tcPr>
            <w:tcW w:w="3548" w:type="dxa"/>
          </w:tcPr>
          <w:p w14:paraId="01887D6C" w14:textId="77777777" w:rsidR="00651514" w:rsidRPr="00FA7ADF" w:rsidRDefault="00824E2D" w:rsidP="00824E2D">
            <w:pPr>
              <w:pStyle w:val="InstNoteRed"/>
            </w:pPr>
            <w:r>
              <w:t>Answers will vary.</w:t>
            </w:r>
          </w:p>
        </w:tc>
        <w:tc>
          <w:tcPr>
            <w:tcW w:w="1820" w:type="dxa"/>
          </w:tcPr>
          <w:p w14:paraId="6C404DA8" w14:textId="77777777" w:rsidR="00651514" w:rsidRDefault="00824E2D" w:rsidP="00824E2D">
            <w:pPr>
              <w:pStyle w:val="InstNoteRed"/>
            </w:pPr>
            <w:r>
              <w:t>Answers will vary.</w:t>
            </w:r>
          </w:p>
        </w:tc>
        <w:tc>
          <w:tcPr>
            <w:tcW w:w="1841" w:type="dxa"/>
          </w:tcPr>
          <w:p w14:paraId="79F0136D" w14:textId="77777777" w:rsidR="00651514" w:rsidRPr="00F9736D" w:rsidRDefault="00F9736D" w:rsidP="00651514">
            <w:pPr>
              <w:pStyle w:val="TableText"/>
              <w:jc w:val="center"/>
              <w:rPr>
                <w:color w:val="EE0000"/>
              </w:rPr>
            </w:pPr>
            <w:r w:rsidRPr="00F9736D">
              <w:rPr>
                <w:color w:val="EE0000"/>
              </w:rPr>
              <w:t>Answer will vary.</w:t>
            </w:r>
          </w:p>
        </w:tc>
        <w:tc>
          <w:tcPr>
            <w:tcW w:w="842" w:type="dxa"/>
          </w:tcPr>
          <w:p w14:paraId="0A262979" w14:textId="77777777" w:rsidR="00651514" w:rsidRPr="00FA7ADF" w:rsidRDefault="00F9736D" w:rsidP="00651514">
            <w:pPr>
              <w:pStyle w:val="TableText"/>
            </w:pPr>
            <w:r>
              <w:t>4 pts</w:t>
            </w:r>
          </w:p>
        </w:tc>
      </w:tr>
    </w:tbl>
    <w:p w14:paraId="43BCCAE9" w14:textId="77777777" w:rsidR="00651514" w:rsidRDefault="00651514" w:rsidP="00651514">
      <w:pPr>
        <w:pStyle w:val="BodyTextL25"/>
      </w:pPr>
      <w:r>
        <w:t>Before proceeding, verify your IP addressing scheme with the instructor.</w:t>
      </w:r>
    </w:p>
    <w:p w14:paraId="3CC1292E" w14:textId="77777777" w:rsidR="00651514" w:rsidRDefault="00651514" w:rsidP="00651514">
      <w:pPr>
        <w:pStyle w:val="BodyTextL25"/>
        <w:rPr>
          <w:b/>
        </w:rPr>
      </w:pPr>
      <w:r w:rsidRPr="00F21B41">
        <w:rPr>
          <w:b/>
        </w:rPr>
        <w:t>Instructor Sign-off</w:t>
      </w:r>
      <w:r>
        <w:rPr>
          <w:b/>
        </w:rPr>
        <w:t xml:space="preserve"> Part 1:</w:t>
      </w:r>
    </w:p>
    <w:p w14:paraId="5955B010" w14:textId="77777777" w:rsidR="00B62AFB" w:rsidRPr="00F21B41" w:rsidRDefault="00F77748" w:rsidP="00F77748">
      <w:pPr>
        <w:pStyle w:val="AnswerLineL25"/>
      </w:pPr>
      <w:r>
        <w:t>Instructor Sign-off</w:t>
      </w:r>
    </w:p>
    <w:p w14:paraId="4750344C" w14:textId="77777777" w:rsidR="00F77748" w:rsidRDefault="00F77748" w:rsidP="00F77748">
      <w:pPr>
        <w:pStyle w:val="BodyTextL25"/>
        <w:rPr>
          <w:b/>
        </w:rPr>
      </w:pPr>
      <w:r>
        <w:rPr>
          <w:b/>
        </w:rPr>
        <w:t xml:space="preserve">Total </w:t>
      </w:r>
      <w:r w:rsidR="00651514" w:rsidRPr="00F21B41">
        <w:rPr>
          <w:b/>
        </w:rPr>
        <w:t>Points</w:t>
      </w:r>
      <w:r>
        <w:rPr>
          <w:b/>
        </w:rPr>
        <w:t xml:space="preserve"> for Part 1 (20 points):</w:t>
      </w:r>
    </w:p>
    <w:p w14:paraId="6AF32352" w14:textId="77777777" w:rsidR="00F77748" w:rsidRPr="00F77748" w:rsidRDefault="00F77748" w:rsidP="00F77748">
      <w:pPr>
        <w:pStyle w:val="AnswerLineL25"/>
      </w:pPr>
      <w:r>
        <w:t>Enter score here.</w:t>
      </w:r>
    </w:p>
    <w:p w14:paraId="0C9EE738" w14:textId="20FE9FB9" w:rsidR="00651514" w:rsidRDefault="00651514" w:rsidP="00651514">
      <w:pPr>
        <w:pStyle w:val="Heading2"/>
      </w:pPr>
      <w:r>
        <w:t>Initialize and Reload Devices</w:t>
      </w:r>
    </w:p>
    <w:p w14:paraId="47190E82" w14:textId="77777777" w:rsidR="00651514" w:rsidRDefault="00651514" w:rsidP="0057218C">
      <w:pPr>
        <w:pStyle w:val="InstNoteRedL25"/>
        <w:tabs>
          <w:tab w:val="left" w:pos="1296"/>
        </w:tabs>
        <w:rPr>
          <w:b/>
        </w:rPr>
      </w:pPr>
      <w:r w:rsidRPr="00BE1039">
        <w:rPr>
          <w:b/>
        </w:rPr>
        <w:t>Ref lab</w:t>
      </w:r>
      <w:r>
        <w:rPr>
          <w:b/>
        </w:rPr>
        <w:t>s:</w:t>
      </w:r>
      <w:r>
        <w:rPr>
          <w:b/>
        </w:rPr>
        <w:tab/>
        <w:t>2.9.2 Lab – B</w:t>
      </w:r>
      <w:r w:rsidR="00D51BB7">
        <w:rPr>
          <w:b/>
        </w:rPr>
        <w:t>asic Switch and End Device Configuration</w:t>
      </w:r>
    </w:p>
    <w:p w14:paraId="274E6FCA" w14:textId="77777777" w:rsidR="00651514" w:rsidRPr="0057218C" w:rsidRDefault="00651514" w:rsidP="0057218C">
      <w:pPr>
        <w:pStyle w:val="InstNoteRed"/>
        <w:tabs>
          <w:tab w:val="left" w:pos="1296"/>
        </w:tabs>
        <w:rPr>
          <w:b/>
        </w:rPr>
      </w:pPr>
      <w:r w:rsidRPr="00D72074">
        <w:tab/>
      </w:r>
      <w:r w:rsidRPr="0057218C">
        <w:rPr>
          <w:b/>
        </w:rPr>
        <w:t>10.4.</w:t>
      </w:r>
      <w:r w:rsidR="00F77748">
        <w:rPr>
          <w:b/>
        </w:rPr>
        <w:t>4</w:t>
      </w:r>
      <w:r w:rsidRPr="0057218C">
        <w:rPr>
          <w:b/>
        </w:rPr>
        <w:t xml:space="preserve"> Lab – Build a Switch and Router Network</w:t>
      </w:r>
    </w:p>
    <w:p w14:paraId="072354B4" w14:textId="77777777" w:rsidR="00651514" w:rsidRPr="001812E2" w:rsidRDefault="00651514" w:rsidP="00651514">
      <w:pPr>
        <w:pStyle w:val="BodyTextL25"/>
        <w:rPr>
          <w:b/>
        </w:rPr>
      </w:pPr>
      <w:r w:rsidRPr="001812E2">
        <w:rPr>
          <w:b/>
        </w:rPr>
        <w:t>Total points: 10</w:t>
      </w:r>
    </w:p>
    <w:p w14:paraId="71753955" w14:textId="77777777" w:rsidR="00651514" w:rsidRPr="001812E2" w:rsidRDefault="00651514" w:rsidP="00651514">
      <w:pPr>
        <w:pStyle w:val="BodyTextL25"/>
        <w:rPr>
          <w:b/>
        </w:rPr>
      </w:pPr>
      <w:r w:rsidRPr="001812E2">
        <w:rPr>
          <w:b/>
        </w:rPr>
        <w:t xml:space="preserve">Time: </w:t>
      </w:r>
      <w:r>
        <w:rPr>
          <w:b/>
        </w:rPr>
        <w:t>20</w:t>
      </w:r>
      <w:r w:rsidRPr="001812E2">
        <w:rPr>
          <w:b/>
        </w:rPr>
        <w:t xml:space="preserve"> minutes</w:t>
      </w:r>
    </w:p>
    <w:p w14:paraId="392557B5" w14:textId="77777777" w:rsidR="00651514" w:rsidRDefault="00651514" w:rsidP="00F77748">
      <w:pPr>
        <w:pStyle w:val="Bulletlevel1"/>
      </w:pPr>
      <w:r>
        <w:t>Erase the startup configurations and VLANs from the router and switch and reload the devices.</w:t>
      </w:r>
    </w:p>
    <w:p w14:paraId="68A28EE5" w14:textId="77777777" w:rsidR="00651514" w:rsidRDefault="00F77748" w:rsidP="00F77748">
      <w:pPr>
        <w:pStyle w:val="Bulletlevel1"/>
      </w:pPr>
      <w:r>
        <w:t>After</w:t>
      </w:r>
      <w:r w:rsidR="00651514">
        <w:t xml:space="preserve"> the switch is reloaded, change the SDM template to one that supports IPv6</w:t>
      </w:r>
      <w:r>
        <w:t xml:space="preserve"> as necessary</w:t>
      </w:r>
      <w:r w:rsidR="00651514">
        <w:t>, and reload the switch again.</w:t>
      </w:r>
    </w:p>
    <w:p w14:paraId="3F50E6B8" w14:textId="77777777" w:rsidR="00651514" w:rsidRDefault="00651514" w:rsidP="00651514">
      <w:pPr>
        <w:pStyle w:val="BodyTextL25"/>
      </w:pPr>
      <w:r>
        <w:t xml:space="preserve">Before proceeding, </w:t>
      </w:r>
      <w:r w:rsidR="00236926">
        <w:t>ask</w:t>
      </w:r>
      <w:r>
        <w:t xml:space="preserve"> your instructor verify device initializations.</w:t>
      </w:r>
    </w:p>
    <w:tbl>
      <w:tblPr>
        <w:tblStyle w:val="LabTableStyle"/>
        <w:tblW w:w="4743" w:type="pct"/>
        <w:tblLook w:val="01E0" w:firstRow="1" w:lastRow="1" w:firstColumn="1" w:lastColumn="1" w:noHBand="0" w:noVBand="0"/>
        <w:tblDescription w:val="This table lists the tasks, necessary IOS commands and associated points."/>
      </w:tblPr>
      <w:tblGrid>
        <w:gridCol w:w="4042"/>
        <w:gridCol w:w="4262"/>
        <w:gridCol w:w="1252"/>
      </w:tblGrid>
      <w:tr w:rsidR="00651514" w:rsidRPr="00330FE9" w14:paraId="39F348D6" w14:textId="77777777" w:rsidTr="00D51C1B">
        <w:trPr>
          <w:cnfStyle w:val="100000000000" w:firstRow="1" w:lastRow="0" w:firstColumn="0" w:lastColumn="0" w:oddVBand="0" w:evenVBand="0" w:oddHBand="0" w:evenHBand="0" w:firstRowFirstColumn="0" w:firstRowLastColumn="0" w:lastRowFirstColumn="0" w:lastRowLastColumn="0"/>
          <w:tblHeader/>
        </w:trPr>
        <w:tc>
          <w:tcPr>
            <w:tcW w:w="2115" w:type="pct"/>
          </w:tcPr>
          <w:p w14:paraId="1DB00088" w14:textId="77777777" w:rsidR="00651514" w:rsidRPr="00330FE9" w:rsidRDefault="00651514" w:rsidP="00651514">
            <w:pPr>
              <w:pStyle w:val="TableHeading"/>
              <w:rPr>
                <w:color w:val="FF0000"/>
              </w:rPr>
            </w:pPr>
            <w:r w:rsidRPr="00330FE9">
              <w:rPr>
                <w:color w:val="FF0000"/>
              </w:rPr>
              <w:t>Task</w:t>
            </w:r>
          </w:p>
        </w:tc>
        <w:tc>
          <w:tcPr>
            <w:tcW w:w="2230" w:type="pct"/>
          </w:tcPr>
          <w:p w14:paraId="0411132A" w14:textId="77777777" w:rsidR="00651514" w:rsidRPr="00330FE9" w:rsidRDefault="00651514" w:rsidP="00651514">
            <w:pPr>
              <w:pStyle w:val="TableHeading"/>
              <w:rPr>
                <w:color w:val="FF0000"/>
              </w:rPr>
            </w:pPr>
            <w:r>
              <w:rPr>
                <w:color w:val="FF0000"/>
              </w:rPr>
              <w:t>IOS Command</w:t>
            </w:r>
          </w:p>
        </w:tc>
        <w:tc>
          <w:tcPr>
            <w:tcW w:w="655" w:type="pct"/>
          </w:tcPr>
          <w:p w14:paraId="1E18D6C0" w14:textId="77777777" w:rsidR="00651514" w:rsidRPr="00330FE9" w:rsidRDefault="00651514" w:rsidP="00651514">
            <w:pPr>
              <w:pStyle w:val="TableHeading"/>
              <w:rPr>
                <w:color w:val="FF0000"/>
              </w:rPr>
            </w:pPr>
            <w:r w:rsidRPr="00330FE9">
              <w:rPr>
                <w:color w:val="FF0000"/>
              </w:rPr>
              <w:t>Points</w:t>
            </w:r>
          </w:p>
        </w:tc>
      </w:tr>
      <w:tr w:rsidR="00651514" w:rsidRPr="00330FE9" w14:paraId="55026ED6" w14:textId="77777777" w:rsidTr="00D51C1B">
        <w:tc>
          <w:tcPr>
            <w:tcW w:w="2115" w:type="pct"/>
          </w:tcPr>
          <w:p w14:paraId="453DFF5A" w14:textId="77777777" w:rsidR="00651514" w:rsidRPr="00330FE9" w:rsidRDefault="00651514" w:rsidP="00824E2D">
            <w:pPr>
              <w:pStyle w:val="InstNoteRed"/>
            </w:pPr>
            <w:r>
              <w:t>Erase the s</w:t>
            </w:r>
            <w:r w:rsidRPr="00330FE9">
              <w:t>tartup</w:t>
            </w:r>
            <w:r>
              <w:t>-</w:t>
            </w:r>
            <w:r w:rsidRPr="00330FE9">
              <w:t xml:space="preserve">config </w:t>
            </w:r>
            <w:r>
              <w:t xml:space="preserve">file on the </w:t>
            </w:r>
            <w:r w:rsidRPr="00330FE9">
              <w:t>Router.</w:t>
            </w:r>
          </w:p>
        </w:tc>
        <w:tc>
          <w:tcPr>
            <w:tcW w:w="2230" w:type="pct"/>
          </w:tcPr>
          <w:p w14:paraId="7679EFB7" w14:textId="77777777" w:rsidR="00651514" w:rsidRPr="00330FE9" w:rsidRDefault="00651514" w:rsidP="00824E2D">
            <w:pPr>
              <w:pStyle w:val="InstNoteRed"/>
            </w:pPr>
            <w:proofErr w:type="spellStart"/>
            <w:r w:rsidRPr="00330FE9">
              <w:t>R</w:t>
            </w:r>
            <w:r w:rsidR="00236926">
              <w:t>tr</w:t>
            </w:r>
            <w:proofErr w:type="spellEnd"/>
            <w:r w:rsidRPr="00330FE9">
              <w:t xml:space="preserve"># </w:t>
            </w:r>
            <w:r w:rsidRPr="00330FE9">
              <w:rPr>
                <w:b/>
              </w:rPr>
              <w:t>erase startup-config</w:t>
            </w:r>
          </w:p>
        </w:tc>
        <w:tc>
          <w:tcPr>
            <w:tcW w:w="655" w:type="pct"/>
          </w:tcPr>
          <w:p w14:paraId="3EEE3F62" w14:textId="77777777" w:rsidR="00651514" w:rsidRPr="00330FE9" w:rsidRDefault="00651514" w:rsidP="00824E2D">
            <w:pPr>
              <w:pStyle w:val="InstNoteRed"/>
            </w:pPr>
            <w:r w:rsidRPr="00330FE9">
              <w:t>(</w:t>
            </w:r>
            <w:r>
              <w:t>2</w:t>
            </w:r>
            <w:r w:rsidRPr="00330FE9">
              <w:t xml:space="preserve"> point)</w:t>
            </w:r>
          </w:p>
        </w:tc>
      </w:tr>
      <w:tr w:rsidR="00651514" w:rsidRPr="00330FE9" w14:paraId="4AD3B2B3" w14:textId="77777777" w:rsidTr="00D51C1B">
        <w:tc>
          <w:tcPr>
            <w:tcW w:w="2115" w:type="pct"/>
          </w:tcPr>
          <w:p w14:paraId="5962F895" w14:textId="77777777" w:rsidR="00651514" w:rsidRPr="00330FE9" w:rsidRDefault="00651514" w:rsidP="00824E2D">
            <w:pPr>
              <w:pStyle w:val="InstNoteRed"/>
            </w:pPr>
            <w:r>
              <w:t xml:space="preserve">Reload the </w:t>
            </w:r>
            <w:r w:rsidRPr="00330FE9">
              <w:t>Router.</w:t>
            </w:r>
          </w:p>
        </w:tc>
        <w:tc>
          <w:tcPr>
            <w:tcW w:w="2230" w:type="pct"/>
          </w:tcPr>
          <w:p w14:paraId="44E75B19" w14:textId="77777777" w:rsidR="00651514" w:rsidRDefault="00651514" w:rsidP="00824E2D">
            <w:pPr>
              <w:pStyle w:val="InstNoteRed"/>
              <w:rPr>
                <w:b/>
              </w:rPr>
            </w:pPr>
            <w:proofErr w:type="spellStart"/>
            <w:r w:rsidRPr="00330FE9">
              <w:t>R</w:t>
            </w:r>
            <w:r w:rsidR="00236926">
              <w:t>tr</w:t>
            </w:r>
            <w:proofErr w:type="spellEnd"/>
            <w:r w:rsidRPr="00330FE9">
              <w:t xml:space="preserve"># </w:t>
            </w:r>
            <w:r w:rsidRPr="00330FE9">
              <w:rPr>
                <w:b/>
              </w:rPr>
              <w:t>reload</w:t>
            </w:r>
          </w:p>
          <w:p w14:paraId="7A9EA84B" w14:textId="77777777" w:rsidR="00651514" w:rsidRPr="00D90CA0" w:rsidRDefault="00651514" w:rsidP="00824E2D">
            <w:pPr>
              <w:pStyle w:val="InstNoteRed"/>
            </w:pPr>
            <w:r w:rsidRPr="00D90CA0">
              <w:t>(Verify</w:t>
            </w:r>
            <w:r>
              <w:t xml:space="preserve"> by using </w:t>
            </w:r>
            <w:r w:rsidRPr="00D90CA0">
              <w:rPr>
                <w:b/>
              </w:rPr>
              <w:t>show run</w:t>
            </w:r>
            <w:r>
              <w:t xml:space="preserve"> command to see if loopback address is missing. Hostname should be reset back to </w:t>
            </w:r>
            <w:r w:rsidRPr="00D90CA0">
              <w:rPr>
                <w:b/>
              </w:rPr>
              <w:t>Router</w:t>
            </w:r>
            <w:r>
              <w:t>.)</w:t>
            </w:r>
            <w:r w:rsidRPr="00D90CA0">
              <w:t xml:space="preserve"> </w:t>
            </w:r>
          </w:p>
        </w:tc>
        <w:tc>
          <w:tcPr>
            <w:tcW w:w="655" w:type="pct"/>
          </w:tcPr>
          <w:p w14:paraId="33AB39C3" w14:textId="77777777" w:rsidR="00651514" w:rsidRPr="00330FE9" w:rsidRDefault="00651514" w:rsidP="00824E2D">
            <w:pPr>
              <w:pStyle w:val="InstNoteRed"/>
            </w:pPr>
            <w:r w:rsidRPr="00330FE9">
              <w:t>(</w:t>
            </w:r>
            <w:r>
              <w:t>1</w:t>
            </w:r>
            <w:r w:rsidRPr="00330FE9">
              <w:t xml:space="preserve"> point)</w:t>
            </w:r>
          </w:p>
        </w:tc>
      </w:tr>
      <w:tr w:rsidR="00651514" w:rsidRPr="00330FE9" w14:paraId="4965C66F" w14:textId="77777777" w:rsidTr="00D51C1B">
        <w:tc>
          <w:tcPr>
            <w:tcW w:w="2115" w:type="pct"/>
          </w:tcPr>
          <w:p w14:paraId="367B5418" w14:textId="77777777" w:rsidR="00651514" w:rsidRPr="00330FE9" w:rsidRDefault="00651514" w:rsidP="00824E2D">
            <w:pPr>
              <w:pStyle w:val="InstNoteRed"/>
            </w:pPr>
            <w:r>
              <w:t>Erase the s</w:t>
            </w:r>
            <w:r w:rsidRPr="00330FE9">
              <w:t xml:space="preserve">tartup-config </w:t>
            </w:r>
            <w:r>
              <w:t xml:space="preserve">file on the </w:t>
            </w:r>
            <w:r w:rsidRPr="00330FE9">
              <w:t>Switch</w:t>
            </w:r>
            <w:r>
              <w:t>.</w:t>
            </w:r>
          </w:p>
        </w:tc>
        <w:tc>
          <w:tcPr>
            <w:tcW w:w="2230" w:type="pct"/>
          </w:tcPr>
          <w:p w14:paraId="3455F91B" w14:textId="77777777" w:rsidR="00651514" w:rsidRPr="00330FE9" w:rsidRDefault="00651514" w:rsidP="00824E2D">
            <w:pPr>
              <w:pStyle w:val="InstNoteRed"/>
            </w:pPr>
            <w:proofErr w:type="spellStart"/>
            <w:r w:rsidRPr="00330FE9">
              <w:t>Sw</w:t>
            </w:r>
            <w:r w:rsidR="00236926">
              <w:t>s</w:t>
            </w:r>
            <w:proofErr w:type="spellEnd"/>
            <w:r w:rsidRPr="00330FE9">
              <w:t>#</w:t>
            </w:r>
            <w:r>
              <w:t xml:space="preserve"> </w:t>
            </w:r>
            <w:r w:rsidRPr="00330FE9">
              <w:rPr>
                <w:b/>
              </w:rPr>
              <w:t>erase startup-config</w:t>
            </w:r>
          </w:p>
        </w:tc>
        <w:tc>
          <w:tcPr>
            <w:tcW w:w="655" w:type="pct"/>
          </w:tcPr>
          <w:p w14:paraId="61425939" w14:textId="77777777" w:rsidR="00651514" w:rsidRPr="00330FE9" w:rsidRDefault="00651514" w:rsidP="00824E2D">
            <w:pPr>
              <w:pStyle w:val="InstNoteRed"/>
            </w:pPr>
            <w:r w:rsidRPr="00330FE9">
              <w:t>(</w:t>
            </w:r>
            <w:r>
              <w:t>2</w:t>
            </w:r>
            <w:r w:rsidRPr="00330FE9">
              <w:t xml:space="preserve"> point)</w:t>
            </w:r>
          </w:p>
        </w:tc>
      </w:tr>
      <w:tr w:rsidR="00651514" w:rsidRPr="00330FE9" w14:paraId="52A87F99" w14:textId="77777777" w:rsidTr="00D51C1B">
        <w:tc>
          <w:tcPr>
            <w:tcW w:w="2115" w:type="pct"/>
          </w:tcPr>
          <w:p w14:paraId="607A6B49" w14:textId="77777777" w:rsidR="00651514" w:rsidRPr="00330FE9" w:rsidRDefault="00651514" w:rsidP="00824E2D">
            <w:pPr>
              <w:pStyle w:val="InstNoteRed"/>
            </w:pPr>
            <w:r>
              <w:lastRenderedPageBreak/>
              <w:t>Delete the v</w:t>
            </w:r>
            <w:r w:rsidRPr="00330FE9">
              <w:t xml:space="preserve">lan.dat file on </w:t>
            </w:r>
            <w:r>
              <w:t xml:space="preserve">the </w:t>
            </w:r>
            <w:r w:rsidRPr="00330FE9">
              <w:t>Switch</w:t>
            </w:r>
          </w:p>
        </w:tc>
        <w:tc>
          <w:tcPr>
            <w:tcW w:w="2230" w:type="pct"/>
          </w:tcPr>
          <w:p w14:paraId="5372BCFD" w14:textId="77777777" w:rsidR="00651514" w:rsidRDefault="00651514" w:rsidP="00824E2D">
            <w:pPr>
              <w:pStyle w:val="InstNoteRed"/>
              <w:rPr>
                <w:b/>
              </w:rPr>
            </w:pPr>
            <w:proofErr w:type="spellStart"/>
            <w:r w:rsidRPr="00330FE9">
              <w:t>Sw</w:t>
            </w:r>
            <w:r w:rsidR="00236926">
              <w:t>s</w:t>
            </w:r>
            <w:proofErr w:type="spellEnd"/>
            <w:r w:rsidRPr="00330FE9">
              <w:t xml:space="preserve"># </w:t>
            </w:r>
            <w:r w:rsidRPr="00330FE9">
              <w:rPr>
                <w:b/>
              </w:rPr>
              <w:t>del vlan.dat</w:t>
            </w:r>
          </w:p>
          <w:p w14:paraId="73C91E35" w14:textId="77777777" w:rsidR="00651514" w:rsidRPr="00D90CA0" w:rsidRDefault="00651514" w:rsidP="00824E2D">
            <w:pPr>
              <w:pStyle w:val="InstNoteRed"/>
            </w:pPr>
            <w:r>
              <w:t xml:space="preserve">(Verify by using the </w:t>
            </w:r>
            <w:r w:rsidRPr="00D90CA0">
              <w:rPr>
                <w:b/>
              </w:rPr>
              <w:t xml:space="preserve">show </w:t>
            </w:r>
            <w:proofErr w:type="spellStart"/>
            <w:r w:rsidRPr="00D90CA0">
              <w:rPr>
                <w:b/>
              </w:rPr>
              <w:t>vlan</w:t>
            </w:r>
            <w:proofErr w:type="spellEnd"/>
            <w:r>
              <w:t xml:space="preserve"> command and l</w:t>
            </w:r>
            <w:r w:rsidRPr="00D90CA0">
              <w:t xml:space="preserve">ook for </w:t>
            </w:r>
            <w:proofErr w:type="spellStart"/>
            <w:r w:rsidRPr="00D90CA0">
              <w:t>vlan</w:t>
            </w:r>
            <w:proofErr w:type="spellEnd"/>
            <w:r w:rsidRPr="00D90CA0">
              <w:t xml:space="preserve"> 99</w:t>
            </w:r>
            <w:r>
              <w:t xml:space="preserve">, if vlan.dat file was deleted </w:t>
            </w:r>
            <w:proofErr w:type="spellStart"/>
            <w:r>
              <w:t>vlan</w:t>
            </w:r>
            <w:proofErr w:type="spellEnd"/>
            <w:r>
              <w:t xml:space="preserve"> 99 will not be listed.)</w:t>
            </w:r>
          </w:p>
        </w:tc>
        <w:tc>
          <w:tcPr>
            <w:tcW w:w="655" w:type="pct"/>
          </w:tcPr>
          <w:p w14:paraId="0598D177" w14:textId="77777777" w:rsidR="00651514" w:rsidRPr="00330FE9" w:rsidRDefault="00651514" w:rsidP="00824E2D">
            <w:pPr>
              <w:pStyle w:val="InstNoteRed"/>
            </w:pPr>
            <w:r w:rsidRPr="00330FE9">
              <w:t>(</w:t>
            </w:r>
            <w:r>
              <w:t>2</w:t>
            </w:r>
            <w:r w:rsidRPr="00330FE9">
              <w:t xml:space="preserve"> point)</w:t>
            </w:r>
          </w:p>
        </w:tc>
      </w:tr>
      <w:tr w:rsidR="00651514" w:rsidRPr="00330FE9" w14:paraId="64825938" w14:textId="77777777" w:rsidTr="00D51C1B">
        <w:tc>
          <w:tcPr>
            <w:tcW w:w="2115" w:type="pct"/>
          </w:tcPr>
          <w:p w14:paraId="2533E15B" w14:textId="77777777" w:rsidR="00651514" w:rsidRPr="00330FE9" w:rsidRDefault="00651514" w:rsidP="00824E2D">
            <w:pPr>
              <w:pStyle w:val="InstNoteRed"/>
            </w:pPr>
            <w:r>
              <w:t xml:space="preserve">Reload the </w:t>
            </w:r>
            <w:r w:rsidRPr="00330FE9">
              <w:t>Switch.</w:t>
            </w:r>
          </w:p>
        </w:tc>
        <w:tc>
          <w:tcPr>
            <w:tcW w:w="2230" w:type="pct"/>
          </w:tcPr>
          <w:p w14:paraId="5259328E" w14:textId="77777777" w:rsidR="00651514" w:rsidRDefault="00651514" w:rsidP="00824E2D">
            <w:pPr>
              <w:pStyle w:val="InstNoteRed"/>
              <w:rPr>
                <w:b/>
              </w:rPr>
            </w:pPr>
            <w:proofErr w:type="spellStart"/>
            <w:r w:rsidRPr="00330FE9">
              <w:t>Sw</w:t>
            </w:r>
            <w:r w:rsidR="00236926">
              <w:t>s</w:t>
            </w:r>
            <w:proofErr w:type="spellEnd"/>
            <w:r w:rsidRPr="00330FE9">
              <w:t xml:space="preserve"># </w:t>
            </w:r>
            <w:r w:rsidRPr="00330FE9">
              <w:rPr>
                <w:b/>
              </w:rPr>
              <w:t>reload</w:t>
            </w:r>
          </w:p>
          <w:p w14:paraId="42F54AE7" w14:textId="77777777" w:rsidR="00651514" w:rsidRPr="00330FE9" w:rsidRDefault="00651514" w:rsidP="00824E2D">
            <w:pPr>
              <w:pStyle w:val="InstNoteRed"/>
            </w:pPr>
            <w:r w:rsidRPr="00D90CA0">
              <w:t>(</w:t>
            </w:r>
            <w:r>
              <w:t>To v</w:t>
            </w:r>
            <w:r w:rsidRPr="00D90CA0">
              <w:t>erify</w:t>
            </w:r>
            <w:r>
              <w:t xml:space="preserve"> check to see if hostname is reset back to </w:t>
            </w:r>
            <w:r>
              <w:rPr>
                <w:b/>
              </w:rPr>
              <w:t>Switch</w:t>
            </w:r>
            <w:r>
              <w:t>.)</w:t>
            </w:r>
          </w:p>
        </w:tc>
        <w:tc>
          <w:tcPr>
            <w:tcW w:w="655" w:type="pct"/>
          </w:tcPr>
          <w:p w14:paraId="5747472C" w14:textId="77777777" w:rsidR="00651514" w:rsidRPr="00330FE9" w:rsidRDefault="00651514" w:rsidP="00824E2D">
            <w:pPr>
              <w:pStyle w:val="InstNoteRed"/>
            </w:pPr>
            <w:r w:rsidRPr="00330FE9">
              <w:t>(</w:t>
            </w:r>
            <w:r>
              <w:t>1</w:t>
            </w:r>
            <w:r w:rsidRPr="00330FE9">
              <w:t xml:space="preserve"> point)</w:t>
            </w:r>
          </w:p>
        </w:tc>
      </w:tr>
      <w:tr w:rsidR="00651514" w:rsidRPr="00330FE9" w14:paraId="2868460A" w14:textId="77777777" w:rsidTr="00D51C1B">
        <w:tc>
          <w:tcPr>
            <w:tcW w:w="2115" w:type="pct"/>
          </w:tcPr>
          <w:p w14:paraId="77A5AB4E" w14:textId="77777777" w:rsidR="00651514" w:rsidRDefault="00651514" w:rsidP="00824E2D">
            <w:pPr>
              <w:pStyle w:val="InstNoteRed"/>
            </w:pPr>
            <w:r>
              <w:t>Verify the Switch SDM Template</w:t>
            </w:r>
          </w:p>
        </w:tc>
        <w:tc>
          <w:tcPr>
            <w:tcW w:w="2230" w:type="pct"/>
          </w:tcPr>
          <w:p w14:paraId="29A9DA1B" w14:textId="77777777" w:rsidR="00651514" w:rsidRDefault="00651514" w:rsidP="00824E2D">
            <w:pPr>
              <w:pStyle w:val="InstNoteRed"/>
            </w:pPr>
            <w:r>
              <w:t xml:space="preserve">Switch# </w:t>
            </w:r>
            <w:r w:rsidRPr="000D51AD">
              <w:rPr>
                <w:b/>
              </w:rPr>
              <w:t xml:space="preserve">show </w:t>
            </w:r>
            <w:proofErr w:type="spellStart"/>
            <w:r w:rsidRPr="000D51AD">
              <w:rPr>
                <w:b/>
              </w:rPr>
              <w:t>sdm</w:t>
            </w:r>
            <w:proofErr w:type="spellEnd"/>
            <w:r w:rsidRPr="000D51AD">
              <w:rPr>
                <w:b/>
              </w:rPr>
              <w:t xml:space="preserve"> prefer</w:t>
            </w:r>
          </w:p>
          <w:p w14:paraId="74210091" w14:textId="77777777" w:rsidR="00651514" w:rsidRPr="00330FE9" w:rsidRDefault="00651514" w:rsidP="00824E2D">
            <w:pPr>
              <w:pStyle w:val="InstNoteRed"/>
            </w:pPr>
            <w:r>
              <w:t>(To verify check to see that the SDM template supports IPv6; this will vary depending upon the switch being used)</w:t>
            </w:r>
          </w:p>
        </w:tc>
        <w:tc>
          <w:tcPr>
            <w:tcW w:w="655" w:type="pct"/>
          </w:tcPr>
          <w:p w14:paraId="311FB4CF" w14:textId="77777777" w:rsidR="00651514" w:rsidRPr="00330FE9" w:rsidRDefault="00651514" w:rsidP="00824E2D">
            <w:pPr>
              <w:pStyle w:val="InstNoteRed"/>
            </w:pPr>
            <w:r>
              <w:t>(2 point)</w:t>
            </w:r>
          </w:p>
        </w:tc>
      </w:tr>
    </w:tbl>
    <w:p w14:paraId="4353A322" w14:textId="77777777" w:rsidR="00C135B1" w:rsidRDefault="00C135B1" w:rsidP="00C135B1">
      <w:pPr>
        <w:pStyle w:val="BodyTextL25"/>
        <w:rPr>
          <w:b/>
        </w:rPr>
      </w:pPr>
      <w:r w:rsidRPr="001812E2">
        <w:rPr>
          <w:b/>
        </w:rPr>
        <w:t xml:space="preserve">Instructor Sign-off </w:t>
      </w:r>
      <w:r>
        <w:rPr>
          <w:b/>
        </w:rPr>
        <w:t>Part</w:t>
      </w:r>
      <w:r w:rsidRPr="001812E2">
        <w:rPr>
          <w:b/>
        </w:rPr>
        <w:t xml:space="preserve"> </w:t>
      </w:r>
      <w:r>
        <w:rPr>
          <w:b/>
        </w:rPr>
        <w:t>2</w:t>
      </w:r>
      <w:r w:rsidRPr="001812E2">
        <w:rPr>
          <w:b/>
        </w:rPr>
        <w:t>:</w:t>
      </w:r>
    </w:p>
    <w:p w14:paraId="7AA61D59" w14:textId="77777777" w:rsidR="00C135B1" w:rsidRPr="001812E2" w:rsidRDefault="00C135B1" w:rsidP="00C135B1">
      <w:pPr>
        <w:pStyle w:val="AnswerLineL25"/>
      </w:pPr>
      <w:r>
        <w:t>Instructor Sign-off</w:t>
      </w:r>
    </w:p>
    <w:p w14:paraId="51C0E2E8" w14:textId="77777777" w:rsidR="00C135B1" w:rsidRDefault="00C135B1" w:rsidP="00C135B1">
      <w:pPr>
        <w:pStyle w:val="BodyTextL25"/>
        <w:rPr>
          <w:b/>
        </w:rPr>
      </w:pPr>
      <w:r>
        <w:rPr>
          <w:b/>
        </w:rPr>
        <w:t>Total points (10 points):</w:t>
      </w:r>
    </w:p>
    <w:p w14:paraId="6FCDB69E" w14:textId="77777777" w:rsidR="00C135B1" w:rsidRPr="001812E2" w:rsidRDefault="00C135B1" w:rsidP="00C135B1">
      <w:pPr>
        <w:pStyle w:val="AnswerLineL25"/>
      </w:pPr>
      <w:r>
        <w:t>Enter score here.</w:t>
      </w:r>
    </w:p>
    <w:p w14:paraId="41E3D185" w14:textId="77777777" w:rsidR="00651514" w:rsidRDefault="00651514" w:rsidP="00651514">
      <w:pPr>
        <w:pStyle w:val="Heading2"/>
      </w:pPr>
      <w:r>
        <w:t>Configure Device IP Address and Security Settings</w:t>
      </w:r>
    </w:p>
    <w:p w14:paraId="5BE9BA8D" w14:textId="77777777" w:rsidR="00651514" w:rsidRPr="00DF6C5C" w:rsidRDefault="00651514" w:rsidP="00DF6C5C">
      <w:pPr>
        <w:pStyle w:val="InstNoteRedL25"/>
        <w:tabs>
          <w:tab w:val="left" w:pos="1260"/>
        </w:tabs>
        <w:rPr>
          <w:b/>
        </w:rPr>
      </w:pPr>
      <w:bookmarkStart w:id="1" w:name="_Hlk21520173"/>
      <w:r w:rsidRPr="00DF6C5C">
        <w:rPr>
          <w:b/>
        </w:rPr>
        <w:t>Ref labs:</w:t>
      </w:r>
      <w:r w:rsidRPr="00DF6C5C">
        <w:rPr>
          <w:b/>
        </w:rPr>
        <w:tab/>
      </w:r>
      <w:r w:rsidR="00D51BB7" w:rsidRPr="00DF6C5C">
        <w:rPr>
          <w:b/>
        </w:rPr>
        <w:t xml:space="preserve">2.9.2 Lab </w:t>
      </w:r>
      <w:r w:rsidR="00C135B1" w:rsidRPr="00DF6C5C">
        <w:rPr>
          <w:b/>
        </w:rPr>
        <w:t>-</w:t>
      </w:r>
      <w:r w:rsidR="00D51BB7" w:rsidRPr="00DF6C5C">
        <w:rPr>
          <w:b/>
        </w:rPr>
        <w:t xml:space="preserve"> Basic Switch and End Device Configuration</w:t>
      </w:r>
    </w:p>
    <w:p w14:paraId="30A687E5" w14:textId="77777777" w:rsidR="00651514" w:rsidRPr="00DF6C5C" w:rsidRDefault="00BC48DD" w:rsidP="00DF6C5C">
      <w:pPr>
        <w:pStyle w:val="InstNoteRedL25"/>
        <w:tabs>
          <w:tab w:val="left" w:pos="1260"/>
        </w:tabs>
        <w:rPr>
          <w:b/>
        </w:rPr>
      </w:pPr>
      <w:r w:rsidRPr="00DF6C5C">
        <w:rPr>
          <w:b/>
        </w:rPr>
        <w:tab/>
      </w:r>
      <w:r w:rsidR="00651514" w:rsidRPr="00DF6C5C">
        <w:rPr>
          <w:b/>
        </w:rPr>
        <w:t>10.4.</w:t>
      </w:r>
      <w:r w:rsidR="00D51BB7" w:rsidRPr="00DF6C5C">
        <w:rPr>
          <w:b/>
        </w:rPr>
        <w:t>4</w:t>
      </w:r>
      <w:r w:rsidR="00651514" w:rsidRPr="00DF6C5C">
        <w:rPr>
          <w:b/>
        </w:rPr>
        <w:t xml:space="preserve"> </w:t>
      </w:r>
      <w:r w:rsidR="00C135B1" w:rsidRPr="00DF6C5C">
        <w:rPr>
          <w:b/>
        </w:rPr>
        <w:t>Lab -</w:t>
      </w:r>
      <w:r w:rsidR="00651514" w:rsidRPr="00DF6C5C">
        <w:rPr>
          <w:b/>
        </w:rPr>
        <w:t xml:space="preserve"> Build a Switch and Router Network</w:t>
      </w:r>
    </w:p>
    <w:bookmarkEnd w:id="1"/>
    <w:p w14:paraId="7FB81967" w14:textId="77777777" w:rsidR="00651514" w:rsidRPr="00DF6C5C" w:rsidRDefault="00BC48DD" w:rsidP="00DF6C5C">
      <w:pPr>
        <w:pStyle w:val="InstNoteRedL25"/>
        <w:tabs>
          <w:tab w:val="left" w:pos="1260"/>
        </w:tabs>
        <w:rPr>
          <w:b/>
          <w:bCs/>
        </w:rPr>
      </w:pPr>
      <w:r w:rsidRPr="00DF6C5C">
        <w:rPr>
          <w:b/>
          <w:bCs/>
        </w:rPr>
        <w:tab/>
      </w:r>
      <w:r w:rsidR="00651514" w:rsidRPr="00DF6C5C">
        <w:rPr>
          <w:b/>
          <w:bCs/>
        </w:rPr>
        <w:t>16.4.7 Lab</w:t>
      </w:r>
      <w:r w:rsidR="00C135B1" w:rsidRPr="00DF6C5C">
        <w:rPr>
          <w:b/>
          <w:bCs/>
        </w:rPr>
        <w:t xml:space="preserve"> -</w:t>
      </w:r>
      <w:r w:rsidR="00651514" w:rsidRPr="00DF6C5C">
        <w:rPr>
          <w:b/>
          <w:bCs/>
        </w:rPr>
        <w:t xml:space="preserve"> Configure Network Devices with SSH</w:t>
      </w:r>
    </w:p>
    <w:p w14:paraId="54B393FB" w14:textId="77777777" w:rsidR="00651514" w:rsidRPr="00DF6C5C" w:rsidRDefault="00BC48DD" w:rsidP="00DF6C5C">
      <w:pPr>
        <w:pStyle w:val="InstNoteRedL25"/>
        <w:tabs>
          <w:tab w:val="left" w:pos="1260"/>
        </w:tabs>
        <w:rPr>
          <w:b/>
        </w:rPr>
      </w:pPr>
      <w:r w:rsidRPr="00DF6C5C">
        <w:rPr>
          <w:b/>
        </w:rPr>
        <w:tab/>
      </w:r>
      <w:r w:rsidR="00651514" w:rsidRPr="00DF6C5C">
        <w:rPr>
          <w:b/>
        </w:rPr>
        <w:t>16.5.2 Lab - Secure Network Devices</w:t>
      </w:r>
    </w:p>
    <w:p w14:paraId="0840DEED" w14:textId="77777777" w:rsidR="00651514" w:rsidRPr="001812E2" w:rsidRDefault="00651514" w:rsidP="00651514">
      <w:pPr>
        <w:pStyle w:val="BodyTextL25"/>
        <w:rPr>
          <w:b/>
        </w:rPr>
      </w:pPr>
      <w:r w:rsidRPr="001812E2">
        <w:rPr>
          <w:b/>
        </w:rPr>
        <w:t xml:space="preserve">Total points: </w:t>
      </w:r>
      <w:r>
        <w:rPr>
          <w:b/>
        </w:rPr>
        <w:t>45</w:t>
      </w:r>
    </w:p>
    <w:p w14:paraId="3BB4DC4D" w14:textId="77777777" w:rsidR="00651514" w:rsidRPr="001812E2" w:rsidRDefault="00651514" w:rsidP="00651514">
      <w:pPr>
        <w:pStyle w:val="BodyTextL25"/>
        <w:rPr>
          <w:b/>
        </w:rPr>
      </w:pPr>
      <w:r w:rsidRPr="001812E2">
        <w:rPr>
          <w:b/>
        </w:rPr>
        <w:t xml:space="preserve">Time: </w:t>
      </w:r>
      <w:r>
        <w:rPr>
          <w:b/>
        </w:rPr>
        <w:t>35</w:t>
      </w:r>
      <w:r w:rsidRPr="001812E2">
        <w:rPr>
          <w:b/>
        </w:rPr>
        <w:t xml:space="preserve"> minutes</w:t>
      </w:r>
    </w:p>
    <w:p w14:paraId="24744446" w14:textId="77777777" w:rsidR="00651514" w:rsidRDefault="00651514" w:rsidP="00651514">
      <w:pPr>
        <w:pStyle w:val="Heading3"/>
      </w:pPr>
      <w:r>
        <w:t>Configure R1.</w:t>
      </w:r>
    </w:p>
    <w:p w14:paraId="1B6C0427" w14:textId="77777777" w:rsidR="00651514" w:rsidRDefault="00651514" w:rsidP="00651514">
      <w:pPr>
        <w:pStyle w:val="BodyTextL25"/>
      </w:pPr>
      <w:r>
        <w:t>Configuration tasks for R1 include the following:</w:t>
      </w:r>
    </w:p>
    <w:tbl>
      <w:tblPr>
        <w:tblStyle w:val="LabTableStyle"/>
        <w:tblW w:w="0" w:type="auto"/>
        <w:tblLook w:val="04A0" w:firstRow="1" w:lastRow="0" w:firstColumn="1" w:lastColumn="0" w:noHBand="0" w:noVBand="1"/>
        <w:tblDescription w:val="This table lists the tasks and specifications for configuring R1 and the associated points."/>
      </w:tblPr>
      <w:tblGrid>
        <w:gridCol w:w="4106"/>
        <w:gridCol w:w="4531"/>
        <w:gridCol w:w="1098"/>
      </w:tblGrid>
      <w:tr w:rsidR="00651514" w14:paraId="0982590E" w14:textId="77777777" w:rsidTr="00D11A5F">
        <w:trPr>
          <w:cnfStyle w:val="100000000000" w:firstRow="1" w:lastRow="0" w:firstColumn="0" w:lastColumn="0" w:oddVBand="0" w:evenVBand="0" w:oddHBand="0" w:evenHBand="0" w:firstRowFirstColumn="0" w:firstRowLastColumn="0" w:lastRowFirstColumn="0" w:lastRowLastColumn="0"/>
          <w:tblHeader/>
        </w:trPr>
        <w:tc>
          <w:tcPr>
            <w:tcW w:w="4106" w:type="dxa"/>
          </w:tcPr>
          <w:p w14:paraId="19E81407" w14:textId="77777777" w:rsidR="00651514" w:rsidRDefault="00651514" w:rsidP="00651514">
            <w:pPr>
              <w:pStyle w:val="TableHeading"/>
            </w:pPr>
            <w:r>
              <w:t>Task</w:t>
            </w:r>
          </w:p>
        </w:tc>
        <w:tc>
          <w:tcPr>
            <w:tcW w:w="4531" w:type="dxa"/>
          </w:tcPr>
          <w:p w14:paraId="77550B6F" w14:textId="77777777" w:rsidR="00651514" w:rsidRDefault="00651514" w:rsidP="00651514">
            <w:pPr>
              <w:pStyle w:val="TableHeading"/>
            </w:pPr>
            <w:r>
              <w:t>Specification</w:t>
            </w:r>
          </w:p>
        </w:tc>
        <w:tc>
          <w:tcPr>
            <w:tcW w:w="1098" w:type="dxa"/>
          </w:tcPr>
          <w:p w14:paraId="14A498B0" w14:textId="77777777" w:rsidR="00651514" w:rsidRDefault="00651514" w:rsidP="00651514">
            <w:pPr>
              <w:pStyle w:val="TableHeading"/>
            </w:pPr>
            <w:r>
              <w:t>Points</w:t>
            </w:r>
          </w:p>
        </w:tc>
      </w:tr>
      <w:tr w:rsidR="00651514" w14:paraId="18A4A366" w14:textId="77777777" w:rsidTr="00D11A5F">
        <w:tc>
          <w:tcPr>
            <w:tcW w:w="4106" w:type="dxa"/>
          </w:tcPr>
          <w:p w14:paraId="689F1BA4" w14:textId="77777777" w:rsidR="00651514" w:rsidRDefault="00651514" w:rsidP="00651514">
            <w:pPr>
              <w:pStyle w:val="TableText"/>
            </w:pPr>
            <w:r>
              <w:t>Disable DNS lookup</w:t>
            </w:r>
          </w:p>
        </w:tc>
        <w:tc>
          <w:tcPr>
            <w:tcW w:w="4531" w:type="dxa"/>
          </w:tcPr>
          <w:p w14:paraId="3AF44D34" w14:textId="77777777" w:rsidR="00651514" w:rsidRDefault="00651514" w:rsidP="00651514">
            <w:pPr>
              <w:pStyle w:val="TableText"/>
            </w:pPr>
          </w:p>
        </w:tc>
        <w:tc>
          <w:tcPr>
            <w:tcW w:w="1098" w:type="dxa"/>
          </w:tcPr>
          <w:p w14:paraId="49428993" w14:textId="77777777" w:rsidR="00651514" w:rsidRPr="002C52B7" w:rsidRDefault="00651514" w:rsidP="002C52B7">
            <w:pPr>
              <w:pStyle w:val="TableText"/>
            </w:pPr>
            <w:r w:rsidRPr="002C52B7">
              <w:t>1 point</w:t>
            </w:r>
          </w:p>
        </w:tc>
      </w:tr>
      <w:tr w:rsidR="00D11A5F" w14:paraId="3885E12A" w14:textId="77777777" w:rsidTr="00D11A5F">
        <w:tc>
          <w:tcPr>
            <w:tcW w:w="4106" w:type="dxa"/>
          </w:tcPr>
          <w:p w14:paraId="7F1D2F1B" w14:textId="77777777" w:rsidR="00D11A5F" w:rsidRDefault="00D11A5F" w:rsidP="00D11A5F">
            <w:pPr>
              <w:pStyle w:val="TableText"/>
            </w:pPr>
            <w:r>
              <w:t>Router name</w:t>
            </w:r>
          </w:p>
        </w:tc>
        <w:tc>
          <w:tcPr>
            <w:tcW w:w="4531" w:type="dxa"/>
          </w:tcPr>
          <w:p w14:paraId="1DA521B6" w14:textId="77777777" w:rsidR="00D11A5F" w:rsidRDefault="00D11A5F" w:rsidP="00D11A5F">
            <w:pPr>
              <w:pStyle w:val="TableText"/>
            </w:pPr>
            <w:r>
              <w:t>R1</w:t>
            </w:r>
          </w:p>
        </w:tc>
        <w:tc>
          <w:tcPr>
            <w:tcW w:w="1098" w:type="dxa"/>
            <w:vAlign w:val="top"/>
          </w:tcPr>
          <w:p w14:paraId="630B032E" w14:textId="77777777" w:rsidR="00D11A5F" w:rsidRPr="002C52B7" w:rsidRDefault="00D11A5F" w:rsidP="002C52B7">
            <w:pPr>
              <w:pStyle w:val="TableText"/>
            </w:pPr>
            <w:r w:rsidRPr="002C52B7">
              <w:t>1 point</w:t>
            </w:r>
          </w:p>
        </w:tc>
      </w:tr>
      <w:tr w:rsidR="00D11A5F" w14:paraId="5205DF02" w14:textId="77777777" w:rsidTr="00D11A5F">
        <w:tc>
          <w:tcPr>
            <w:tcW w:w="4106" w:type="dxa"/>
          </w:tcPr>
          <w:p w14:paraId="031BDFDA" w14:textId="77777777" w:rsidR="00D11A5F" w:rsidRDefault="00D11A5F" w:rsidP="00D11A5F">
            <w:pPr>
              <w:pStyle w:val="TableText"/>
            </w:pPr>
            <w:r>
              <w:t>Domain name</w:t>
            </w:r>
          </w:p>
        </w:tc>
        <w:tc>
          <w:tcPr>
            <w:tcW w:w="4531" w:type="dxa"/>
          </w:tcPr>
          <w:p w14:paraId="5F676EA2" w14:textId="77777777" w:rsidR="00D11A5F" w:rsidRDefault="00D11A5F" w:rsidP="00D11A5F">
            <w:pPr>
              <w:pStyle w:val="TableText"/>
            </w:pPr>
            <w:r>
              <w:t>ccna-lab.com</w:t>
            </w:r>
          </w:p>
        </w:tc>
        <w:tc>
          <w:tcPr>
            <w:tcW w:w="1098" w:type="dxa"/>
            <w:vAlign w:val="top"/>
          </w:tcPr>
          <w:p w14:paraId="1E0C1ECA" w14:textId="77777777" w:rsidR="00D11A5F" w:rsidRPr="002C52B7" w:rsidRDefault="00D11A5F" w:rsidP="002C52B7">
            <w:pPr>
              <w:pStyle w:val="TableText"/>
            </w:pPr>
            <w:r w:rsidRPr="002C52B7">
              <w:t>1 point</w:t>
            </w:r>
          </w:p>
        </w:tc>
      </w:tr>
      <w:tr w:rsidR="00D11A5F" w14:paraId="6A8B730B" w14:textId="77777777" w:rsidTr="00D11A5F">
        <w:tc>
          <w:tcPr>
            <w:tcW w:w="4106" w:type="dxa"/>
          </w:tcPr>
          <w:p w14:paraId="46492F56" w14:textId="77777777" w:rsidR="00D11A5F" w:rsidRDefault="00D11A5F" w:rsidP="00D11A5F">
            <w:pPr>
              <w:pStyle w:val="TableText"/>
            </w:pPr>
            <w:r>
              <w:t>Encrypted privileged EXEC password</w:t>
            </w:r>
          </w:p>
        </w:tc>
        <w:tc>
          <w:tcPr>
            <w:tcW w:w="4531" w:type="dxa"/>
          </w:tcPr>
          <w:p w14:paraId="00A9C765" w14:textId="77777777" w:rsidR="00D11A5F" w:rsidRDefault="00D11A5F" w:rsidP="00D11A5F">
            <w:pPr>
              <w:pStyle w:val="TableText"/>
            </w:pPr>
            <w:proofErr w:type="spellStart"/>
            <w:r>
              <w:t>ciscoenpass</w:t>
            </w:r>
            <w:proofErr w:type="spellEnd"/>
          </w:p>
        </w:tc>
        <w:tc>
          <w:tcPr>
            <w:tcW w:w="1098" w:type="dxa"/>
            <w:vAlign w:val="top"/>
          </w:tcPr>
          <w:p w14:paraId="0C53164E" w14:textId="77777777" w:rsidR="00D11A5F" w:rsidRPr="002C52B7" w:rsidRDefault="00D11A5F" w:rsidP="002C52B7">
            <w:pPr>
              <w:pStyle w:val="TableText"/>
            </w:pPr>
            <w:r w:rsidRPr="002C52B7">
              <w:t>1 point</w:t>
            </w:r>
          </w:p>
        </w:tc>
      </w:tr>
      <w:tr w:rsidR="00D11A5F" w14:paraId="4A1A518D" w14:textId="77777777" w:rsidTr="00D11A5F">
        <w:tc>
          <w:tcPr>
            <w:tcW w:w="4106" w:type="dxa"/>
          </w:tcPr>
          <w:p w14:paraId="02C967FF" w14:textId="77777777" w:rsidR="00D11A5F" w:rsidRDefault="00D11A5F" w:rsidP="00D11A5F">
            <w:pPr>
              <w:pStyle w:val="TableText"/>
            </w:pPr>
            <w:r>
              <w:t>Console access password</w:t>
            </w:r>
          </w:p>
        </w:tc>
        <w:tc>
          <w:tcPr>
            <w:tcW w:w="4531" w:type="dxa"/>
          </w:tcPr>
          <w:p w14:paraId="03A74827" w14:textId="77777777" w:rsidR="00D11A5F" w:rsidRDefault="00D11A5F" w:rsidP="00D11A5F">
            <w:pPr>
              <w:pStyle w:val="TableText"/>
            </w:pPr>
            <w:proofErr w:type="spellStart"/>
            <w:r>
              <w:t>ciscoconpass</w:t>
            </w:r>
            <w:proofErr w:type="spellEnd"/>
          </w:p>
        </w:tc>
        <w:tc>
          <w:tcPr>
            <w:tcW w:w="1098" w:type="dxa"/>
            <w:vAlign w:val="top"/>
          </w:tcPr>
          <w:p w14:paraId="4387C195" w14:textId="77777777" w:rsidR="00D11A5F" w:rsidRPr="002C52B7" w:rsidRDefault="00D11A5F" w:rsidP="002C52B7">
            <w:pPr>
              <w:pStyle w:val="TableText"/>
            </w:pPr>
            <w:r w:rsidRPr="002C52B7">
              <w:t>1 point</w:t>
            </w:r>
          </w:p>
        </w:tc>
      </w:tr>
      <w:tr w:rsidR="00651514" w14:paraId="44317A83" w14:textId="77777777" w:rsidTr="00D11A5F">
        <w:tc>
          <w:tcPr>
            <w:tcW w:w="4106" w:type="dxa"/>
          </w:tcPr>
          <w:p w14:paraId="6EB7765F" w14:textId="77777777" w:rsidR="00651514" w:rsidRDefault="00651514" w:rsidP="00651514">
            <w:pPr>
              <w:pStyle w:val="TableText"/>
            </w:pPr>
            <w:r>
              <w:t>Set the minimum length for passwords</w:t>
            </w:r>
          </w:p>
        </w:tc>
        <w:tc>
          <w:tcPr>
            <w:tcW w:w="4531" w:type="dxa"/>
          </w:tcPr>
          <w:p w14:paraId="0F4506C9" w14:textId="77777777" w:rsidR="00651514" w:rsidRDefault="00651514" w:rsidP="00651514">
            <w:pPr>
              <w:pStyle w:val="TableText"/>
            </w:pPr>
            <w:r>
              <w:t>10 characters</w:t>
            </w:r>
          </w:p>
        </w:tc>
        <w:tc>
          <w:tcPr>
            <w:tcW w:w="1098" w:type="dxa"/>
          </w:tcPr>
          <w:p w14:paraId="662212A0" w14:textId="77777777" w:rsidR="00651514" w:rsidRPr="002C52B7" w:rsidRDefault="00651514" w:rsidP="002C52B7">
            <w:pPr>
              <w:pStyle w:val="TableText"/>
            </w:pPr>
            <w:r w:rsidRPr="002C52B7">
              <w:t>2 points</w:t>
            </w:r>
          </w:p>
        </w:tc>
      </w:tr>
      <w:tr w:rsidR="00651514" w14:paraId="1524EA08" w14:textId="77777777" w:rsidTr="00D11A5F">
        <w:tc>
          <w:tcPr>
            <w:tcW w:w="4106" w:type="dxa"/>
          </w:tcPr>
          <w:p w14:paraId="3935CD21" w14:textId="77777777" w:rsidR="00651514" w:rsidRDefault="00651514" w:rsidP="00651514">
            <w:pPr>
              <w:pStyle w:val="TableText"/>
            </w:pPr>
            <w:r>
              <w:t xml:space="preserve">Create an administrative user in the local database </w:t>
            </w:r>
          </w:p>
        </w:tc>
        <w:tc>
          <w:tcPr>
            <w:tcW w:w="4531" w:type="dxa"/>
          </w:tcPr>
          <w:p w14:paraId="600B4726" w14:textId="77777777" w:rsidR="00651514" w:rsidRDefault="00651514" w:rsidP="00651514">
            <w:pPr>
              <w:pStyle w:val="TableText"/>
            </w:pPr>
            <w:r>
              <w:t xml:space="preserve">Username: </w:t>
            </w:r>
            <w:r w:rsidRPr="00B018EE">
              <w:rPr>
                <w:b/>
              </w:rPr>
              <w:t>admin</w:t>
            </w:r>
          </w:p>
          <w:p w14:paraId="2BB566AE" w14:textId="77777777" w:rsidR="00651514" w:rsidRDefault="00651514" w:rsidP="00651514">
            <w:pPr>
              <w:pStyle w:val="TableText"/>
            </w:pPr>
            <w:r>
              <w:t xml:space="preserve">Password: </w:t>
            </w:r>
            <w:r w:rsidRPr="00B018EE">
              <w:rPr>
                <w:b/>
              </w:rPr>
              <w:t>admin1pass</w:t>
            </w:r>
          </w:p>
        </w:tc>
        <w:tc>
          <w:tcPr>
            <w:tcW w:w="1098" w:type="dxa"/>
          </w:tcPr>
          <w:p w14:paraId="6930EDEF" w14:textId="77777777" w:rsidR="00651514" w:rsidRPr="002C52B7" w:rsidRDefault="00651514" w:rsidP="002C52B7">
            <w:pPr>
              <w:pStyle w:val="TableText"/>
            </w:pPr>
            <w:r w:rsidRPr="002C52B7">
              <w:t>2 points</w:t>
            </w:r>
          </w:p>
        </w:tc>
      </w:tr>
      <w:tr w:rsidR="00651514" w14:paraId="2A002F6A" w14:textId="77777777" w:rsidTr="00D11A5F">
        <w:tc>
          <w:tcPr>
            <w:tcW w:w="4106" w:type="dxa"/>
          </w:tcPr>
          <w:p w14:paraId="4432E037" w14:textId="77777777" w:rsidR="00651514" w:rsidRDefault="00651514" w:rsidP="00651514">
            <w:pPr>
              <w:pStyle w:val="TableText"/>
            </w:pPr>
            <w:r>
              <w:t xml:space="preserve">Set login on </w:t>
            </w:r>
            <w:proofErr w:type="spellStart"/>
            <w:r w:rsidR="00E60B33">
              <w:t>vty</w:t>
            </w:r>
            <w:proofErr w:type="spellEnd"/>
            <w:r>
              <w:t xml:space="preserve"> lines to use local database </w:t>
            </w:r>
          </w:p>
        </w:tc>
        <w:tc>
          <w:tcPr>
            <w:tcW w:w="4531" w:type="dxa"/>
          </w:tcPr>
          <w:p w14:paraId="6ED0775E" w14:textId="77777777" w:rsidR="00651514" w:rsidRDefault="00651514" w:rsidP="00651514">
            <w:pPr>
              <w:pStyle w:val="TableText"/>
            </w:pPr>
          </w:p>
        </w:tc>
        <w:tc>
          <w:tcPr>
            <w:tcW w:w="1098" w:type="dxa"/>
          </w:tcPr>
          <w:p w14:paraId="4E8045BC" w14:textId="77777777" w:rsidR="00651514" w:rsidRPr="002C52B7" w:rsidRDefault="00651514" w:rsidP="002C52B7">
            <w:pPr>
              <w:pStyle w:val="TableText"/>
            </w:pPr>
            <w:r w:rsidRPr="002C52B7">
              <w:t>1 point</w:t>
            </w:r>
          </w:p>
        </w:tc>
      </w:tr>
      <w:tr w:rsidR="00651514" w14:paraId="1526DAD4" w14:textId="77777777" w:rsidTr="00D11A5F">
        <w:tc>
          <w:tcPr>
            <w:tcW w:w="4106" w:type="dxa"/>
          </w:tcPr>
          <w:p w14:paraId="6427C17C" w14:textId="77777777" w:rsidR="00651514" w:rsidRDefault="00651514" w:rsidP="00651514">
            <w:pPr>
              <w:pStyle w:val="TableText"/>
            </w:pPr>
            <w:r>
              <w:lastRenderedPageBreak/>
              <w:t>Set</w:t>
            </w:r>
            <w:r w:rsidR="00E60B33">
              <w:t xml:space="preserve"> </w:t>
            </w:r>
            <w:proofErr w:type="spellStart"/>
            <w:r w:rsidR="00E60B33">
              <w:t>vty</w:t>
            </w:r>
            <w:proofErr w:type="spellEnd"/>
            <w:r>
              <w:t xml:space="preserve"> lines to accept </w:t>
            </w:r>
            <w:r w:rsidR="00E60B33">
              <w:t>SSH</w:t>
            </w:r>
            <w:r>
              <w:t xml:space="preserve"> connections only</w:t>
            </w:r>
          </w:p>
        </w:tc>
        <w:tc>
          <w:tcPr>
            <w:tcW w:w="4531" w:type="dxa"/>
          </w:tcPr>
          <w:p w14:paraId="643692ED" w14:textId="77777777" w:rsidR="00651514" w:rsidRDefault="00651514" w:rsidP="00651514">
            <w:pPr>
              <w:pStyle w:val="TableText"/>
            </w:pPr>
          </w:p>
        </w:tc>
        <w:tc>
          <w:tcPr>
            <w:tcW w:w="1098" w:type="dxa"/>
          </w:tcPr>
          <w:p w14:paraId="1CAF88FC" w14:textId="77777777" w:rsidR="00651514" w:rsidRPr="002C52B7" w:rsidRDefault="00651514" w:rsidP="002C52B7">
            <w:pPr>
              <w:pStyle w:val="TableText"/>
            </w:pPr>
            <w:r w:rsidRPr="002C52B7">
              <w:t>1 point</w:t>
            </w:r>
          </w:p>
        </w:tc>
      </w:tr>
      <w:tr w:rsidR="00651514" w14:paraId="095CAFF0" w14:textId="77777777" w:rsidTr="00D11A5F">
        <w:tc>
          <w:tcPr>
            <w:tcW w:w="4106" w:type="dxa"/>
          </w:tcPr>
          <w:p w14:paraId="0EA5C219" w14:textId="77777777" w:rsidR="00651514" w:rsidRDefault="00651514" w:rsidP="00651514">
            <w:pPr>
              <w:pStyle w:val="TableText"/>
            </w:pPr>
            <w:r>
              <w:t>Encrypt the clear text passwords</w:t>
            </w:r>
          </w:p>
        </w:tc>
        <w:tc>
          <w:tcPr>
            <w:tcW w:w="4531" w:type="dxa"/>
          </w:tcPr>
          <w:p w14:paraId="0813ECB6" w14:textId="77777777" w:rsidR="00651514" w:rsidRDefault="00651514" w:rsidP="00651514">
            <w:pPr>
              <w:pStyle w:val="TableText"/>
            </w:pPr>
          </w:p>
        </w:tc>
        <w:tc>
          <w:tcPr>
            <w:tcW w:w="1098" w:type="dxa"/>
          </w:tcPr>
          <w:p w14:paraId="7F6CBB5C" w14:textId="77777777" w:rsidR="00651514" w:rsidRPr="002C52B7" w:rsidRDefault="00651514" w:rsidP="002C52B7">
            <w:pPr>
              <w:pStyle w:val="TableText"/>
            </w:pPr>
            <w:r w:rsidRPr="002C52B7">
              <w:t>1 point</w:t>
            </w:r>
          </w:p>
        </w:tc>
      </w:tr>
      <w:tr w:rsidR="00651514" w14:paraId="79BA22B8" w14:textId="77777777" w:rsidTr="00D11A5F">
        <w:tc>
          <w:tcPr>
            <w:tcW w:w="4106" w:type="dxa"/>
          </w:tcPr>
          <w:p w14:paraId="43D632E0" w14:textId="77777777" w:rsidR="00651514" w:rsidRDefault="00651514" w:rsidP="00651514">
            <w:pPr>
              <w:pStyle w:val="TableText"/>
            </w:pPr>
            <w:r>
              <w:t>Configure an MOTD Banner</w:t>
            </w:r>
          </w:p>
        </w:tc>
        <w:tc>
          <w:tcPr>
            <w:tcW w:w="4531" w:type="dxa"/>
          </w:tcPr>
          <w:p w14:paraId="0B6A870E" w14:textId="77777777" w:rsidR="00651514" w:rsidRDefault="00651514" w:rsidP="00651514">
            <w:pPr>
              <w:pStyle w:val="TableText"/>
            </w:pPr>
          </w:p>
        </w:tc>
        <w:tc>
          <w:tcPr>
            <w:tcW w:w="1098" w:type="dxa"/>
          </w:tcPr>
          <w:p w14:paraId="10CBE919" w14:textId="77777777" w:rsidR="00651514" w:rsidRPr="002C52B7" w:rsidRDefault="00651514" w:rsidP="002C52B7">
            <w:pPr>
              <w:pStyle w:val="TableText"/>
            </w:pPr>
            <w:r w:rsidRPr="002C52B7">
              <w:t>1 point</w:t>
            </w:r>
          </w:p>
        </w:tc>
      </w:tr>
      <w:tr w:rsidR="00651514" w14:paraId="4C02B72F" w14:textId="77777777" w:rsidTr="00D11A5F">
        <w:tc>
          <w:tcPr>
            <w:tcW w:w="4106" w:type="dxa"/>
          </w:tcPr>
          <w:p w14:paraId="74D2E759" w14:textId="77777777" w:rsidR="00651514" w:rsidRDefault="00651514" w:rsidP="00651514">
            <w:pPr>
              <w:pStyle w:val="TableText"/>
            </w:pPr>
            <w:r>
              <w:t>Enable IPv6 Routing</w:t>
            </w:r>
          </w:p>
        </w:tc>
        <w:tc>
          <w:tcPr>
            <w:tcW w:w="4531" w:type="dxa"/>
          </w:tcPr>
          <w:p w14:paraId="5A0240EF" w14:textId="77777777" w:rsidR="00651514" w:rsidRDefault="00651514" w:rsidP="00651514">
            <w:pPr>
              <w:pStyle w:val="TableText"/>
            </w:pPr>
          </w:p>
        </w:tc>
        <w:tc>
          <w:tcPr>
            <w:tcW w:w="1098" w:type="dxa"/>
          </w:tcPr>
          <w:p w14:paraId="2381F78E" w14:textId="77777777" w:rsidR="00651514" w:rsidRPr="002C52B7" w:rsidRDefault="00651514" w:rsidP="002C52B7">
            <w:pPr>
              <w:pStyle w:val="TableText"/>
            </w:pPr>
            <w:r w:rsidRPr="002C52B7">
              <w:t>1 point</w:t>
            </w:r>
          </w:p>
        </w:tc>
      </w:tr>
      <w:tr w:rsidR="00651514" w14:paraId="233D45C1" w14:textId="77777777" w:rsidTr="00D11A5F">
        <w:tc>
          <w:tcPr>
            <w:tcW w:w="4106" w:type="dxa"/>
          </w:tcPr>
          <w:p w14:paraId="1F3A738C" w14:textId="77777777" w:rsidR="00651514" w:rsidRDefault="00651514" w:rsidP="00651514">
            <w:pPr>
              <w:pStyle w:val="TableText"/>
            </w:pPr>
            <w:r>
              <w:t>Configure Interface G0/0/0</w:t>
            </w:r>
          </w:p>
        </w:tc>
        <w:tc>
          <w:tcPr>
            <w:tcW w:w="4531" w:type="dxa"/>
          </w:tcPr>
          <w:p w14:paraId="206F83CC" w14:textId="77777777" w:rsidR="00651514" w:rsidRDefault="00651514" w:rsidP="00651514">
            <w:pPr>
              <w:pStyle w:val="TableText"/>
            </w:pPr>
            <w:r>
              <w:t>Set the description</w:t>
            </w:r>
          </w:p>
          <w:p w14:paraId="711FFCF4" w14:textId="77777777" w:rsidR="00651514" w:rsidRDefault="00651514" w:rsidP="00651514">
            <w:pPr>
              <w:pStyle w:val="TableText"/>
            </w:pPr>
            <w:r>
              <w:t>Set the Layer 3 IPv4 address</w:t>
            </w:r>
          </w:p>
          <w:p w14:paraId="7338004B" w14:textId="77777777" w:rsidR="00651514" w:rsidRDefault="00651514" w:rsidP="00651514">
            <w:pPr>
              <w:pStyle w:val="TableText"/>
            </w:pPr>
            <w:r>
              <w:t>Set the I</w:t>
            </w:r>
            <w:r w:rsidR="00B018EE">
              <w:t>P</w:t>
            </w:r>
            <w:r>
              <w:t xml:space="preserve">v6 Link Local Address as </w:t>
            </w:r>
            <w:r w:rsidRPr="009938EF">
              <w:rPr>
                <w:b/>
                <w:bCs/>
              </w:rPr>
              <w:t>FE80::1</w:t>
            </w:r>
          </w:p>
          <w:p w14:paraId="46702D90" w14:textId="77777777" w:rsidR="00651514" w:rsidRDefault="00651514" w:rsidP="00651514">
            <w:pPr>
              <w:pStyle w:val="TableText"/>
            </w:pPr>
            <w:r>
              <w:t>Set the Layer 3 I</w:t>
            </w:r>
            <w:r w:rsidR="00B018EE">
              <w:t>P</w:t>
            </w:r>
            <w:r>
              <w:t>v6 address</w:t>
            </w:r>
          </w:p>
          <w:p w14:paraId="5890D1F1" w14:textId="77777777" w:rsidR="00651514" w:rsidRDefault="00651514" w:rsidP="00651514">
            <w:pPr>
              <w:pStyle w:val="TableText"/>
            </w:pPr>
            <w:r>
              <w:t>Activate Interface</w:t>
            </w:r>
          </w:p>
        </w:tc>
        <w:tc>
          <w:tcPr>
            <w:tcW w:w="1098" w:type="dxa"/>
          </w:tcPr>
          <w:p w14:paraId="46D2E237" w14:textId="77777777" w:rsidR="00651514" w:rsidRDefault="00651514" w:rsidP="00651514">
            <w:pPr>
              <w:pStyle w:val="TableText"/>
              <w:jc w:val="center"/>
            </w:pPr>
            <w:r>
              <w:t>6 points</w:t>
            </w:r>
          </w:p>
        </w:tc>
      </w:tr>
      <w:tr w:rsidR="00651514" w14:paraId="0C66FDEA" w14:textId="77777777" w:rsidTr="00D11A5F">
        <w:tc>
          <w:tcPr>
            <w:tcW w:w="4106" w:type="dxa"/>
          </w:tcPr>
          <w:p w14:paraId="00A9B490" w14:textId="77777777" w:rsidR="00651514" w:rsidRDefault="00651514" w:rsidP="00651514">
            <w:pPr>
              <w:pStyle w:val="TableText"/>
            </w:pPr>
            <w:r>
              <w:t>Configure Interface G0/0/1</w:t>
            </w:r>
          </w:p>
        </w:tc>
        <w:tc>
          <w:tcPr>
            <w:tcW w:w="4531" w:type="dxa"/>
          </w:tcPr>
          <w:p w14:paraId="0980BBAD" w14:textId="77777777" w:rsidR="00651514" w:rsidRDefault="00651514" w:rsidP="00651514">
            <w:pPr>
              <w:pStyle w:val="TableText"/>
            </w:pPr>
            <w:r>
              <w:t>Set the description</w:t>
            </w:r>
          </w:p>
          <w:p w14:paraId="2AAC9AA4" w14:textId="77777777" w:rsidR="00651514" w:rsidRDefault="00651514" w:rsidP="00651514">
            <w:pPr>
              <w:pStyle w:val="TableText"/>
            </w:pPr>
            <w:r>
              <w:t>Set the Layer 3 I</w:t>
            </w:r>
            <w:r w:rsidR="00B018EE">
              <w:t>P</w:t>
            </w:r>
            <w:r>
              <w:t>v4 address</w:t>
            </w:r>
          </w:p>
          <w:p w14:paraId="3AB54CCC" w14:textId="77777777" w:rsidR="00651514" w:rsidRDefault="00651514" w:rsidP="00651514">
            <w:pPr>
              <w:pStyle w:val="TableText"/>
            </w:pPr>
            <w:r>
              <w:t>Set the I</w:t>
            </w:r>
            <w:r w:rsidR="00B018EE">
              <w:t>P</w:t>
            </w:r>
            <w:r>
              <w:t xml:space="preserve">v6 Link Local Address as </w:t>
            </w:r>
            <w:r w:rsidRPr="009938EF">
              <w:rPr>
                <w:b/>
                <w:bCs/>
              </w:rPr>
              <w:t>FE80::1</w:t>
            </w:r>
          </w:p>
          <w:p w14:paraId="58500DAE" w14:textId="77777777" w:rsidR="00651514" w:rsidRDefault="00651514" w:rsidP="00651514">
            <w:pPr>
              <w:pStyle w:val="TableText"/>
            </w:pPr>
            <w:r>
              <w:t>Set the Layer 3 I</w:t>
            </w:r>
            <w:r w:rsidR="00B018EE">
              <w:t>P</w:t>
            </w:r>
            <w:r>
              <w:t>v6 address</w:t>
            </w:r>
          </w:p>
          <w:p w14:paraId="1229AD05" w14:textId="77777777" w:rsidR="00651514" w:rsidRDefault="00651514" w:rsidP="00651514">
            <w:pPr>
              <w:pStyle w:val="TableText"/>
            </w:pPr>
            <w:r>
              <w:t>Activate Interface</w:t>
            </w:r>
          </w:p>
        </w:tc>
        <w:tc>
          <w:tcPr>
            <w:tcW w:w="1098" w:type="dxa"/>
          </w:tcPr>
          <w:p w14:paraId="63DF665E" w14:textId="77777777" w:rsidR="00651514" w:rsidRDefault="00651514" w:rsidP="00651514">
            <w:pPr>
              <w:pStyle w:val="TableText"/>
              <w:jc w:val="center"/>
            </w:pPr>
            <w:r>
              <w:t>6 points</w:t>
            </w:r>
          </w:p>
        </w:tc>
      </w:tr>
      <w:tr w:rsidR="00651514" w14:paraId="20199DE2" w14:textId="77777777" w:rsidTr="00D11A5F">
        <w:tc>
          <w:tcPr>
            <w:tcW w:w="4106" w:type="dxa"/>
          </w:tcPr>
          <w:p w14:paraId="6627C4B6" w14:textId="77777777" w:rsidR="00651514" w:rsidRDefault="00651514" w:rsidP="00651514">
            <w:pPr>
              <w:pStyle w:val="TableText"/>
            </w:pPr>
            <w:r>
              <w:t>Generate an RSA crypto key</w:t>
            </w:r>
          </w:p>
        </w:tc>
        <w:tc>
          <w:tcPr>
            <w:tcW w:w="4531" w:type="dxa"/>
          </w:tcPr>
          <w:p w14:paraId="1EB257A1" w14:textId="77777777" w:rsidR="00651514" w:rsidRDefault="00651514" w:rsidP="00651514">
            <w:pPr>
              <w:pStyle w:val="TableText"/>
            </w:pPr>
            <w:r>
              <w:t>1024 bits modulus</w:t>
            </w:r>
          </w:p>
        </w:tc>
        <w:tc>
          <w:tcPr>
            <w:tcW w:w="1098" w:type="dxa"/>
          </w:tcPr>
          <w:p w14:paraId="3AD88957" w14:textId="77777777" w:rsidR="00651514" w:rsidRDefault="00651514" w:rsidP="00651514">
            <w:pPr>
              <w:pStyle w:val="TableText"/>
              <w:jc w:val="center"/>
            </w:pPr>
            <w:r>
              <w:t>2 points</w:t>
            </w:r>
          </w:p>
        </w:tc>
      </w:tr>
    </w:tbl>
    <w:p w14:paraId="11CAA153" w14:textId="77777777" w:rsidR="00651514" w:rsidRDefault="00651514" w:rsidP="00824E2D">
      <w:pPr>
        <w:pStyle w:val="InstNoteRedL25"/>
      </w:pPr>
      <w:r w:rsidRPr="0085015A">
        <w:rPr>
          <w:b/>
        </w:rPr>
        <w:t>Instructor Note</w:t>
      </w:r>
      <w:r w:rsidRPr="0085015A">
        <w:t xml:space="preserve">: </w:t>
      </w:r>
      <w:r w:rsidR="00B018EE">
        <w:t>Ask</w:t>
      </w:r>
      <w:r w:rsidRPr="0085015A">
        <w:t xml:space="preserve"> the student </w:t>
      </w:r>
      <w:r w:rsidR="00B018EE">
        <w:t xml:space="preserve">to </w:t>
      </w:r>
      <w:r w:rsidRPr="0085015A">
        <w:t>connect to R1, and then verify the proper configuration.</w:t>
      </w:r>
    </w:p>
    <w:tbl>
      <w:tblPr>
        <w:tblStyle w:val="LabTableStyle"/>
        <w:tblW w:w="0" w:type="auto"/>
        <w:tblLook w:val="04A0" w:firstRow="1" w:lastRow="0" w:firstColumn="1" w:lastColumn="0" w:noHBand="0" w:noVBand="1"/>
        <w:tblDescription w:val="This table lists the tasks and specifications for configuring R1 and the IOS commands to verify that the completed tasks."/>
      </w:tblPr>
      <w:tblGrid>
        <w:gridCol w:w="2219"/>
        <w:gridCol w:w="2458"/>
        <w:gridCol w:w="4791"/>
      </w:tblGrid>
      <w:tr w:rsidR="00651514" w:rsidRPr="00CC7F24" w14:paraId="7BF9C4BB" w14:textId="77777777" w:rsidTr="00F638B4">
        <w:trPr>
          <w:cnfStyle w:val="100000000000" w:firstRow="1" w:lastRow="0" w:firstColumn="0" w:lastColumn="0" w:oddVBand="0" w:evenVBand="0" w:oddHBand="0" w:evenHBand="0" w:firstRowFirstColumn="0" w:firstRowLastColumn="0" w:lastRowFirstColumn="0" w:lastRowLastColumn="0"/>
          <w:tblHeader/>
        </w:trPr>
        <w:tc>
          <w:tcPr>
            <w:tcW w:w="2219" w:type="dxa"/>
          </w:tcPr>
          <w:p w14:paraId="259BA5CD" w14:textId="77777777" w:rsidR="00651514" w:rsidRPr="00CC7F24" w:rsidRDefault="00651514" w:rsidP="00651514">
            <w:pPr>
              <w:pStyle w:val="TableHeading"/>
              <w:rPr>
                <w:color w:val="FF0000"/>
              </w:rPr>
            </w:pPr>
            <w:r w:rsidRPr="00CC7F24">
              <w:rPr>
                <w:color w:val="FF0000"/>
              </w:rPr>
              <w:t>Task</w:t>
            </w:r>
          </w:p>
        </w:tc>
        <w:tc>
          <w:tcPr>
            <w:tcW w:w="2458" w:type="dxa"/>
          </w:tcPr>
          <w:p w14:paraId="5F34693C" w14:textId="77777777" w:rsidR="00651514" w:rsidRPr="00CC7F24" w:rsidRDefault="00651514" w:rsidP="00651514">
            <w:pPr>
              <w:pStyle w:val="TableHeading"/>
              <w:rPr>
                <w:color w:val="FF0000"/>
              </w:rPr>
            </w:pPr>
            <w:r w:rsidRPr="00CC7F24">
              <w:rPr>
                <w:color w:val="FF0000"/>
              </w:rPr>
              <w:t>Specification</w:t>
            </w:r>
          </w:p>
        </w:tc>
        <w:tc>
          <w:tcPr>
            <w:tcW w:w="4791" w:type="dxa"/>
          </w:tcPr>
          <w:p w14:paraId="78B612BD" w14:textId="77777777" w:rsidR="00651514" w:rsidRPr="00CC7F24" w:rsidRDefault="00651514" w:rsidP="00651514">
            <w:pPr>
              <w:pStyle w:val="TableHeading"/>
              <w:rPr>
                <w:color w:val="FF0000"/>
              </w:rPr>
            </w:pPr>
            <w:r w:rsidRPr="00CC7F24">
              <w:rPr>
                <w:color w:val="FF0000"/>
              </w:rPr>
              <w:t>IOS Commands</w:t>
            </w:r>
          </w:p>
        </w:tc>
      </w:tr>
      <w:tr w:rsidR="00651514" w:rsidRPr="00CC7F24" w14:paraId="5662B94D" w14:textId="77777777" w:rsidTr="00F638B4">
        <w:tc>
          <w:tcPr>
            <w:tcW w:w="2219" w:type="dxa"/>
          </w:tcPr>
          <w:p w14:paraId="37FD45AD" w14:textId="77777777" w:rsidR="00651514" w:rsidRPr="00CC7F24" w:rsidRDefault="00651514" w:rsidP="00824E2D">
            <w:pPr>
              <w:pStyle w:val="InstNoteRed"/>
            </w:pPr>
            <w:r w:rsidRPr="00CC7F24">
              <w:t>Disable DNS lookup</w:t>
            </w:r>
          </w:p>
        </w:tc>
        <w:tc>
          <w:tcPr>
            <w:tcW w:w="2458" w:type="dxa"/>
          </w:tcPr>
          <w:p w14:paraId="0A66CE8D" w14:textId="77777777" w:rsidR="00651514" w:rsidRPr="00CC7F24" w:rsidRDefault="00651514" w:rsidP="00824E2D">
            <w:pPr>
              <w:pStyle w:val="InstNoteRed"/>
            </w:pPr>
          </w:p>
        </w:tc>
        <w:tc>
          <w:tcPr>
            <w:tcW w:w="4791" w:type="dxa"/>
          </w:tcPr>
          <w:p w14:paraId="250E9C64" w14:textId="77777777" w:rsidR="00651514" w:rsidRPr="00CC7F24" w:rsidRDefault="00651514" w:rsidP="00824E2D">
            <w:pPr>
              <w:pStyle w:val="InstNoteRed"/>
            </w:pPr>
            <w:r w:rsidRPr="00CC7F24">
              <w:t xml:space="preserve">R1# </w:t>
            </w:r>
            <w:r w:rsidRPr="00CC7F24">
              <w:rPr>
                <w:b/>
              </w:rPr>
              <w:t>show run</w:t>
            </w:r>
          </w:p>
          <w:p w14:paraId="3C925F67" w14:textId="77777777" w:rsidR="00651514" w:rsidRPr="00CC7F24" w:rsidRDefault="00651514" w:rsidP="00824E2D">
            <w:pPr>
              <w:pStyle w:val="InstNoteRed"/>
            </w:pPr>
            <w:r w:rsidRPr="00CC7F24">
              <w:t xml:space="preserve">(Look for: </w:t>
            </w:r>
            <w:r w:rsidRPr="00CC7F24">
              <w:rPr>
                <w:b/>
              </w:rPr>
              <w:t xml:space="preserve">no </w:t>
            </w:r>
            <w:proofErr w:type="spellStart"/>
            <w:r w:rsidRPr="00CC7F24">
              <w:rPr>
                <w:b/>
              </w:rPr>
              <w:t>ip</w:t>
            </w:r>
            <w:proofErr w:type="spellEnd"/>
            <w:r w:rsidRPr="00CC7F24">
              <w:rPr>
                <w:b/>
              </w:rPr>
              <w:t xml:space="preserve"> domain lookup</w:t>
            </w:r>
            <w:r w:rsidRPr="00CC7F24">
              <w:t xml:space="preserve">) </w:t>
            </w:r>
          </w:p>
        </w:tc>
      </w:tr>
      <w:tr w:rsidR="00651514" w:rsidRPr="00CC7F24" w14:paraId="3376C63A" w14:textId="77777777" w:rsidTr="00F638B4">
        <w:tc>
          <w:tcPr>
            <w:tcW w:w="2219" w:type="dxa"/>
          </w:tcPr>
          <w:p w14:paraId="246B925F" w14:textId="77777777" w:rsidR="00651514" w:rsidRPr="00CC7F24" w:rsidRDefault="00651514" w:rsidP="00824E2D">
            <w:pPr>
              <w:pStyle w:val="InstNoteRed"/>
            </w:pPr>
            <w:r w:rsidRPr="00CC7F24">
              <w:t>Router name</w:t>
            </w:r>
          </w:p>
        </w:tc>
        <w:tc>
          <w:tcPr>
            <w:tcW w:w="2458" w:type="dxa"/>
          </w:tcPr>
          <w:p w14:paraId="4DDB005B" w14:textId="77777777" w:rsidR="00651514" w:rsidRPr="00CC7F24" w:rsidRDefault="00651514" w:rsidP="00824E2D">
            <w:pPr>
              <w:pStyle w:val="InstNoteRed"/>
            </w:pPr>
            <w:r w:rsidRPr="00CC7F24">
              <w:t>R1</w:t>
            </w:r>
          </w:p>
        </w:tc>
        <w:tc>
          <w:tcPr>
            <w:tcW w:w="4791" w:type="dxa"/>
          </w:tcPr>
          <w:p w14:paraId="65A98596" w14:textId="77777777" w:rsidR="00651514" w:rsidRPr="00CC7F24" w:rsidRDefault="00651514" w:rsidP="00824E2D">
            <w:pPr>
              <w:pStyle w:val="InstNoteRed"/>
            </w:pPr>
            <w:r w:rsidRPr="00CC7F24">
              <w:t xml:space="preserve">(Look for: </w:t>
            </w:r>
            <w:r w:rsidRPr="00CC7F24">
              <w:rPr>
                <w:b/>
              </w:rPr>
              <w:t>R1&gt;</w:t>
            </w:r>
            <w:r w:rsidRPr="00CC7F24">
              <w:t xml:space="preserve"> or </w:t>
            </w:r>
            <w:r w:rsidRPr="00CC7F24">
              <w:rPr>
                <w:b/>
              </w:rPr>
              <w:t>R1#</w:t>
            </w:r>
            <w:r w:rsidRPr="00CC7F24">
              <w:t xml:space="preserve"> command prompt)</w:t>
            </w:r>
          </w:p>
        </w:tc>
      </w:tr>
      <w:tr w:rsidR="00651514" w:rsidRPr="00CC7F24" w14:paraId="3FC30C92" w14:textId="77777777" w:rsidTr="00F638B4">
        <w:tc>
          <w:tcPr>
            <w:tcW w:w="2219" w:type="dxa"/>
          </w:tcPr>
          <w:p w14:paraId="6E9F66C6" w14:textId="77777777" w:rsidR="00651514" w:rsidRPr="00CC7F24" w:rsidRDefault="00651514" w:rsidP="00824E2D">
            <w:pPr>
              <w:pStyle w:val="InstNoteRed"/>
            </w:pPr>
            <w:r w:rsidRPr="00CC7F24">
              <w:t>Domain name</w:t>
            </w:r>
          </w:p>
        </w:tc>
        <w:tc>
          <w:tcPr>
            <w:tcW w:w="2458" w:type="dxa"/>
          </w:tcPr>
          <w:p w14:paraId="7436B39C" w14:textId="77777777" w:rsidR="00651514" w:rsidRPr="00CC7F24" w:rsidRDefault="00651514" w:rsidP="00824E2D">
            <w:pPr>
              <w:pStyle w:val="InstNoteRed"/>
            </w:pPr>
            <w:r w:rsidRPr="00CC7F24">
              <w:t>ccna-lab.com</w:t>
            </w:r>
          </w:p>
        </w:tc>
        <w:tc>
          <w:tcPr>
            <w:tcW w:w="4791" w:type="dxa"/>
          </w:tcPr>
          <w:p w14:paraId="71956746" w14:textId="77777777" w:rsidR="00651514" w:rsidRPr="00CC7F24" w:rsidRDefault="00651514" w:rsidP="00824E2D">
            <w:pPr>
              <w:pStyle w:val="InstNoteRed"/>
            </w:pPr>
            <w:r w:rsidRPr="00CC7F24">
              <w:t xml:space="preserve">R1# </w:t>
            </w:r>
            <w:r w:rsidRPr="00CC7F24">
              <w:rPr>
                <w:b/>
              </w:rPr>
              <w:t>show run</w:t>
            </w:r>
          </w:p>
          <w:p w14:paraId="0BA7CF29" w14:textId="77777777" w:rsidR="00651514" w:rsidRPr="00CC7F24" w:rsidRDefault="00651514" w:rsidP="00824E2D">
            <w:pPr>
              <w:pStyle w:val="InstNoteRed"/>
            </w:pPr>
            <w:r w:rsidRPr="00CC7F24">
              <w:t xml:space="preserve">(Look for: </w:t>
            </w:r>
            <w:proofErr w:type="spellStart"/>
            <w:r w:rsidRPr="00CC7F24">
              <w:rPr>
                <w:b/>
              </w:rPr>
              <w:t>ip</w:t>
            </w:r>
            <w:proofErr w:type="spellEnd"/>
            <w:r w:rsidRPr="00CC7F24">
              <w:rPr>
                <w:b/>
              </w:rPr>
              <w:t xml:space="preserve"> domain</w:t>
            </w:r>
            <w:r w:rsidR="00B018EE">
              <w:rPr>
                <w:b/>
              </w:rPr>
              <w:t xml:space="preserve"> </w:t>
            </w:r>
            <w:r>
              <w:rPr>
                <w:b/>
              </w:rPr>
              <w:t>name</w:t>
            </w:r>
            <w:r w:rsidRPr="00CC7F24">
              <w:rPr>
                <w:b/>
              </w:rPr>
              <w:t xml:space="preserve"> </w:t>
            </w:r>
            <w:r>
              <w:rPr>
                <w:b/>
              </w:rPr>
              <w:t>ccna-lab.com</w:t>
            </w:r>
            <w:r w:rsidRPr="00CC7F24">
              <w:t>)</w:t>
            </w:r>
          </w:p>
        </w:tc>
      </w:tr>
      <w:tr w:rsidR="00651514" w:rsidRPr="00CC7F24" w14:paraId="013D6E89" w14:textId="77777777" w:rsidTr="00F638B4">
        <w:tc>
          <w:tcPr>
            <w:tcW w:w="2219" w:type="dxa"/>
          </w:tcPr>
          <w:p w14:paraId="38C60B1D" w14:textId="77777777" w:rsidR="00651514" w:rsidRPr="00CC7F24" w:rsidRDefault="00651514" w:rsidP="00824E2D">
            <w:pPr>
              <w:pStyle w:val="InstNoteRed"/>
            </w:pPr>
            <w:r w:rsidRPr="00CC7F24">
              <w:t xml:space="preserve">Encrypted privileged </w:t>
            </w:r>
            <w:r w:rsidR="00B018EE">
              <w:t>EXEC</w:t>
            </w:r>
            <w:r w:rsidRPr="00CC7F24">
              <w:t xml:space="preserve"> password</w:t>
            </w:r>
          </w:p>
        </w:tc>
        <w:tc>
          <w:tcPr>
            <w:tcW w:w="2458" w:type="dxa"/>
          </w:tcPr>
          <w:p w14:paraId="20A53BB7" w14:textId="77777777" w:rsidR="00651514" w:rsidRPr="00CC7F24" w:rsidRDefault="00F638B4" w:rsidP="00824E2D">
            <w:pPr>
              <w:pStyle w:val="InstNoteRed"/>
            </w:pPr>
            <w:proofErr w:type="spellStart"/>
            <w:r>
              <w:t>c</w:t>
            </w:r>
            <w:r w:rsidR="00651514" w:rsidRPr="00CC7F24">
              <w:t>iscoenpass</w:t>
            </w:r>
            <w:proofErr w:type="spellEnd"/>
          </w:p>
        </w:tc>
        <w:tc>
          <w:tcPr>
            <w:tcW w:w="4791" w:type="dxa"/>
          </w:tcPr>
          <w:p w14:paraId="7DF0AFB2" w14:textId="77777777" w:rsidR="00651514" w:rsidRPr="00CC7F24" w:rsidRDefault="00651514" w:rsidP="00824E2D">
            <w:pPr>
              <w:pStyle w:val="InstNoteRed"/>
              <w:rPr>
                <w:b/>
              </w:rPr>
            </w:pPr>
            <w:r w:rsidRPr="00CC7F24">
              <w:t xml:space="preserve">R1&gt; </w:t>
            </w:r>
            <w:r w:rsidRPr="00CC7F24">
              <w:rPr>
                <w:b/>
              </w:rPr>
              <w:t>enable</w:t>
            </w:r>
          </w:p>
          <w:p w14:paraId="1591462A" w14:textId="77777777" w:rsidR="00651514" w:rsidRPr="00CC7F24" w:rsidRDefault="00651514" w:rsidP="00824E2D">
            <w:pPr>
              <w:pStyle w:val="InstNoteRed"/>
            </w:pPr>
            <w:r w:rsidRPr="00CC7F24">
              <w:t xml:space="preserve">(Type in privileged </w:t>
            </w:r>
            <w:r w:rsidR="00B018EE">
              <w:t>EXEC</w:t>
            </w:r>
            <w:r w:rsidRPr="00CC7F24">
              <w:t xml:space="preserve"> password)</w:t>
            </w:r>
          </w:p>
        </w:tc>
      </w:tr>
      <w:tr w:rsidR="00651514" w:rsidRPr="00CC7F24" w14:paraId="2BA90317" w14:textId="77777777" w:rsidTr="00F638B4">
        <w:tc>
          <w:tcPr>
            <w:tcW w:w="2219" w:type="dxa"/>
          </w:tcPr>
          <w:p w14:paraId="2CC636DE" w14:textId="77777777" w:rsidR="00651514" w:rsidRPr="00CC7F24" w:rsidRDefault="00651514" w:rsidP="00824E2D">
            <w:pPr>
              <w:pStyle w:val="InstNoteRed"/>
            </w:pPr>
            <w:r w:rsidRPr="00CC7F24">
              <w:t>Console access password</w:t>
            </w:r>
          </w:p>
        </w:tc>
        <w:tc>
          <w:tcPr>
            <w:tcW w:w="2458" w:type="dxa"/>
          </w:tcPr>
          <w:p w14:paraId="4B33A5DC" w14:textId="77777777" w:rsidR="00651514" w:rsidRPr="00CC7F24" w:rsidRDefault="00F638B4" w:rsidP="00824E2D">
            <w:pPr>
              <w:pStyle w:val="InstNoteRed"/>
            </w:pPr>
            <w:proofErr w:type="spellStart"/>
            <w:r>
              <w:t>c</w:t>
            </w:r>
            <w:r w:rsidR="00651514" w:rsidRPr="00CC7F24">
              <w:t>iscoconpass</w:t>
            </w:r>
            <w:proofErr w:type="spellEnd"/>
          </w:p>
        </w:tc>
        <w:tc>
          <w:tcPr>
            <w:tcW w:w="4791" w:type="dxa"/>
          </w:tcPr>
          <w:p w14:paraId="176ECBA5" w14:textId="77777777" w:rsidR="00651514" w:rsidRPr="00CC7F24" w:rsidRDefault="00651514" w:rsidP="00824E2D">
            <w:pPr>
              <w:pStyle w:val="InstNoteRed"/>
            </w:pPr>
            <w:r w:rsidRPr="00CC7F24">
              <w:t>R1#</w:t>
            </w:r>
            <w:r w:rsidRPr="00CC7F24">
              <w:rPr>
                <w:b/>
              </w:rPr>
              <w:t xml:space="preserve"> exit</w:t>
            </w:r>
          </w:p>
          <w:p w14:paraId="10872527" w14:textId="77777777" w:rsidR="00651514" w:rsidRPr="00CC7F24" w:rsidRDefault="00651514" w:rsidP="00824E2D">
            <w:pPr>
              <w:pStyle w:val="InstNoteRed"/>
            </w:pPr>
            <w:r w:rsidRPr="00CC7F24">
              <w:t>(Type in access password)</w:t>
            </w:r>
          </w:p>
        </w:tc>
      </w:tr>
      <w:tr w:rsidR="00651514" w:rsidRPr="00CC7F24" w14:paraId="51D77FB6" w14:textId="77777777" w:rsidTr="00F638B4">
        <w:tc>
          <w:tcPr>
            <w:tcW w:w="2219" w:type="dxa"/>
          </w:tcPr>
          <w:p w14:paraId="0DE84C7F" w14:textId="77777777" w:rsidR="00651514" w:rsidRPr="00CC7F24" w:rsidRDefault="00651514" w:rsidP="00824E2D">
            <w:pPr>
              <w:pStyle w:val="InstNoteRed"/>
            </w:pPr>
            <w:r w:rsidRPr="00CC7F24">
              <w:t>Set the minimum length for passwords</w:t>
            </w:r>
          </w:p>
        </w:tc>
        <w:tc>
          <w:tcPr>
            <w:tcW w:w="2458" w:type="dxa"/>
          </w:tcPr>
          <w:p w14:paraId="23CB4E06" w14:textId="77777777" w:rsidR="00651514" w:rsidRPr="00CC7F24" w:rsidRDefault="00651514" w:rsidP="00824E2D">
            <w:pPr>
              <w:pStyle w:val="InstNoteRed"/>
            </w:pPr>
            <w:r w:rsidRPr="00CC7F24">
              <w:t>10 characters</w:t>
            </w:r>
          </w:p>
        </w:tc>
        <w:tc>
          <w:tcPr>
            <w:tcW w:w="4791" w:type="dxa"/>
          </w:tcPr>
          <w:p w14:paraId="497D0443" w14:textId="77777777" w:rsidR="00651514" w:rsidRPr="00CC7F24" w:rsidRDefault="00651514" w:rsidP="00824E2D">
            <w:pPr>
              <w:pStyle w:val="InstNoteRed"/>
            </w:pPr>
            <w:r w:rsidRPr="00CC7F24">
              <w:t xml:space="preserve">R1# </w:t>
            </w:r>
            <w:r w:rsidRPr="00CC7F24">
              <w:rPr>
                <w:b/>
              </w:rPr>
              <w:t>show run</w:t>
            </w:r>
            <w:r w:rsidR="00D11A5F">
              <w:rPr>
                <w:b/>
              </w:rPr>
              <w:t xml:space="preserve"> | include security</w:t>
            </w:r>
          </w:p>
          <w:p w14:paraId="5C194E23" w14:textId="77777777" w:rsidR="00651514" w:rsidRPr="00CC7F24" w:rsidRDefault="00651514" w:rsidP="00824E2D">
            <w:pPr>
              <w:pStyle w:val="InstNoteRed"/>
            </w:pPr>
            <w:r w:rsidRPr="00CC7F24">
              <w:t xml:space="preserve">(Look for: </w:t>
            </w:r>
            <w:r w:rsidRPr="00CC7F24">
              <w:rPr>
                <w:b/>
              </w:rPr>
              <w:t>security passwords min-length 10</w:t>
            </w:r>
            <w:r w:rsidRPr="00CC7F24">
              <w:t>)</w:t>
            </w:r>
          </w:p>
        </w:tc>
      </w:tr>
      <w:tr w:rsidR="00651514" w:rsidRPr="00CC7F24" w14:paraId="068D1554" w14:textId="77777777" w:rsidTr="00F638B4">
        <w:tc>
          <w:tcPr>
            <w:tcW w:w="2219" w:type="dxa"/>
          </w:tcPr>
          <w:p w14:paraId="534B51A4" w14:textId="77777777" w:rsidR="00651514" w:rsidRPr="00CC7F24" w:rsidRDefault="00651514" w:rsidP="00824E2D">
            <w:pPr>
              <w:pStyle w:val="InstNoteRed"/>
            </w:pPr>
            <w:r w:rsidRPr="00CC7F24">
              <w:t xml:space="preserve">Create an administrative user the in local database </w:t>
            </w:r>
          </w:p>
        </w:tc>
        <w:tc>
          <w:tcPr>
            <w:tcW w:w="2458" w:type="dxa"/>
          </w:tcPr>
          <w:p w14:paraId="0B87E955" w14:textId="77777777" w:rsidR="00651514" w:rsidRPr="00CC7F24" w:rsidRDefault="00651514" w:rsidP="00824E2D">
            <w:pPr>
              <w:pStyle w:val="InstNoteRed"/>
            </w:pPr>
            <w:r w:rsidRPr="00CC7F24">
              <w:t xml:space="preserve">User: </w:t>
            </w:r>
            <w:r w:rsidRPr="00F638B4">
              <w:rPr>
                <w:b/>
              </w:rPr>
              <w:t>admin</w:t>
            </w:r>
          </w:p>
          <w:p w14:paraId="780F12CE" w14:textId="77777777" w:rsidR="00651514" w:rsidRPr="00CC7F24" w:rsidRDefault="00651514" w:rsidP="00824E2D">
            <w:pPr>
              <w:pStyle w:val="InstNoteRed"/>
            </w:pPr>
            <w:r w:rsidRPr="00CC7F24">
              <w:t xml:space="preserve">Password: </w:t>
            </w:r>
            <w:r w:rsidRPr="00F638B4">
              <w:rPr>
                <w:b/>
              </w:rPr>
              <w:t>admin1pass</w:t>
            </w:r>
          </w:p>
        </w:tc>
        <w:tc>
          <w:tcPr>
            <w:tcW w:w="4791" w:type="dxa"/>
          </w:tcPr>
          <w:p w14:paraId="75515A20" w14:textId="77777777" w:rsidR="00651514" w:rsidRDefault="00651514" w:rsidP="00824E2D">
            <w:pPr>
              <w:pStyle w:val="InstNoteRed"/>
            </w:pPr>
            <w:r w:rsidRPr="00CC7F24">
              <w:t xml:space="preserve">R1# </w:t>
            </w:r>
            <w:proofErr w:type="spellStart"/>
            <w:r>
              <w:rPr>
                <w:b/>
              </w:rPr>
              <w:t>ssh</w:t>
            </w:r>
            <w:proofErr w:type="spellEnd"/>
            <w:r>
              <w:rPr>
                <w:b/>
              </w:rPr>
              <w:t xml:space="preserve"> -l admin</w:t>
            </w:r>
            <w:r w:rsidRPr="00CC7F24">
              <w:rPr>
                <w:b/>
              </w:rPr>
              <w:t xml:space="preserve"> 192.168.</w:t>
            </w:r>
            <w:r w:rsidR="00D70357">
              <w:rPr>
                <w:b/>
              </w:rPr>
              <w:t>10.1</w:t>
            </w:r>
            <w:r w:rsidRPr="00CC7F24">
              <w:t xml:space="preserve"> (G0/0</w:t>
            </w:r>
            <w:r>
              <w:t>/1</w:t>
            </w:r>
            <w:r w:rsidRPr="00CC7F24">
              <w:t xml:space="preserve"> interface IP address)</w:t>
            </w:r>
          </w:p>
          <w:p w14:paraId="4CFB700A" w14:textId="77777777" w:rsidR="00D70357" w:rsidRDefault="00D70357" w:rsidP="00824E2D">
            <w:pPr>
              <w:pStyle w:val="InstNoteRed"/>
            </w:pPr>
            <w:r w:rsidRPr="00CC7F24">
              <w:t xml:space="preserve">R1# </w:t>
            </w:r>
            <w:proofErr w:type="spellStart"/>
            <w:r>
              <w:rPr>
                <w:b/>
              </w:rPr>
              <w:t>ssh</w:t>
            </w:r>
            <w:proofErr w:type="spellEnd"/>
            <w:r>
              <w:rPr>
                <w:b/>
              </w:rPr>
              <w:t xml:space="preserve"> -l admin</w:t>
            </w:r>
            <w:r w:rsidRPr="00CC7F24">
              <w:rPr>
                <w:b/>
              </w:rPr>
              <w:t xml:space="preserve"> 1</w:t>
            </w:r>
            <w:r>
              <w:rPr>
                <w:b/>
              </w:rPr>
              <w:t>7</w:t>
            </w:r>
            <w:r w:rsidRPr="00CC7F24">
              <w:rPr>
                <w:b/>
              </w:rPr>
              <w:t>2.16.</w:t>
            </w:r>
            <w:r>
              <w:rPr>
                <w:b/>
              </w:rPr>
              <w:t>1.1</w:t>
            </w:r>
            <w:r w:rsidRPr="00CC7F24">
              <w:t xml:space="preserve"> (G0/0</w:t>
            </w:r>
            <w:r>
              <w:t>/1</w:t>
            </w:r>
            <w:r w:rsidRPr="00CC7F24">
              <w:t xml:space="preserve"> interface IP address)</w:t>
            </w:r>
          </w:p>
          <w:p w14:paraId="6506178E" w14:textId="77777777" w:rsidR="00D70357" w:rsidRPr="00CC7F24" w:rsidRDefault="00D70357" w:rsidP="00824E2D">
            <w:pPr>
              <w:pStyle w:val="InstNoteRed"/>
            </w:pPr>
            <w:r w:rsidRPr="00CC7F24">
              <w:t xml:space="preserve">R1# </w:t>
            </w:r>
            <w:proofErr w:type="spellStart"/>
            <w:r>
              <w:rPr>
                <w:b/>
              </w:rPr>
              <w:t>ssh</w:t>
            </w:r>
            <w:proofErr w:type="spellEnd"/>
            <w:r>
              <w:rPr>
                <w:b/>
              </w:rPr>
              <w:t xml:space="preserve"> -l admin</w:t>
            </w:r>
            <w:r w:rsidRPr="00CC7F24">
              <w:rPr>
                <w:b/>
              </w:rPr>
              <w:t xml:space="preserve"> </w:t>
            </w:r>
            <w:r w:rsidR="00457352">
              <w:rPr>
                <w:b/>
              </w:rPr>
              <w:t>209.165.201.1</w:t>
            </w:r>
            <w:r w:rsidRPr="00CC7F24">
              <w:t xml:space="preserve"> (G0/0</w:t>
            </w:r>
            <w:r>
              <w:t>/1</w:t>
            </w:r>
            <w:r w:rsidRPr="00CC7F24">
              <w:t xml:space="preserve"> interface IP address)</w:t>
            </w:r>
          </w:p>
          <w:p w14:paraId="35C2A051" w14:textId="77777777" w:rsidR="00651514" w:rsidRPr="00CC7F24" w:rsidRDefault="00651514" w:rsidP="00824E2D">
            <w:pPr>
              <w:pStyle w:val="InstNoteRed"/>
            </w:pPr>
            <w:r w:rsidRPr="00CC7F24">
              <w:t xml:space="preserve">(Type in the username and password. Type exit to leave </w:t>
            </w:r>
            <w:r w:rsidR="00B018EE">
              <w:t>SSH</w:t>
            </w:r>
            <w:r w:rsidRPr="00CC7F24">
              <w:t xml:space="preserve"> session.)</w:t>
            </w:r>
          </w:p>
        </w:tc>
      </w:tr>
      <w:tr w:rsidR="00F638B4" w:rsidRPr="00CC7F24" w14:paraId="2C3941F9" w14:textId="77777777" w:rsidTr="00F638B4">
        <w:tc>
          <w:tcPr>
            <w:tcW w:w="2219" w:type="dxa"/>
          </w:tcPr>
          <w:p w14:paraId="6D77D915" w14:textId="77777777" w:rsidR="00F638B4" w:rsidRPr="00CC7F24" w:rsidRDefault="00F638B4" w:rsidP="00F638B4">
            <w:pPr>
              <w:pStyle w:val="InstNoteRed"/>
            </w:pPr>
            <w:r w:rsidRPr="00CC7F24">
              <w:lastRenderedPageBreak/>
              <w:t>MOTD Banner</w:t>
            </w:r>
          </w:p>
        </w:tc>
        <w:tc>
          <w:tcPr>
            <w:tcW w:w="2458" w:type="dxa"/>
          </w:tcPr>
          <w:p w14:paraId="29CFE2DB" w14:textId="77777777" w:rsidR="00F638B4" w:rsidRPr="00CC7F24" w:rsidRDefault="00F638B4" w:rsidP="00F638B4">
            <w:pPr>
              <w:pStyle w:val="InstNoteRed"/>
            </w:pPr>
          </w:p>
        </w:tc>
        <w:tc>
          <w:tcPr>
            <w:tcW w:w="4791" w:type="dxa"/>
          </w:tcPr>
          <w:p w14:paraId="273EB883" w14:textId="77777777" w:rsidR="00F638B4" w:rsidRPr="00CC7F24" w:rsidRDefault="00F638B4" w:rsidP="00F638B4">
            <w:pPr>
              <w:pStyle w:val="InstNoteRed"/>
            </w:pPr>
            <w:r w:rsidRPr="00CC7F24">
              <w:t>(Verify banner during above step)</w:t>
            </w:r>
          </w:p>
        </w:tc>
      </w:tr>
      <w:tr w:rsidR="00F638B4" w:rsidRPr="00CC7F24" w14:paraId="256414A4" w14:textId="77777777" w:rsidTr="00F638B4">
        <w:tc>
          <w:tcPr>
            <w:tcW w:w="2219" w:type="dxa"/>
          </w:tcPr>
          <w:p w14:paraId="2BA4B2C4" w14:textId="77777777" w:rsidR="00F638B4" w:rsidRPr="00CC7F24" w:rsidRDefault="00F638B4" w:rsidP="00F638B4">
            <w:pPr>
              <w:pStyle w:val="InstNoteRed"/>
            </w:pPr>
            <w:r w:rsidRPr="00CC7F24">
              <w:t xml:space="preserve">Set login on </w:t>
            </w:r>
            <w:proofErr w:type="spellStart"/>
            <w:r>
              <w:t>vty</w:t>
            </w:r>
            <w:proofErr w:type="spellEnd"/>
            <w:r w:rsidRPr="00CC7F24">
              <w:t xml:space="preserve"> lines to use local database </w:t>
            </w:r>
          </w:p>
        </w:tc>
        <w:tc>
          <w:tcPr>
            <w:tcW w:w="2458" w:type="dxa"/>
          </w:tcPr>
          <w:p w14:paraId="686AE3B7" w14:textId="77777777" w:rsidR="00F638B4" w:rsidRPr="00CC7F24" w:rsidRDefault="00F638B4" w:rsidP="00F638B4">
            <w:pPr>
              <w:pStyle w:val="InstNoteRed"/>
            </w:pPr>
          </w:p>
        </w:tc>
        <w:tc>
          <w:tcPr>
            <w:tcW w:w="4791" w:type="dxa"/>
          </w:tcPr>
          <w:p w14:paraId="67AECD80" w14:textId="77777777" w:rsidR="00F638B4" w:rsidRPr="00CC7F24" w:rsidRDefault="00F638B4" w:rsidP="00F638B4">
            <w:pPr>
              <w:pStyle w:val="InstNoteRed"/>
            </w:pPr>
            <w:r w:rsidRPr="00CC7F24">
              <w:t xml:space="preserve">R1# </w:t>
            </w:r>
            <w:r w:rsidRPr="00CC7F24">
              <w:rPr>
                <w:b/>
              </w:rPr>
              <w:t>show run</w:t>
            </w:r>
            <w:r>
              <w:rPr>
                <w:b/>
              </w:rPr>
              <w:t xml:space="preserve"> | section </w:t>
            </w:r>
            <w:proofErr w:type="spellStart"/>
            <w:r>
              <w:rPr>
                <w:b/>
              </w:rPr>
              <w:t>vty</w:t>
            </w:r>
            <w:proofErr w:type="spellEnd"/>
          </w:p>
          <w:p w14:paraId="380EA887" w14:textId="77777777" w:rsidR="00F638B4" w:rsidRPr="00CC7F24" w:rsidRDefault="00F638B4" w:rsidP="00F638B4">
            <w:pPr>
              <w:pStyle w:val="InstNoteRed"/>
            </w:pPr>
            <w:r w:rsidRPr="00CC7F24">
              <w:t xml:space="preserve">(Look under </w:t>
            </w:r>
            <w:r>
              <w:t xml:space="preserve">line </w:t>
            </w:r>
            <w:proofErr w:type="spellStart"/>
            <w:r>
              <w:t>vty</w:t>
            </w:r>
            <w:proofErr w:type="spellEnd"/>
            <w:r w:rsidRPr="00CC7F24">
              <w:t xml:space="preserve"> 0 4 for: </w:t>
            </w:r>
            <w:r w:rsidRPr="00CC7F24">
              <w:rPr>
                <w:b/>
              </w:rPr>
              <w:t>login local</w:t>
            </w:r>
            <w:r w:rsidRPr="00CC7F24">
              <w:t xml:space="preserve">) </w:t>
            </w:r>
          </w:p>
        </w:tc>
      </w:tr>
      <w:tr w:rsidR="00F638B4" w:rsidRPr="00CC7F24" w14:paraId="67EBEA85" w14:textId="77777777" w:rsidTr="00F638B4">
        <w:tc>
          <w:tcPr>
            <w:tcW w:w="2219" w:type="dxa"/>
          </w:tcPr>
          <w:p w14:paraId="0B78AA01" w14:textId="77777777" w:rsidR="00F638B4" w:rsidRPr="00CC7F24" w:rsidRDefault="00F638B4" w:rsidP="00F638B4">
            <w:pPr>
              <w:pStyle w:val="InstNoteRed"/>
            </w:pPr>
            <w:r w:rsidRPr="00CC7F24">
              <w:t xml:space="preserve">Set </w:t>
            </w:r>
            <w:proofErr w:type="spellStart"/>
            <w:r>
              <w:t>vty</w:t>
            </w:r>
            <w:proofErr w:type="spellEnd"/>
            <w:r w:rsidRPr="00CC7F24">
              <w:t xml:space="preserve"> lines to accept </w:t>
            </w:r>
            <w:r>
              <w:t>SSH</w:t>
            </w:r>
            <w:r w:rsidRPr="00CC7F24">
              <w:t xml:space="preserve"> connections only</w:t>
            </w:r>
          </w:p>
        </w:tc>
        <w:tc>
          <w:tcPr>
            <w:tcW w:w="2458" w:type="dxa"/>
          </w:tcPr>
          <w:p w14:paraId="2F1E9459" w14:textId="77777777" w:rsidR="00F638B4" w:rsidRPr="00CC7F24" w:rsidRDefault="00F638B4" w:rsidP="00F638B4">
            <w:pPr>
              <w:pStyle w:val="InstNoteRed"/>
            </w:pPr>
          </w:p>
        </w:tc>
        <w:tc>
          <w:tcPr>
            <w:tcW w:w="4791" w:type="dxa"/>
          </w:tcPr>
          <w:p w14:paraId="432DE5B6" w14:textId="77777777" w:rsidR="00F638B4" w:rsidRPr="00CC7F24" w:rsidRDefault="00F638B4" w:rsidP="00F638B4">
            <w:pPr>
              <w:pStyle w:val="InstNoteRed"/>
              <w:rPr>
                <w:b/>
              </w:rPr>
            </w:pPr>
            <w:r w:rsidRPr="00CC7F24">
              <w:t xml:space="preserve">R1# </w:t>
            </w:r>
            <w:r w:rsidRPr="00CC7F24">
              <w:rPr>
                <w:b/>
              </w:rPr>
              <w:t>show run</w:t>
            </w:r>
            <w:r>
              <w:rPr>
                <w:b/>
              </w:rPr>
              <w:t xml:space="preserve"> | section </w:t>
            </w:r>
            <w:proofErr w:type="spellStart"/>
            <w:r>
              <w:rPr>
                <w:b/>
              </w:rPr>
              <w:t>vty</w:t>
            </w:r>
            <w:proofErr w:type="spellEnd"/>
          </w:p>
          <w:p w14:paraId="52D2469E" w14:textId="77777777" w:rsidR="00F638B4" w:rsidRPr="00CC7F24" w:rsidRDefault="00F638B4" w:rsidP="00F638B4">
            <w:pPr>
              <w:pStyle w:val="InstNoteRed"/>
            </w:pPr>
            <w:r w:rsidRPr="00CC7F24">
              <w:t xml:space="preserve">(Look under line </w:t>
            </w:r>
            <w:proofErr w:type="spellStart"/>
            <w:r>
              <w:t>vty</w:t>
            </w:r>
            <w:proofErr w:type="spellEnd"/>
            <w:r w:rsidRPr="00CC7F24">
              <w:t xml:space="preserve"> 0 4 for: </w:t>
            </w:r>
            <w:r w:rsidRPr="00CC7F24">
              <w:rPr>
                <w:b/>
              </w:rPr>
              <w:t xml:space="preserve">transport input </w:t>
            </w:r>
            <w:proofErr w:type="spellStart"/>
            <w:r w:rsidRPr="00CC7F24">
              <w:rPr>
                <w:b/>
              </w:rPr>
              <w:t>ssh</w:t>
            </w:r>
            <w:proofErr w:type="spellEnd"/>
            <w:r w:rsidRPr="00CC7F24">
              <w:t>)</w:t>
            </w:r>
          </w:p>
        </w:tc>
      </w:tr>
      <w:tr w:rsidR="00F638B4" w:rsidRPr="00CC7F24" w14:paraId="163D6ADC" w14:textId="77777777" w:rsidTr="00F638B4">
        <w:tc>
          <w:tcPr>
            <w:tcW w:w="2219" w:type="dxa"/>
          </w:tcPr>
          <w:p w14:paraId="6090E953" w14:textId="77777777" w:rsidR="00F638B4" w:rsidRPr="00CC7F24" w:rsidRDefault="00F638B4" w:rsidP="00F638B4">
            <w:pPr>
              <w:pStyle w:val="InstNoteRed"/>
            </w:pPr>
            <w:r w:rsidRPr="00CC7F24">
              <w:t xml:space="preserve">Encrypt the </w:t>
            </w:r>
            <w:r>
              <w:t>plain</w:t>
            </w:r>
            <w:r w:rsidRPr="00CC7F24">
              <w:t xml:space="preserve"> text passwords</w:t>
            </w:r>
          </w:p>
        </w:tc>
        <w:tc>
          <w:tcPr>
            <w:tcW w:w="2458" w:type="dxa"/>
          </w:tcPr>
          <w:p w14:paraId="3253FC68" w14:textId="77777777" w:rsidR="00F638B4" w:rsidRPr="00CC7F24" w:rsidRDefault="00F638B4" w:rsidP="00F638B4">
            <w:pPr>
              <w:pStyle w:val="InstNoteRed"/>
            </w:pPr>
          </w:p>
        </w:tc>
        <w:tc>
          <w:tcPr>
            <w:tcW w:w="4791" w:type="dxa"/>
          </w:tcPr>
          <w:p w14:paraId="5B06E0CB" w14:textId="77777777" w:rsidR="00F638B4" w:rsidRPr="00CC7F24" w:rsidRDefault="00F638B4" w:rsidP="00F638B4">
            <w:pPr>
              <w:pStyle w:val="InstNoteRed"/>
            </w:pPr>
            <w:r w:rsidRPr="00CC7F24">
              <w:t xml:space="preserve">R1# </w:t>
            </w:r>
            <w:r w:rsidRPr="00CC7F24">
              <w:rPr>
                <w:b/>
              </w:rPr>
              <w:t>show run</w:t>
            </w:r>
            <w:r>
              <w:rPr>
                <w:b/>
              </w:rPr>
              <w:t xml:space="preserve"> | include password</w:t>
            </w:r>
          </w:p>
          <w:p w14:paraId="31EAC2BC" w14:textId="77777777" w:rsidR="00F638B4" w:rsidRPr="00CC7F24" w:rsidRDefault="00F638B4" w:rsidP="00F638B4">
            <w:pPr>
              <w:pStyle w:val="InstNoteRed"/>
            </w:pPr>
            <w:r w:rsidRPr="00CC7F24">
              <w:t xml:space="preserve">(Look for: </w:t>
            </w:r>
            <w:r w:rsidRPr="00CC7F24">
              <w:rPr>
                <w:b/>
              </w:rPr>
              <w:t>service password-encryption</w:t>
            </w:r>
            <w:r w:rsidRPr="00CC7F24">
              <w:t>)</w:t>
            </w:r>
          </w:p>
        </w:tc>
      </w:tr>
      <w:tr w:rsidR="00F638B4" w:rsidRPr="00CC7F24" w14:paraId="47BD0FFA" w14:textId="77777777" w:rsidTr="00F638B4">
        <w:tc>
          <w:tcPr>
            <w:tcW w:w="2219" w:type="dxa"/>
          </w:tcPr>
          <w:p w14:paraId="4D39351D" w14:textId="77777777" w:rsidR="00F638B4" w:rsidRPr="00CC7F24" w:rsidRDefault="00F638B4" w:rsidP="00F638B4">
            <w:pPr>
              <w:pStyle w:val="InstNoteRed"/>
            </w:pPr>
            <w:r>
              <w:t>Enable IPv6 Routing</w:t>
            </w:r>
          </w:p>
        </w:tc>
        <w:tc>
          <w:tcPr>
            <w:tcW w:w="2458" w:type="dxa"/>
          </w:tcPr>
          <w:p w14:paraId="26B78668" w14:textId="77777777" w:rsidR="00F638B4" w:rsidRPr="00CC7F24" w:rsidRDefault="00F638B4" w:rsidP="00F638B4">
            <w:pPr>
              <w:pStyle w:val="InstNoteRed"/>
            </w:pPr>
          </w:p>
        </w:tc>
        <w:tc>
          <w:tcPr>
            <w:tcW w:w="4791" w:type="dxa"/>
          </w:tcPr>
          <w:p w14:paraId="69AC1AB2" w14:textId="77777777" w:rsidR="00F638B4" w:rsidRDefault="00F638B4" w:rsidP="00F638B4">
            <w:pPr>
              <w:pStyle w:val="InstNoteRed"/>
            </w:pPr>
            <w:r>
              <w:t xml:space="preserve">R1# </w:t>
            </w:r>
            <w:r w:rsidRPr="00D124D6">
              <w:rPr>
                <w:b/>
                <w:bCs/>
              </w:rPr>
              <w:t>show run</w:t>
            </w:r>
            <w:r>
              <w:rPr>
                <w:b/>
                <w:bCs/>
              </w:rPr>
              <w:t xml:space="preserve"> | include routing</w:t>
            </w:r>
          </w:p>
          <w:p w14:paraId="0A89137B" w14:textId="77777777" w:rsidR="00F638B4" w:rsidRPr="00CC7F24" w:rsidRDefault="00F638B4" w:rsidP="00F638B4">
            <w:pPr>
              <w:pStyle w:val="InstNoteRed"/>
            </w:pPr>
            <w:r>
              <w:t xml:space="preserve">(Look for </w:t>
            </w:r>
            <w:r w:rsidRPr="00087569">
              <w:rPr>
                <w:b/>
                <w:bCs/>
              </w:rPr>
              <w:t>ipv6 unicast-routing</w:t>
            </w:r>
            <w:r>
              <w:t>)</w:t>
            </w:r>
          </w:p>
        </w:tc>
      </w:tr>
      <w:tr w:rsidR="00F638B4" w:rsidRPr="00CC7F24" w14:paraId="55BD051A" w14:textId="77777777" w:rsidTr="00F638B4">
        <w:tc>
          <w:tcPr>
            <w:tcW w:w="2219" w:type="dxa"/>
          </w:tcPr>
          <w:p w14:paraId="3B1ACFCC" w14:textId="20CBC127" w:rsidR="00F638B4" w:rsidRPr="00CC7F24" w:rsidRDefault="00F638B4" w:rsidP="00F638B4">
            <w:pPr>
              <w:pStyle w:val="InstNoteRed"/>
            </w:pPr>
            <w:r w:rsidRPr="00CC7F24">
              <w:t>Interface G0/0</w:t>
            </w:r>
            <w:r w:rsidR="00433A8B">
              <w:t>/0</w:t>
            </w:r>
          </w:p>
        </w:tc>
        <w:tc>
          <w:tcPr>
            <w:tcW w:w="2458" w:type="dxa"/>
          </w:tcPr>
          <w:p w14:paraId="0EA2A71E" w14:textId="77777777" w:rsidR="00F638B4" w:rsidRPr="00CC7F24" w:rsidRDefault="00F638B4" w:rsidP="00F638B4">
            <w:pPr>
              <w:pStyle w:val="InstNoteRed"/>
            </w:pPr>
            <w:r w:rsidRPr="00CC7F24">
              <w:t>Set the description</w:t>
            </w:r>
          </w:p>
          <w:p w14:paraId="10F1F3DB" w14:textId="77777777" w:rsidR="00F638B4" w:rsidRDefault="00F638B4" w:rsidP="00F638B4">
            <w:pPr>
              <w:pStyle w:val="InstNoteRed"/>
            </w:pPr>
            <w:r w:rsidRPr="00CC7F24">
              <w:t>Set the Layer 3 IPv4 address</w:t>
            </w:r>
          </w:p>
          <w:p w14:paraId="2D24D6C0" w14:textId="77777777" w:rsidR="00F638B4" w:rsidRPr="009938EF" w:rsidRDefault="00F638B4" w:rsidP="00F638B4">
            <w:pPr>
              <w:pStyle w:val="InstNoteRed"/>
            </w:pPr>
            <w:r w:rsidRPr="009938EF">
              <w:t>Set the IPv6 Link Local Address as FE80::1</w:t>
            </w:r>
          </w:p>
          <w:p w14:paraId="794F5472" w14:textId="77777777" w:rsidR="00F638B4" w:rsidRPr="009938EF" w:rsidRDefault="00F638B4" w:rsidP="00F638B4">
            <w:pPr>
              <w:pStyle w:val="InstNoteRed"/>
            </w:pPr>
            <w:r w:rsidRPr="009938EF">
              <w:t>Set the Layer 3 IPv6 address</w:t>
            </w:r>
          </w:p>
          <w:p w14:paraId="73678B4D" w14:textId="77777777" w:rsidR="00F638B4" w:rsidRPr="00CC7F24" w:rsidRDefault="00F638B4" w:rsidP="00F638B4">
            <w:pPr>
              <w:pStyle w:val="InstNoteRed"/>
            </w:pPr>
            <w:r w:rsidRPr="00CC7F24">
              <w:t>Activate Interface</w:t>
            </w:r>
          </w:p>
        </w:tc>
        <w:tc>
          <w:tcPr>
            <w:tcW w:w="4791" w:type="dxa"/>
          </w:tcPr>
          <w:p w14:paraId="66580CC5" w14:textId="77777777" w:rsidR="00F638B4" w:rsidRDefault="00F638B4" w:rsidP="00F638B4">
            <w:pPr>
              <w:pStyle w:val="InstNoteRed"/>
              <w:rPr>
                <w:b/>
              </w:rPr>
            </w:pPr>
            <w:r w:rsidRPr="00CC7F24">
              <w:t xml:space="preserve">R1# </w:t>
            </w:r>
            <w:r w:rsidRPr="00CC7F24">
              <w:rPr>
                <w:b/>
              </w:rPr>
              <w:t>show interface g0/0</w:t>
            </w:r>
            <w:r>
              <w:rPr>
                <w:b/>
              </w:rPr>
              <w:t>/0</w:t>
            </w:r>
          </w:p>
          <w:p w14:paraId="5AEECEE3" w14:textId="77777777" w:rsidR="00F638B4" w:rsidRPr="00CC7F24" w:rsidRDefault="00F638B4" w:rsidP="00F638B4">
            <w:pPr>
              <w:pStyle w:val="InstNoteRed"/>
            </w:pPr>
            <w:r w:rsidRPr="00143C5D">
              <w:rPr>
                <w:bCs/>
              </w:rPr>
              <w:t>R1#</w:t>
            </w:r>
            <w:r>
              <w:rPr>
                <w:b/>
              </w:rPr>
              <w:t xml:space="preserve"> show ipv6 interface g0/0/0</w:t>
            </w:r>
          </w:p>
          <w:p w14:paraId="1683B4D5" w14:textId="77777777" w:rsidR="00F638B4" w:rsidRPr="0085015A" w:rsidRDefault="00F638B4" w:rsidP="00F638B4">
            <w:pPr>
              <w:pStyle w:val="InstNoteRed"/>
            </w:pPr>
            <w:r w:rsidRPr="00CC7F24">
              <w:rPr>
                <w:rFonts w:cs="Arial"/>
              </w:rPr>
              <w:t>(Look for IP address, description, and verify that interface is not administratively down.)</w:t>
            </w:r>
          </w:p>
        </w:tc>
      </w:tr>
      <w:tr w:rsidR="00F638B4" w:rsidRPr="00CC7F24" w14:paraId="47EBDCD9" w14:textId="77777777" w:rsidTr="00F638B4">
        <w:tc>
          <w:tcPr>
            <w:tcW w:w="2219" w:type="dxa"/>
          </w:tcPr>
          <w:p w14:paraId="4F79995A" w14:textId="1B3F970D" w:rsidR="00F638B4" w:rsidRPr="00CC7F24" w:rsidRDefault="00F638B4" w:rsidP="00F638B4">
            <w:pPr>
              <w:pStyle w:val="InstNoteRed"/>
            </w:pPr>
            <w:r w:rsidRPr="00CC7F24">
              <w:t>Interface G0</w:t>
            </w:r>
            <w:r>
              <w:t>/</w:t>
            </w:r>
            <w:r w:rsidR="00433A8B">
              <w:t>0/</w:t>
            </w:r>
            <w:r w:rsidRPr="00CC7F24">
              <w:t>1</w:t>
            </w:r>
          </w:p>
        </w:tc>
        <w:tc>
          <w:tcPr>
            <w:tcW w:w="2458" w:type="dxa"/>
          </w:tcPr>
          <w:p w14:paraId="06FCE28C" w14:textId="77777777" w:rsidR="00F638B4" w:rsidRPr="00CC7F24" w:rsidRDefault="00F638B4" w:rsidP="00F638B4">
            <w:pPr>
              <w:pStyle w:val="InstNoteRed"/>
            </w:pPr>
            <w:r w:rsidRPr="00CC7F24">
              <w:t>Set the description</w:t>
            </w:r>
          </w:p>
          <w:p w14:paraId="2E8BC7F6" w14:textId="77777777" w:rsidR="00F638B4" w:rsidRDefault="00F638B4" w:rsidP="00F638B4">
            <w:pPr>
              <w:pStyle w:val="InstNoteRed"/>
            </w:pPr>
            <w:r w:rsidRPr="00CC7F24">
              <w:t>Set the Layer 3 IPv4 address</w:t>
            </w:r>
          </w:p>
          <w:p w14:paraId="4382FD90" w14:textId="77777777" w:rsidR="00F638B4" w:rsidRPr="009938EF" w:rsidRDefault="00F638B4" w:rsidP="00F638B4">
            <w:pPr>
              <w:pStyle w:val="InstNoteRed"/>
            </w:pPr>
            <w:r w:rsidRPr="009938EF">
              <w:t>Set the IPv6 Link Local Address as FE80::1</w:t>
            </w:r>
          </w:p>
          <w:p w14:paraId="134644F2" w14:textId="77777777" w:rsidR="00F638B4" w:rsidRPr="00CC7F24" w:rsidRDefault="00F638B4" w:rsidP="00F638B4">
            <w:pPr>
              <w:pStyle w:val="InstNoteRed"/>
            </w:pPr>
            <w:r w:rsidRPr="009938EF">
              <w:t>Set the Layer 3 IPv6 address</w:t>
            </w:r>
          </w:p>
          <w:p w14:paraId="09CFC445" w14:textId="77777777" w:rsidR="00F638B4" w:rsidRPr="00CC7F24" w:rsidRDefault="00F638B4" w:rsidP="00F638B4">
            <w:pPr>
              <w:pStyle w:val="InstNoteRed"/>
            </w:pPr>
            <w:r w:rsidRPr="00CC7F24">
              <w:t>Activate Interface</w:t>
            </w:r>
          </w:p>
        </w:tc>
        <w:tc>
          <w:tcPr>
            <w:tcW w:w="4791" w:type="dxa"/>
          </w:tcPr>
          <w:p w14:paraId="02A94211" w14:textId="77777777" w:rsidR="00F638B4" w:rsidRDefault="00F638B4" w:rsidP="00F638B4">
            <w:pPr>
              <w:pStyle w:val="InstNoteRed"/>
              <w:rPr>
                <w:b/>
              </w:rPr>
            </w:pPr>
            <w:r w:rsidRPr="00CC7F24">
              <w:t xml:space="preserve">R1# </w:t>
            </w:r>
            <w:r w:rsidRPr="00CC7F24">
              <w:rPr>
                <w:b/>
              </w:rPr>
              <w:t xml:space="preserve">show </w:t>
            </w:r>
            <w:proofErr w:type="spellStart"/>
            <w:r w:rsidRPr="00CC7F24">
              <w:rPr>
                <w:b/>
              </w:rPr>
              <w:t>ip</w:t>
            </w:r>
            <w:proofErr w:type="spellEnd"/>
            <w:r w:rsidRPr="00CC7F24">
              <w:rPr>
                <w:b/>
              </w:rPr>
              <w:t xml:space="preserve"> interface g0</w:t>
            </w:r>
            <w:r>
              <w:rPr>
                <w:b/>
              </w:rPr>
              <w:t>/0</w:t>
            </w:r>
            <w:r w:rsidRPr="00CC7F24">
              <w:rPr>
                <w:b/>
              </w:rPr>
              <w:t>/1</w:t>
            </w:r>
          </w:p>
          <w:p w14:paraId="32584617" w14:textId="77777777" w:rsidR="00F638B4" w:rsidRPr="00143C5D" w:rsidRDefault="00F638B4" w:rsidP="00F638B4">
            <w:pPr>
              <w:pStyle w:val="InstNoteRed"/>
              <w:rPr>
                <w:b/>
              </w:rPr>
            </w:pPr>
            <w:r>
              <w:rPr>
                <w:bCs/>
              </w:rPr>
              <w:t xml:space="preserve">R1# </w:t>
            </w:r>
            <w:r>
              <w:rPr>
                <w:b/>
              </w:rPr>
              <w:t>show ipv6 interface g0/0/1</w:t>
            </w:r>
          </w:p>
          <w:p w14:paraId="7F85B7DF" w14:textId="77777777" w:rsidR="00F638B4" w:rsidRPr="00CC7F24" w:rsidRDefault="00F638B4" w:rsidP="00F638B4">
            <w:pPr>
              <w:pStyle w:val="InstNoteRed"/>
            </w:pPr>
            <w:r w:rsidRPr="00CC7F24">
              <w:rPr>
                <w:rFonts w:cs="Arial"/>
              </w:rPr>
              <w:t>(Look for IP address, description, and verify that interface is not administratively down.)</w:t>
            </w:r>
          </w:p>
        </w:tc>
      </w:tr>
      <w:tr w:rsidR="00F638B4" w:rsidRPr="00CC7F24" w14:paraId="53885D3A" w14:textId="77777777" w:rsidTr="00F638B4">
        <w:tc>
          <w:tcPr>
            <w:tcW w:w="2219" w:type="dxa"/>
          </w:tcPr>
          <w:p w14:paraId="3E844DF8" w14:textId="77777777" w:rsidR="00F638B4" w:rsidRPr="00CC7F24" w:rsidRDefault="00F638B4" w:rsidP="00F638B4">
            <w:pPr>
              <w:pStyle w:val="InstNoteRed"/>
            </w:pPr>
            <w:r w:rsidRPr="00CC7F24">
              <w:t>Generate a</w:t>
            </w:r>
            <w:r>
              <w:t>n</w:t>
            </w:r>
            <w:r w:rsidRPr="00CC7F24">
              <w:t xml:space="preserve"> RSA crypto key.</w:t>
            </w:r>
          </w:p>
        </w:tc>
        <w:tc>
          <w:tcPr>
            <w:tcW w:w="2458" w:type="dxa"/>
          </w:tcPr>
          <w:p w14:paraId="74AFF477" w14:textId="77777777" w:rsidR="00F638B4" w:rsidRPr="00CC7F24" w:rsidRDefault="00F638B4" w:rsidP="00F638B4">
            <w:pPr>
              <w:pStyle w:val="InstNoteRed"/>
            </w:pPr>
            <w:r w:rsidRPr="00CC7F24">
              <w:t>1024 bits modulus</w:t>
            </w:r>
          </w:p>
        </w:tc>
        <w:tc>
          <w:tcPr>
            <w:tcW w:w="4791" w:type="dxa"/>
          </w:tcPr>
          <w:p w14:paraId="1D425D1D" w14:textId="77777777" w:rsidR="00F638B4" w:rsidRPr="00CC7F24" w:rsidRDefault="00F638B4" w:rsidP="00F638B4">
            <w:pPr>
              <w:pStyle w:val="InstNoteRed"/>
              <w:rPr>
                <w:b/>
              </w:rPr>
            </w:pPr>
            <w:r w:rsidRPr="00CC7F24">
              <w:t xml:space="preserve">R1# </w:t>
            </w:r>
            <w:r w:rsidRPr="00CC7F24">
              <w:rPr>
                <w:b/>
              </w:rPr>
              <w:t>show crypto key</w:t>
            </w:r>
            <w:r>
              <w:rPr>
                <w:b/>
              </w:rPr>
              <w:t xml:space="preserve"> </w:t>
            </w:r>
            <w:proofErr w:type="spellStart"/>
            <w:r>
              <w:rPr>
                <w:b/>
              </w:rPr>
              <w:t>mypubkey</w:t>
            </w:r>
            <w:proofErr w:type="spellEnd"/>
            <w:r>
              <w:rPr>
                <w:b/>
              </w:rPr>
              <w:t xml:space="preserve"> </w:t>
            </w:r>
            <w:proofErr w:type="spellStart"/>
            <w:r>
              <w:rPr>
                <w:b/>
              </w:rPr>
              <w:t>rsa</w:t>
            </w:r>
            <w:proofErr w:type="spellEnd"/>
          </w:p>
          <w:p w14:paraId="15FAD9F6" w14:textId="77777777" w:rsidR="00F638B4" w:rsidRPr="00CC7F24" w:rsidRDefault="00F638B4" w:rsidP="00F638B4">
            <w:pPr>
              <w:pStyle w:val="InstNoteRed"/>
            </w:pPr>
            <w:r w:rsidRPr="00CC7F24">
              <w:t>(Look for Key name</w:t>
            </w:r>
            <w:r>
              <w:t>= R1.ccna-lab.com.)</w:t>
            </w:r>
          </w:p>
        </w:tc>
      </w:tr>
    </w:tbl>
    <w:p w14:paraId="316D5004" w14:textId="77777777" w:rsidR="00651514" w:rsidRDefault="00651514" w:rsidP="00651514">
      <w:pPr>
        <w:pStyle w:val="Heading3"/>
      </w:pPr>
      <w:r>
        <w:t>Configure S1.</w:t>
      </w:r>
    </w:p>
    <w:p w14:paraId="49A36A0B" w14:textId="77777777" w:rsidR="00651514" w:rsidRDefault="00651514" w:rsidP="00651514">
      <w:pPr>
        <w:pStyle w:val="BodyTextL25"/>
      </w:pPr>
      <w:r>
        <w:t>Configuration tasks for S1 include the following:</w:t>
      </w:r>
    </w:p>
    <w:tbl>
      <w:tblPr>
        <w:tblStyle w:val="LabTableStyle"/>
        <w:tblW w:w="0" w:type="auto"/>
        <w:tblLook w:val="04A0" w:firstRow="1" w:lastRow="0" w:firstColumn="1" w:lastColumn="0" w:noHBand="0" w:noVBand="1"/>
        <w:tblDescription w:val="This table lists the tasks and specifications for configuring S1 and the associated points."/>
      </w:tblPr>
      <w:tblGrid>
        <w:gridCol w:w="4413"/>
        <w:gridCol w:w="4044"/>
        <w:gridCol w:w="984"/>
      </w:tblGrid>
      <w:tr w:rsidR="00651514" w:rsidRPr="00087569" w14:paraId="65CA2893" w14:textId="77777777" w:rsidTr="00D11A5F">
        <w:trPr>
          <w:cnfStyle w:val="100000000000" w:firstRow="1" w:lastRow="0" w:firstColumn="0" w:lastColumn="0" w:oddVBand="0" w:evenVBand="0" w:oddHBand="0" w:evenHBand="0" w:firstRowFirstColumn="0" w:firstRowLastColumn="0" w:lastRowFirstColumn="0" w:lastRowLastColumn="0"/>
          <w:tblHeader/>
        </w:trPr>
        <w:tc>
          <w:tcPr>
            <w:tcW w:w="4413" w:type="dxa"/>
          </w:tcPr>
          <w:p w14:paraId="1D27F181" w14:textId="77777777" w:rsidR="00651514" w:rsidRPr="001C4E19" w:rsidRDefault="00651514" w:rsidP="001C4E19">
            <w:pPr>
              <w:pStyle w:val="TableHeading"/>
            </w:pPr>
            <w:r w:rsidRPr="001C4E19">
              <w:t>Task</w:t>
            </w:r>
          </w:p>
        </w:tc>
        <w:tc>
          <w:tcPr>
            <w:tcW w:w="4044" w:type="dxa"/>
          </w:tcPr>
          <w:p w14:paraId="20689C9C" w14:textId="77777777" w:rsidR="00651514" w:rsidRPr="001C4E19" w:rsidRDefault="00651514" w:rsidP="001C4E19">
            <w:pPr>
              <w:pStyle w:val="TableHeading"/>
            </w:pPr>
            <w:r w:rsidRPr="001C4E19">
              <w:t>Specification</w:t>
            </w:r>
          </w:p>
        </w:tc>
        <w:tc>
          <w:tcPr>
            <w:tcW w:w="984" w:type="dxa"/>
          </w:tcPr>
          <w:p w14:paraId="684CCFBB" w14:textId="77777777" w:rsidR="00651514" w:rsidRPr="001C4E19" w:rsidRDefault="00651514" w:rsidP="001C4E19">
            <w:pPr>
              <w:pStyle w:val="TableHeading"/>
            </w:pPr>
            <w:r w:rsidRPr="001C4E19">
              <w:t>Points</w:t>
            </w:r>
          </w:p>
        </w:tc>
      </w:tr>
      <w:tr w:rsidR="00651514" w:rsidRPr="00087569" w14:paraId="5C701CB9" w14:textId="77777777" w:rsidTr="00D11A5F">
        <w:tc>
          <w:tcPr>
            <w:tcW w:w="4413" w:type="dxa"/>
          </w:tcPr>
          <w:p w14:paraId="178381F8" w14:textId="77777777" w:rsidR="00651514" w:rsidRPr="00087569" w:rsidRDefault="00651514" w:rsidP="001C4E19">
            <w:pPr>
              <w:pStyle w:val="TableText"/>
            </w:pPr>
            <w:r w:rsidRPr="00087569">
              <w:t>Disable DNS lookup</w:t>
            </w:r>
          </w:p>
        </w:tc>
        <w:tc>
          <w:tcPr>
            <w:tcW w:w="4044" w:type="dxa"/>
          </w:tcPr>
          <w:p w14:paraId="2B1DD685" w14:textId="77777777" w:rsidR="00651514" w:rsidRPr="00087569" w:rsidRDefault="00651514" w:rsidP="001C4E19">
            <w:pPr>
              <w:pStyle w:val="TableText"/>
            </w:pPr>
          </w:p>
        </w:tc>
        <w:tc>
          <w:tcPr>
            <w:tcW w:w="984" w:type="dxa"/>
          </w:tcPr>
          <w:p w14:paraId="32BB7479" w14:textId="77777777" w:rsidR="00651514" w:rsidRPr="00087569" w:rsidRDefault="00651514" w:rsidP="00D11A5F">
            <w:pPr>
              <w:pStyle w:val="TableText"/>
            </w:pPr>
            <w:r w:rsidRPr="00087569">
              <w:t>1 point</w:t>
            </w:r>
          </w:p>
        </w:tc>
      </w:tr>
      <w:tr w:rsidR="00D11A5F" w:rsidRPr="00087569" w14:paraId="2466DA1E" w14:textId="77777777" w:rsidTr="00D11A5F">
        <w:tc>
          <w:tcPr>
            <w:tcW w:w="4413" w:type="dxa"/>
          </w:tcPr>
          <w:p w14:paraId="540ACC15" w14:textId="77777777" w:rsidR="00D11A5F" w:rsidRPr="00087569" w:rsidRDefault="00D11A5F" w:rsidP="00D11A5F">
            <w:pPr>
              <w:pStyle w:val="TableText"/>
            </w:pPr>
            <w:r>
              <w:t>Switch</w:t>
            </w:r>
            <w:r w:rsidRPr="00087569">
              <w:t xml:space="preserve"> name</w:t>
            </w:r>
          </w:p>
        </w:tc>
        <w:tc>
          <w:tcPr>
            <w:tcW w:w="4044" w:type="dxa"/>
          </w:tcPr>
          <w:p w14:paraId="3D442A87" w14:textId="77777777" w:rsidR="00D11A5F" w:rsidRPr="00087569" w:rsidRDefault="00D11A5F" w:rsidP="00D11A5F">
            <w:pPr>
              <w:pStyle w:val="TableText"/>
            </w:pPr>
            <w:r>
              <w:t>S</w:t>
            </w:r>
            <w:r w:rsidRPr="00087569">
              <w:t>1</w:t>
            </w:r>
          </w:p>
        </w:tc>
        <w:tc>
          <w:tcPr>
            <w:tcW w:w="984" w:type="dxa"/>
            <w:vAlign w:val="top"/>
          </w:tcPr>
          <w:p w14:paraId="7B206245" w14:textId="77777777" w:rsidR="00D11A5F" w:rsidRDefault="00D11A5F" w:rsidP="00D11A5F">
            <w:pPr>
              <w:pStyle w:val="TableText"/>
            </w:pPr>
            <w:r w:rsidRPr="009A06A2">
              <w:t>1 point</w:t>
            </w:r>
          </w:p>
        </w:tc>
      </w:tr>
      <w:tr w:rsidR="00D11A5F" w:rsidRPr="00087569" w14:paraId="0D06B66B" w14:textId="77777777" w:rsidTr="00D11A5F">
        <w:tc>
          <w:tcPr>
            <w:tcW w:w="4413" w:type="dxa"/>
          </w:tcPr>
          <w:p w14:paraId="18CA7DDA" w14:textId="77777777" w:rsidR="00D11A5F" w:rsidRPr="00087569" w:rsidRDefault="00D11A5F" w:rsidP="00D11A5F">
            <w:pPr>
              <w:pStyle w:val="TableText"/>
            </w:pPr>
            <w:r w:rsidRPr="00087569">
              <w:t>Domain name</w:t>
            </w:r>
          </w:p>
        </w:tc>
        <w:tc>
          <w:tcPr>
            <w:tcW w:w="4044" w:type="dxa"/>
          </w:tcPr>
          <w:p w14:paraId="2B4ADC94" w14:textId="77777777" w:rsidR="00D11A5F" w:rsidRPr="00087569" w:rsidRDefault="00D11A5F" w:rsidP="00D11A5F">
            <w:pPr>
              <w:pStyle w:val="TableText"/>
            </w:pPr>
            <w:r w:rsidRPr="00087569">
              <w:t>ccna-lab.com</w:t>
            </w:r>
          </w:p>
        </w:tc>
        <w:tc>
          <w:tcPr>
            <w:tcW w:w="984" w:type="dxa"/>
            <w:vAlign w:val="top"/>
          </w:tcPr>
          <w:p w14:paraId="71FCDF12" w14:textId="77777777" w:rsidR="00D11A5F" w:rsidRDefault="00D11A5F" w:rsidP="00D11A5F">
            <w:pPr>
              <w:pStyle w:val="TableText"/>
            </w:pPr>
            <w:r w:rsidRPr="009A06A2">
              <w:t>1 point</w:t>
            </w:r>
          </w:p>
        </w:tc>
      </w:tr>
      <w:tr w:rsidR="00D11A5F" w:rsidRPr="00087569" w14:paraId="1855B324" w14:textId="77777777" w:rsidTr="00D11A5F">
        <w:tc>
          <w:tcPr>
            <w:tcW w:w="4413" w:type="dxa"/>
          </w:tcPr>
          <w:p w14:paraId="5590EA88" w14:textId="77777777" w:rsidR="00D11A5F" w:rsidRPr="00087569" w:rsidRDefault="00D11A5F" w:rsidP="00D11A5F">
            <w:pPr>
              <w:pStyle w:val="TableText"/>
            </w:pPr>
            <w:r w:rsidRPr="00087569">
              <w:t xml:space="preserve">Encrypted privileged </w:t>
            </w:r>
            <w:r>
              <w:t>EXEC</w:t>
            </w:r>
            <w:r w:rsidRPr="00087569">
              <w:t xml:space="preserve"> password</w:t>
            </w:r>
          </w:p>
        </w:tc>
        <w:tc>
          <w:tcPr>
            <w:tcW w:w="4044" w:type="dxa"/>
          </w:tcPr>
          <w:p w14:paraId="33823E12" w14:textId="77777777" w:rsidR="00D11A5F" w:rsidRPr="00087569" w:rsidRDefault="00D11A5F" w:rsidP="00D11A5F">
            <w:pPr>
              <w:pStyle w:val="TableText"/>
            </w:pPr>
            <w:proofErr w:type="spellStart"/>
            <w:r w:rsidRPr="00087569">
              <w:t>ciscoenpass</w:t>
            </w:r>
            <w:proofErr w:type="spellEnd"/>
          </w:p>
        </w:tc>
        <w:tc>
          <w:tcPr>
            <w:tcW w:w="984" w:type="dxa"/>
            <w:vAlign w:val="top"/>
          </w:tcPr>
          <w:p w14:paraId="26940A23" w14:textId="77777777" w:rsidR="00D11A5F" w:rsidRDefault="00D11A5F" w:rsidP="00D11A5F">
            <w:pPr>
              <w:pStyle w:val="TableText"/>
            </w:pPr>
            <w:r w:rsidRPr="009A06A2">
              <w:t>1 point</w:t>
            </w:r>
          </w:p>
        </w:tc>
      </w:tr>
      <w:tr w:rsidR="00D11A5F" w:rsidRPr="00087569" w14:paraId="54ED7519" w14:textId="77777777" w:rsidTr="00D11A5F">
        <w:tc>
          <w:tcPr>
            <w:tcW w:w="4413" w:type="dxa"/>
          </w:tcPr>
          <w:p w14:paraId="2AC61810" w14:textId="77777777" w:rsidR="00D11A5F" w:rsidRPr="00087569" w:rsidRDefault="00D11A5F" w:rsidP="00D11A5F">
            <w:pPr>
              <w:pStyle w:val="TableText"/>
            </w:pPr>
            <w:r w:rsidRPr="00087569">
              <w:t>Console access password</w:t>
            </w:r>
          </w:p>
        </w:tc>
        <w:tc>
          <w:tcPr>
            <w:tcW w:w="4044" w:type="dxa"/>
          </w:tcPr>
          <w:p w14:paraId="0C95E932" w14:textId="77777777" w:rsidR="00D11A5F" w:rsidRPr="00087569" w:rsidRDefault="00D11A5F" w:rsidP="00D11A5F">
            <w:pPr>
              <w:pStyle w:val="TableText"/>
            </w:pPr>
            <w:proofErr w:type="spellStart"/>
            <w:r w:rsidRPr="00087569">
              <w:t>ciscoconpass</w:t>
            </w:r>
            <w:proofErr w:type="spellEnd"/>
          </w:p>
        </w:tc>
        <w:tc>
          <w:tcPr>
            <w:tcW w:w="984" w:type="dxa"/>
            <w:vAlign w:val="top"/>
          </w:tcPr>
          <w:p w14:paraId="6E1FCC4C" w14:textId="77777777" w:rsidR="00D11A5F" w:rsidRDefault="00D11A5F" w:rsidP="00D11A5F">
            <w:pPr>
              <w:pStyle w:val="TableText"/>
            </w:pPr>
            <w:r w:rsidRPr="009A06A2">
              <w:t>1 point</w:t>
            </w:r>
          </w:p>
        </w:tc>
      </w:tr>
      <w:tr w:rsidR="00D11A5F" w:rsidRPr="00087569" w14:paraId="32CE09BF" w14:textId="77777777" w:rsidTr="00D11A5F">
        <w:tc>
          <w:tcPr>
            <w:tcW w:w="4413" w:type="dxa"/>
          </w:tcPr>
          <w:p w14:paraId="34B212BB" w14:textId="77777777" w:rsidR="00D11A5F" w:rsidRPr="00087569" w:rsidRDefault="00D11A5F" w:rsidP="00D11A5F">
            <w:pPr>
              <w:pStyle w:val="TableText"/>
            </w:pPr>
            <w:r>
              <w:t>Shutdown all unused interfaces</w:t>
            </w:r>
          </w:p>
        </w:tc>
        <w:tc>
          <w:tcPr>
            <w:tcW w:w="4044" w:type="dxa"/>
          </w:tcPr>
          <w:p w14:paraId="2E8550D3" w14:textId="77777777" w:rsidR="00D11A5F" w:rsidRPr="00087569" w:rsidRDefault="00D11A5F" w:rsidP="00D11A5F">
            <w:pPr>
              <w:pStyle w:val="TableText"/>
            </w:pPr>
            <w:r>
              <w:t>F0/1-4, F0/7-24, G0/1-2</w:t>
            </w:r>
          </w:p>
        </w:tc>
        <w:tc>
          <w:tcPr>
            <w:tcW w:w="984" w:type="dxa"/>
            <w:vAlign w:val="top"/>
          </w:tcPr>
          <w:p w14:paraId="4B7A6DAB" w14:textId="77777777" w:rsidR="00D11A5F" w:rsidRDefault="00D11A5F" w:rsidP="00D11A5F">
            <w:pPr>
              <w:pStyle w:val="TableText"/>
            </w:pPr>
            <w:r w:rsidRPr="009A06A2">
              <w:t>1 point</w:t>
            </w:r>
          </w:p>
        </w:tc>
      </w:tr>
      <w:tr w:rsidR="00D11A5F" w:rsidRPr="00087569" w14:paraId="4C220541" w14:textId="77777777" w:rsidTr="00D11A5F">
        <w:tc>
          <w:tcPr>
            <w:tcW w:w="4413" w:type="dxa"/>
          </w:tcPr>
          <w:p w14:paraId="2558A8F3" w14:textId="77777777" w:rsidR="00D11A5F" w:rsidRPr="00087569" w:rsidRDefault="00D11A5F" w:rsidP="00D11A5F">
            <w:pPr>
              <w:pStyle w:val="TableText"/>
            </w:pPr>
            <w:r w:rsidRPr="00087569">
              <w:lastRenderedPageBreak/>
              <w:t>Create an administrative user in the local database</w:t>
            </w:r>
          </w:p>
        </w:tc>
        <w:tc>
          <w:tcPr>
            <w:tcW w:w="4044" w:type="dxa"/>
          </w:tcPr>
          <w:p w14:paraId="55562D78" w14:textId="77777777" w:rsidR="00D11A5F" w:rsidRPr="00087569" w:rsidRDefault="00D11A5F" w:rsidP="00D11A5F">
            <w:pPr>
              <w:pStyle w:val="TableText"/>
            </w:pPr>
            <w:r w:rsidRPr="00087569">
              <w:t xml:space="preserve">Username: </w:t>
            </w:r>
            <w:r w:rsidRPr="00CD0683">
              <w:rPr>
                <w:b/>
              </w:rPr>
              <w:t>admin</w:t>
            </w:r>
          </w:p>
          <w:p w14:paraId="661B4176" w14:textId="77777777" w:rsidR="00D11A5F" w:rsidRPr="00087569" w:rsidRDefault="00D11A5F" w:rsidP="00D11A5F">
            <w:pPr>
              <w:pStyle w:val="TableText"/>
            </w:pPr>
            <w:r w:rsidRPr="00087569">
              <w:t xml:space="preserve">Password: </w:t>
            </w:r>
            <w:r w:rsidRPr="00CD0683">
              <w:rPr>
                <w:b/>
              </w:rPr>
              <w:t>admin1pass</w:t>
            </w:r>
          </w:p>
        </w:tc>
        <w:tc>
          <w:tcPr>
            <w:tcW w:w="984" w:type="dxa"/>
            <w:vAlign w:val="top"/>
          </w:tcPr>
          <w:p w14:paraId="3EAB4926" w14:textId="77777777" w:rsidR="00D11A5F" w:rsidRDefault="00D11A5F" w:rsidP="00D11A5F">
            <w:pPr>
              <w:pStyle w:val="TableText"/>
            </w:pPr>
            <w:r w:rsidRPr="009A06A2">
              <w:t>1 point</w:t>
            </w:r>
          </w:p>
        </w:tc>
      </w:tr>
      <w:tr w:rsidR="00D11A5F" w:rsidRPr="00087569" w14:paraId="6C766851" w14:textId="77777777" w:rsidTr="00D11A5F">
        <w:tc>
          <w:tcPr>
            <w:tcW w:w="4413" w:type="dxa"/>
          </w:tcPr>
          <w:p w14:paraId="50306F45" w14:textId="77777777" w:rsidR="00D11A5F" w:rsidRPr="00087569" w:rsidRDefault="00D11A5F" w:rsidP="00D11A5F">
            <w:pPr>
              <w:pStyle w:val="TableText"/>
            </w:pPr>
            <w:r w:rsidRPr="00087569">
              <w:t xml:space="preserve">Set login on </w:t>
            </w:r>
            <w:proofErr w:type="spellStart"/>
            <w:r>
              <w:t>vty</w:t>
            </w:r>
            <w:proofErr w:type="spellEnd"/>
            <w:r w:rsidRPr="00087569">
              <w:t xml:space="preserve"> lines to use local database </w:t>
            </w:r>
          </w:p>
        </w:tc>
        <w:tc>
          <w:tcPr>
            <w:tcW w:w="4044" w:type="dxa"/>
          </w:tcPr>
          <w:p w14:paraId="6D29900B" w14:textId="77777777" w:rsidR="00D11A5F" w:rsidRPr="00087569" w:rsidRDefault="00D11A5F" w:rsidP="00D11A5F">
            <w:pPr>
              <w:pStyle w:val="TableText"/>
            </w:pPr>
          </w:p>
        </w:tc>
        <w:tc>
          <w:tcPr>
            <w:tcW w:w="984" w:type="dxa"/>
            <w:vAlign w:val="top"/>
          </w:tcPr>
          <w:p w14:paraId="6E87D800" w14:textId="77777777" w:rsidR="00D11A5F" w:rsidRDefault="00D11A5F" w:rsidP="00D11A5F">
            <w:pPr>
              <w:pStyle w:val="TableText"/>
            </w:pPr>
            <w:r w:rsidRPr="009A06A2">
              <w:t>1 point</w:t>
            </w:r>
          </w:p>
        </w:tc>
      </w:tr>
      <w:tr w:rsidR="00D11A5F" w:rsidRPr="00087569" w14:paraId="4C49BD04" w14:textId="77777777" w:rsidTr="00D11A5F">
        <w:tc>
          <w:tcPr>
            <w:tcW w:w="4413" w:type="dxa"/>
          </w:tcPr>
          <w:p w14:paraId="158CD00F" w14:textId="77777777" w:rsidR="00D11A5F" w:rsidRPr="00087569" w:rsidRDefault="00D11A5F" w:rsidP="00D11A5F">
            <w:pPr>
              <w:pStyle w:val="TableText"/>
            </w:pPr>
            <w:r w:rsidRPr="00087569">
              <w:t xml:space="preserve">Set </w:t>
            </w:r>
            <w:proofErr w:type="spellStart"/>
            <w:r>
              <w:t>vty</w:t>
            </w:r>
            <w:proofErr w:type="spellEnd"/>
            <w:r w:rsidRPr="00087569">
              <w:t xml:space="preserve"> lines to accept </w:t>
            </w:r>
            <w:r>
              <w:t>SSH</w:t>
            </w:r>
            <w:r w:rsidRPr="00087569">
              <w:t xml:space="preserve"> connections only</w:t>
            </w:r>
          </w:p>
        </w:tc>
        <w:tc>
          <w:tcPr>
            <w:tcW w:w="4044" w:type="dxa"/>
          </w:tcPr>
          <w:p w14:paraId="561680D3" w14:textId="77777777" w:rsidR="00D11A5F" w:rsidRPr="00087569" w:rsidRDefault="00D11A5F" w:rsidP="00D11A5F">
            <w:pPr>
              <w:pStyle w:val="TableText"/>
            </w:pPr>
          </w:p>
        </w:tc>
        <w:tc>
          <w:tcPr>
            <w:tcW w:w="984" w:type="dxa"/>
            <w:vAlign w:val="top"/>
          </w:tcPr>
          <w:p w14:paraId="38591364" w14:textId="77777777" w:rsidR="00D11A5F" w:rsidRDefault="00D11A5F" w:rsidP="00D11A5F">
            <w:pPr>
              <w:pStyle w:val="TableText"/>
            </w:pPr>
            <w:r w:rsidRPr="009A06A2">
              <w:t>1 point</w:t>
            </w:r>
          </w:p>
        </w:tc>
      </w:tr>
      <w:tr w:rsidR="00D11A5F" w:rsidRPr="00087569" w14:paraId="49425D11" w14:textId="77777777" w:rsidTr="00D11A5F">
        <w:tc>
          <w:tcPr>
            <w:tcW w:w="4413" w:type="dxa"/>
          </w:tcPr>
          <w:p w14:paraId="43E52C8D" w14:textId="77777777" w:rsidR="00D11A5F" w:rsidRPr="00087569" w:rsidRDefault="00D11A5F" w:rsidP="00D11A5F">
            <w:pPr>
              <w:pStyle w:val="TableText"/>
            </w:pPr>
            <w:r w:rsidRPr="00087569">
              <w:t>Encrypt the clear text passwords</w:t>
            </w:r>
          </w:p>
        </w:tc>
        <w:tc>
          <w:tcPr>
            <w:tcW w:w="4044" w:type="dxa"/>
          </w:tcPr>
          <w:p w14:paraId="49EAFEDB" w14:textId="77777777" w:rsidR="00D11A5F" w:rsidRPr="00087569" w:rsidRDefault="00D11A5F" w:rsidP="00D11A5F">
            <w:pPr>
              <w:pStyle w:val="TableText"/>
            </w:pPr>
          </w:p>
        </w:tc>
        <w:tc>
          <w:tcPr>
            <w:tcW w:w="984" w:type="dxa"/>
            <w:vAlign w:val="top"/>
          </w:tcPr>
          <w:p w14:paraId="573FE509" w14:textId="77777777" w:rsidR="00D11A5F" w:rsidRDefault="00D11A5F" w:rsidP="00D11A5F">
            <w:pPr>
              <w:pStyle w:val="TableText"/>
            </w:pPr>
            <w:r w:rsidRPr="009A06A2">
              <w:t>1 point</w:t>
            </w:r>
          </w:p>
        </w:tc>
      </w:tr>
      <w:tr w:rsidR="00D11A5F" w:rsidRPr="00087569" w14:paraId="684038DF" w14:textId="77777777" w:rsidTr="00D11A5F">
        <w:tc>
          <w:tcPr>
            <w:tcW w:w="4413" w:type="dxa"/>
          </w:tcPr>
          <w:p w14:paraId="11F92401" w14:textId="77777777" w:rsidR="00D11A5F" w:rsidRPr="00087569" w:rsidRDefault="00D11A5F" w:rsidP="00D11A5F">
            <w:pPr>
              <w:pStyle w:val="TableText"/>
            </w:pPr>
            <w:r w:rsidRPr="00087569">
              <w:t>Configure an MOTD Banner</w:t>
            </w:r>
          </w:p>
        </w:tc>
        <w:tc>
          <w:tcPr>
            <w:tcW w:w="4044" w:type="dxa"/>
          </w:tcPr>
          <w:p w14:paraId="1DE6F123" w14:textId="77777777" w:rsidR="00D11A5F" w:rsidRPr="00087569" w:rsidRDefault="00D11A5F" w:rsidP="00D11A5F">
            <w:pPr>
              <w:pStyle w:val="TableText"/>
            </w:pPr>
          </w:p>
        </w:tc>
        <w:tc>
          <w:tcPr>
            <w:tcW w:w="984" w:type="dxa"/>
            <w:vAlign w:val="top"/>
          </w:tcPr>
          <w:p w14:paraId="3FBD9D16" w14:textId="77777777" w:rsidR="00D11A5F" w:rsidRDefault="00D11A5F" w:rsidP="00D11A5F">
            <w:pPr>
              <w:pStyle w:val="TableText"/>
            </w:pPr>
            <w:r w:rsidRPr="009A06A2">
              <w:t>1 point</w:t>
            </w:r>
          </w:p>
        </w:tc>
      </w:tr>
      <w:tr w:rsidR="00651514" w:rsidRPr="00087569" w14:paraId="44E3100A" w14:textId="77777777" w:rsidTr="00D11A5F">
        <w:tc>
          <w:tcPr>
            <w:tcW w:w="4413" w:type="dxa"/>
          </w:tcPr>
          <w:p w14:paraId="02D2A1BA" w14:textId="77777777" w:rsidR="00651514" w:rsidRPr="00087569" w:rsidRDefault="00651514" w:rsidP="001C4E19">
            <w:pPr>
              <w:pStyle w:val="TableText"/>
            </w:pPr>
            <w:r w:rsidRPr="00087569">
              <w:t>Generate an RSA crypto key</w:t>
            </w:r>
          </w:p>
        </w:tc>
        <w:tc>
          <w:tcPr>
            <w:tcW w:w="4044" w:type="dxa"/>
          </w:tcPr>
          <w:p w14:paraId="65930076" w14:textId="77777777" w:rsidR="00651514" w:rsidRPr="00087569" w:rsidRDefault="00651514" w:rsidP="001C4E19">
            <w:pPr>
              <w:pStyle w:val="TableText"/>
            </w:pPr>
            <w:r w:rsidRPr="00087569">
              <w:t>1024 bits modulus</w:t>
            </w:r>
          </w:p>
        </w:tc>
        <w:tc>
          <w:tcPr>
            <w:tcW w:w="984" w:type="dxa"/>
          </w:tcPr>
          <w:p w14:paraId="538588EF" w14:textId="77777777" w:rsidR="00651514" w:rsidRPr="00087569" w:rsidRDefault="00651514" w:rsidP="00D11A5F">
            <w:pPr>
              <w:pStyle w:val="TableText"/>
            </w:pPr>
            <w:r w:rsidRPr="00087569">
              <w:t>2 points</w:t>
            </w:r>
          </w:p>
        </w:tc>
      </w:tr>
      <w:tr w:rsidR="00651514" w14:paraId="5F3166E9" w14:textId="77777777" w:rsidTr="00D11A5F">
        <w:tc>
          <w:tcPr>
            <w:tcW w:w="4413" w:type="dxa"/>
          </w:tcPr>
          <w:p w14:paraId="55EB39F4" w14:textId="77777777" w:rsidR="00651514" w:rsidRDefault="00651514" w:rsidP="001C4E19">
            <w:pPr>
              <w:pStyle w:val="TableText"/>
            </w:pPr>
            <w:r>
              <w:t>Configure Management Interface (SVI)</w:t>
            </w:r>
            <w:r w:rsidR="0034200A">
              <w:t xml:space="preserve"> on VLAN1</w:t>
            </w:r>
          </w:p>
        </w:tc>
        <w:tc>
          <w:tcPr>
            <w:tcW w:w="4044" w:type="dxa"/>
          </w:tcPr>
          <w:p w14:paraId="3C1B3C2E" w14:textId="77777777" w:rsidR="00A621C1" w:rsidRDefault="00A621C1" w:rsidP="001C4E19">
            <w:pPr>
              <w:pStyle w:val="TableText"/>
            </w:pPr>
            <w:r>
              <w:t>Set the description</w:t>
            </w:r>
          </w:p>
          <w:p w14:paraId="7BE071D2" w14:textId="77777777" w:rsidR="00651514" w:rsidRPr="0034200A" w:rsidRDefault="00651514" w:rsidP="001C4E19">
            <w:pPr>
              <w:pStyle w:val="TableText"/>
            </w:pPr>
            <w:r>
              <w:t>Set the Layer 3 IPv4 address</w:t>
            </w:r>
          </w:p>
          <w:p w14:paraId="6C7B7F92" w14:textId="77777777" w:rsidR="00651514" w:rsidRPr="00087569" w:rsidRDefault="00651514" w:rsidP="001C4E19">
            <w:pPr>
              <w:pStyle w:val="TableText"/>
            </w:pPr>
            <w:r w:rsidRPr="00087569">
              <w:t>Set the I</w:t>
            </w:r>
            <w:r w:rsidR="0034200A">
              <w:t>P</w:t>
            </w:r>
            <w:r w:rsidRPr="00087569">
              <w:t xml:space="preserve">v6 Link Local Address as </w:t>
            </w:r>
            <w:r w:rsidRPr="0034200A">
              <w:rPr>
                <w:b/>
              </w:rPr>
              <w:t>FE80::2</w:t>
            </w:r>
          </w:p>
          <w:p w14:paraId="58D9EEA9" w14:textId="77777777" w:rsidR="00651514" w:rsidRDefault="00651514" w:rsidP="001C4E19">
            <w:pPr>
              <w:pStyle w:val="TableText"/>
            </w:pPr>
            <w:r w:rsidRPr="00087569">
              <w:t>Set the Layer 3 I</w:t>
            </w:r>
            <w:r w:rsidR="0034200A">
              <w:t>P</w:t>
            </w:r>
            <w:r w:rsidRPr="00087569">
              <w:t>v6 address</w:t>
            </w:r>
          </w:p>
        </w:tc>
        <w:tc>
          <w:tcPr>
            <w:tcW w:w="984" w:type="dxa"/>
          </w:tcPr>
          <w:p w14:paraId="3BA5B584" w14:textId="77777777" w:rsidR="00651514" w:rsidRDefault="00651514" w:rsidP="00D11A5F">
            <w:pPr>
              <w:pStyle w:val="TableText"/>
            </w:pPr>
            <w:r>
              <w:t>2 points</w:t>
            </w:r>
          </w:p>
        </w:tc>
      </w:tr>
    </w:tbl>
    <w:p w14:paraId="0545F04F" w14:textId="77777777" w:rsidR="00651514" w:rsidRDefault="00651514" w:rsidP="00824E2D">
      <w:pPr>
        <w:pStyle w:val="InstNoteRedL25"/>
      </w:pPr>
      <w:r w:rsidRPr="0085015A">
        <w:rPr>
          <w:b/>
        </w:rPr>
        <w:t>Instructor Note</w:t>
      </w:r>
      <w:r w:rsidRPr="0085015A">
        <w:t xml:space="preserve">: Have the student connect to </w:t>
      </w:r>
      <w:r>
        <w:t>S</w:t>
      </w:r>
      <w:r w:rsidRPr="0085015A">
        <w:t>1, and then verify the proper configuration.</w:t>
      </w:r>
    </w:p>
    <w:tbl>
      <w:tblPr>
        <w:tblStyle w:val="LabTableStyle"/>
        <w:tblW w:w="0" w:type="auto"/>
        <w:tblLook w:val="04A0" w:firstRow="1" w:lastRow="0" w:firstColumn="1" w:lastColumn="0" w:noHBand="0" w:noVBand="1"/>
        <w:tblDescription w:val="This table lists the tasks and specifications for configuring R1 and the IOS commands to verify the completed tasks."/>
      </w:tblPr>
      <w:tblGrid>
        <w:gridCol w:w="2216"/>
        <w:gridCol w:w="2461"/>
        <w:gridCol w:w="4788"/>
      </w:tblGrid>
      <w:tr w:rsidR="00651514" w:rsidRPr="00CC7F24" w14:paraId="0193DEF2" w14:textId="77777777" w:rsidTr="007179D0">
        <w:trPr>
          <w:cnfStyle w:val="100000000000" w:firstRow="1" w:lastRow="0" w:firstColumn="0" w:lastColumn="0" w:oddVBand="0" w:evenVBand="0" w:oddHBand="0" w:evenHBand="0" w:firstRowFirstColumn="0" w:firstRowLastColumn="0" w:lastRowFirstColumn="0" w:lastRowLastColumn="0"/>
          <w:tblHeader/>
        </w:trPr>
        <w:tc>
          <w:tcPr>
            <w:tcW w:w="2216" w:type="dxa"/>
          </w:tcPr>
          <w:p w14:paraId="6720BD3F" w14:textId="77777777" w:rsidR="00651514" w:rsidRPr="00CC7F24" w:rsidRDefault="00651514" w:rsidP="00651514">
            <w:pPr>
              <w:pStyle w:val="TableHeading"/>
              <w:rPr>
                <w:color w:val="FF0000"/>
              </w:rPr>
            </w:pPr>
            <w:r w:rsidRPr="00CC7F24">
              <w:rPr>
                <w:color w:val="FF0000"/>
              </w:rPr>
              <w:t>Task</w:t>
            </w:r>
          </w:p>
        </w:tc>
        <w:tc>
          <w:tcPr>
            <w:tcW w:w="2461" w:type="dxa"/>
          </w:tcPr>
          <w:p w14:paraId="6E08FCB7" w14:textId="77777777" w:rsidR="00651514" w:rsidRPr="00CC7F24" w:rsidRDefault="00651514" w:rsidP="00651514">
            <w:pPr>
              <w:pStyle w:val="TableHeading"/>
              <w:rPr>
                <w:color w:val="FF0000"/>
              </w:rPr>
            </w:pPr>
            <w:r w:rsidRPr="00CC7F24">
              <w:rPr>
                <w:color w:val="FF0000"/>
              </w:rPr>
              <w:t>Specification</w:t>
            </w:r>
          </w:p>
        </w:tc>
        <w:tc>
          <w:tcPr>
            <w:tcW w:w="4788" w:type="dxa"/>
          </w:tcPr>
          <w:p w14:paraId="69D3E8B9" w14:textId="77777777" w:rsidR="00651514" w:rsidRPr="00CC7F24" w:rsidRDefault="00651514" w:rsidP="00651514">
            <w:pPr>
              <w:pStyle w:val="TableHeading"/>
              <w:rPr>
                <w:color w:val="FF0000"/>
              </w:rPr>
            </w:pPr>
            <w:r w:rsidRPr="00CC7F24">
              <w:rPr>
                <w:color w:val="FF0000"/>
              </w:rPr>
              <w:t>IOS Commands</w:t>
            </w:r>
          </w:p>
        </w:tc>
      </w:tr>
      <w:tr w:rsidR="009E6EF1" w:rsidRPr="00CC7F24" w14:paraId="2A3F3488" w14:textId="77777777" w:rsidTr="007179D0">
        <w:tc>
          <w:tcPr>
            <w:tcW w:w="2216" w:type="dxa"/>
          </w:tcPr>
          <w:p w14:paraId="20DCA64F" w14:textId="77777777" w:rsidR="009E6EF1" w:rsidRPr="00CC7F24" w:rsidRDefault="009E6EF1" w:rsidP="009E6EF1">
            <w:pPr>
              <w:pStyle w:val="InstNoteRed"/>
            </w:pPr>
            <w:r w:rsidRPr="00CC7F24">
              <w:t>Disable DNS lookup</w:t>
            </w:r>
          </w:p>
        </w:tc>
        <w:tc>
          <w:tcPr>
            <w:tcW w:w="2461" w:type="dxa"/>
          </w:tcPr>
          <w:p w14:paraId="4BE4E79C" w14:textId="77777777" w:rsidR="009E6EF1" w:rsidRPr="00CC7F24" w:rsidRDefault="009E6EF1" w:rsidP="009E6EF1">
            <w:pPr>
              <w:pStyle w:val="InstNoteRed"/>
            </w:pPr>
          </w:p>
        </w:tc>
        <w:tc>
          <w:tcPr>
            <w:tcW w:w="4788" w:type="dxa"/>
          </w:tcPr>
          <w:p w14:paraId="279638E2" w14:textId="77777777" w:rsidR="009E6EF1" w:rsidRPr="00CC7F24" w:rsidRDefault="009E6EF1" w:rsidP="009E6EF1">
            <w:pPr>
              <w:pStyle w:val="InstNoteRed"/>
            </w:pPr>
            <w:r>
              <w:t>S</w:t>
            </w:r>
            <w:r w:rsidRPr="00CC7F24">
              <w:t xml:space="preserve">1# </w:t>
            </w:r>
            <w:r w:rsidRPr="00CC7F24">
              <w:rPr>
                <w:b/>
              </w:rPr>
              <w:t>show run</w:t>
            </w:r>
            <w:r w:rsidR="007179D0">
              <w:rPr>
                <w:b/>
              </w:rPr>
              <w:t xml:space="preserve"> | </w:t>
            </w:r>
            <w:proofErr w:type="spellStart"/>
            <w:r w:rsidR="007179D0">
              <w:rPr>
                <w:b/>
              </w:rPr>
              <w:t>inc</w:t>
            </w:r>
            <w:proofErr w:type="spellEnd"/>
            <w:r w:rsidR="007179D0">
              <w:rPr>
                <w:b/>
              </w:rPr>
              <w:t xml:space="preserve"> domain</w:t>
            </w:r>
          </w:p>
          <w:p w14:paraId="4910F2CB" w14:textId="77777777" w:rsidR="009E6EF1" w:rsidRPr="00CC7F24" w:rsidRDefault="009E6EF1" w:rsidP="009E6EF1">
            <w:pPr>
              <w:pStyle w:val="InstNoteRed"/>
            </w:pPr>
            <w:r w:rsidRPr="00CC7F24">
              <w:t xml:space="preserve">(Look for: </w:t>
            </w:r>
            <w:r w:rsidRPr="00CC7F24">
              <w:rPr>
                <w:b/>
              </w:rPr>
              <w:t xml:space="preserve">no </w:t>
            </w:r>
            <w:proofErr w:type="spellStart"/>
            <w:r w:rsidRPr="00CC7F24">
              <w:rPr>
                <w:b/>
              </w:rPr>
              <w:t>ip</w:t>
            </w:r>
            <w:proofErr w:type="spellEnd"/>
            <w:r w:rsidRPr="00CC7F24">
              <w:rPr>
                <w:b/>
              </w:rPr>
              <w:t xml:space="preserve"> domain lookup</w:t>
            </w:r>
            <w:r w:rsidRPr="00CC7F24">
              <w:t xml:space="preserve">) </w:t>
            </w:r>
          </w:p>
        </w:tc>
      </w:tr>
      <w:tr w:rsidR="009E6EF1" w:rsidRPr="00CC7F24" w14:paraId="0D470884" w14:textId="77777777" w:rsidTr="007179D0">
        <w:tc>
          <w:tcPr>
            <w:tcW w:w="2216" w:type="dxa"/>
          </w:tcPr>
          <w:p w14:paraId="55CF16A1" w14:textId="77777777" w:rsidR="009E6EF1" w:rsidRPr="00CC7F24" w:rsidRDefault="009E6EF1" w:rsidP="009E6EF1">
            <w:pPr>
              <w:pStyle w:val="InstNoteRed"/>
            </w:pPr>
            <w:r w:rsidRPr="00CC7F24">
              <w:t>Switch name</w:t>
            </w:r>
          </w:p>
        </w:tc>
        <w:tc>
          <w:tcPr>
            <w:tcW w:w="2461" w:type="dxa"/>
          </w:tcPr>
          <w:p w14:paraId="04A3F46F" w14:textId="77777777" w:rsidR="009E6EF1" w:rsidRPr="00CC7F24" w:rsidRDefault="009E6EF1" w:rsidP="009E6EF1">
            <w:pPr>
              <w:pStyle w:val="InstNoteRed"/>
            </w:pPr>
            <w:r w:rsidRPr="00CC7F24">
              <w:t>S1</w:t>
            </w:r>
          </w:p>
        </w:tc>
        <w:tc>
          <w:tcPr>
            <w:tcW w:w="4788" w:type="dxa"/>
          </w:tcPr>
          <w:p w14:paraId="20E506EA" w14:textId="77777777" w:rsidR="009E6EF1" w:rsidRPr="00CC7F24" w:rsidRDefault="009E6EF1" w:rsidP="009E6EF1">
            <w:pPr>
              <w:pStyle w:val="InstNoteRed"/>
            </w:pPr>
            <w:r w:rsidRPr="00CC7F24">
              <w:t xml:space="preserve">(Look for: </w:t>
            </w:r>
            <w:r w:rsidRPr="00CC7F24">
              <w:rPr>
                <w:b/>
              </w:rPr>
              <w:t>S1&gt;</w:t>
            </w:r>
            <w:r w:rsidRPr="00CC7F24">
              <w:t xml:space="preserve"> or </w:t>
            </w:r>
            <w:r w:rsidRPr="00CC7F24">
              <w:rPr>
                <w:b/>
              </w:rPr>
              <w:t>S1#</w:t>
            </w:r>
            <w:r w:rsidRPr="00CC7F24">
              <w:t xml:space="preserve"> command prompt)</w:t>
            </w:r>
          </w:p>
        </w:tc>
      </w:tr>
      <w:tr w:rsidR="009E6EF1" w:rsidRPr="00CC7F24" w14:paraId="221CC256" w14:textId="77777777" w:rsidTr="007179D0">
        <w:tc>
          <w:tcPr>
            <w:tcW w:w="2216" w:type="dxa"/>
          </w:tcPr>
          <w:p w14:paraId="791E6AB2" w14:textId="77777777" w:rsidR="009E6EF1" w:rsidRPr="00CC7F24" w:rsidRDefault="009E6EF1" w:rsidP="009E6EF1">
            <w:pPr>
              <w:pStyle w:val="InstNoteRed"/>
            </w:pPr>
            <w:r w:rsidRPr="00CC7F24">
              <w:t>Domain name</w:t>
            </w:r>
          </w:p>
        </w:tc>
        <w:tc>
          <w:tcPr>
            <w:tcW w:w="2461" w:type="dxa"/>
          </w:tcPr>
          <w:p w14:paraId="1EF01817" w14:textId="77777777" w:rsidR="009E6EF1" w:rsidRPr="00CC7F24" w:rsidRDefault="009E6EF1" w:rsidP="009E6EF1">
            <w:pPr>
              <w:pStyle w:val="InstNoteRed"/>
            </w:pPr>
            <w:r w:rsidRPr="00CC7F24">
              <w:t>ccna-lab.com</w:t>
            </w:r>
          </w:p>
        </w:tc>
        <w:tc>
          <w:tcPr>
            <w:tcW w:w="4788" w:type="dxa"/>
          </w:tcPr>
          <w:p w14:paraId="7BD8F3B5" w14:textId="77777777" w:rsidR="009E6EF1" w:rsidRPr="00CC7F24" w:rsidRDefault="009E6EF1" w:rsidP="009E6EF1">
            <w:pPr>
              <w:pStyle w:val="InstNoteRed"/>
            </w:pPr>
            <w:r>
              <w:t>S</w:t>
            </w:r>
            <w:r w:rsidRPr="00CC7F24">
              <w:t xml:space="preserve">1# </w:t>
            </w:r>
            <w:r w:rsidRPr="00CC7F24">
              <w:rPr>
                <w:b/>
              </w:rPr>
              <w:t>show run</w:t>
            </w:r>
            <w:r w:rsidR="007179D0">
              <w:rPr>
                <w:b/>
              </w:rPr>
              <w:t xml:space="preserve"> | include domain</w:t>
            </w:r>
          </w:p>
          <w:p w14:paraId="4D0A604A" w14:textId="77777777" w:rsidR="009E6EF1" w:rsidRPr="00CC7F24" w:rsidRDefault="009E6EF1" w:rsidP="009E6EF1">
            <w:pPr>
              <w:pStyle w:val="InstNoteRed"/>
            </w:pPr>
            <w:r w:rsidRPr="00CC7F24">
              <w:t xml:space="preserve">(Look for: </w:t>
            </w:r>
            <w:proofErr w:type="spellStart"/>
            <w:r w:rsidRPr="00CC7F24">
              <w:rPr>
                <w:b/>
              </w:rPr>
              <w:t>ip</w:t>
            </w:r>
            <w:proofErr w:type="spellEnd"/>
            <w:r w:rsidRPr="00CC7F24">
              <w:rPr>
                <w:b/>
              </w:rPr>
              <w:t xml:space="preserve"> domain</w:t>
            </w:r>
            <w:r>
              <w:rPr>
                <w:b/>
              </w:rPr>
              <w:t xml:space="preserve"> name</w:t>
            </w:r>
            <w:r w:rsidRPr="00CC7F24">
              <w:rPr>
                <w:b/>
              </w:rPr>
              <w:t xml:space="preserve"> </w:t>
            </w:r>
            <w:r>
              <w:rPr>
                <w:b/>
              </w:rPr>
              <w:t>ccna-lab.com</w:t>
            </w:r>
            <w:r w:rsidRPr="00CC7F24">
              <w:t>)</w:t>
            </w:r>
          </w:p>
        </w:tc>
      </w:tr>
      <w:tr w:rsidR="009E6EF1" w:rsidRPr="00CC7F24" w14:paraId="255CDE3D" w14:textId="77777777" w:rsidTr="007179D0">
        <w:tc>
          <w:tcPr>
            <w:tcW w:w="2216" w:type="dxa"/>
          </w:tcPr>
          <w:p w14:paraId="445833B6" w14:textId="77777777" w:rsidR="009E6EF1" w:rsidRPr="00CC7F24" w:rsidRDefault="009E6EF1" w:rsidP="009E6EF1">
            <w:pPr>
              <w:pStyle w:val="InstNoteRed"/>
            </w:pPr>
            <w:r w:rsidRPr="00CC7F24">
              <w:t xml:space="preserve">Encrypted privileged </w:t>
            </w:r>
            <w:r>
              <w:t>EXEC</w:t>
            </w:r>
            <w:r w:rsidRPr="00CC7F24">
              <w:t xml:space="preserve"> password</w:t>
            </w:r>
          </w:p>
        </w:tc>
        <w:tc>
          <w:tcPr>
            <w:tcW w:w="2461" w:type="dxa"/>
          </w:tcPr>
          <w:p w14:paraId="06C49820" w14:textId="77777777" w:rsidR="009E6EF1" w:rsidRPr="00CC7F24" w:rsidRDefault="009E6EF1" w:rsidP="009E6EF1">
            <w:pPr>
              <w:pStyle w:val="InstNoteRed"/>
            </w:pPr>
            <w:proofErr w:type="spellStart"/>
            <w:r w:rsidRPr="00CC7F24">
              <w:t>ciscoenpass</w:t>
            </w:r>
            <w:proofErr w:type="spellEnd"/>
          </w:p>
        </w:tc>
        <w:tc>
          <w:tcPr>
            <w:tcW w:w="4788" w:type="dxa"/>
          </w:tcPr>
          <w:p w14:paraId="3F0CB048" w14:textId="77777777" w:rsidR="009E6EF1" w:rsidRPr="00CC7F24" w:rsidRDefault="009E6EF1" w:rsidP="009E6EF1">
            <w:pPr>
              <w:pStyle w:val="InstNoteRed"/>
              <w:rPr>
                <w:b/>
              </w:rPr>
            </w:pPr>
            <w:r w:rsidRPr="00CC7F24">
              <w:t xml:space="preserve">S1&gt; </w:t>
            </w:r>
            <w:r w:rsidRPr="00CC7F24">
              <w:rPr>
                <w:b/>
              </w:rPr>
              <w:t>enable</w:t>
            </w:r>
          </w:p>
          <w:p w14:paraId="64D39DE2" w14:textId="77777777" w:rsidR="009E6EF1" w:rsidRPr="00CC7F24" w:rsidRDefault="009E6EF1" w:rsidP="009E6EF1">
            <w:pPr>
              <w:pStyle w:val="InstNoteRed"/>
            </w:pPr>
            <w:r w:rsidRPr="00CC7F24">
              <w:t xml:space="preserve">(Type in privileged </w:t>
            </w:r>
            <w:r>
              <w:t>EXEC</w:t>
            </w:r>
            <w:r w:rsidRPr="00CC7F24">
              <w:t xml:space="preserve"> password)</w:t>
            </w:r>
          </w:p>
        </w:tc>
      </w:tr>
      <w:tr w:rsidR="009E6EF1" w:rsidRPr="00CC7F24" w14:paraId="7AE9C088" w14:textId="77777777" w:rsidTr="007179D0">
        <w:tc>
          <w:tcPr>
            <w:tcW w:w="2216" w:type="dxa"/>
          </w:tcPr>
          <w:p w14:paraId="76C69CA7" w14:textId="77777777" w:rsidR="009E6EF1" w:rsidRPr="00CC7F24" w:rsidRDefault="009E6EF1" w:rsidP="009E6EF1">
            <w:pPr>
              <w:pStyle w:val="InstNoteRed"/>
            </w:pPr>
            <w:r w:rsidRPr="00CC7F24">
              <w:t>Console access password</w:t>
            </w:r>
          </w:p>
        </w:tc>
        <w:tc>
          <w:tcPr>
            <w:tcW w:w="2461" w:type="dxa"/>
          </w:tcPr>
          <w:p w14:paraId="3C74B259" w14:textId="77777777" w:rsidR="009E6EF1" w:rsidRPr="00CC7F24" w:rsidRDefault="009E6EF1" w:rsidP="009E6EF1">
            <w:pPr>
              <w:pStyle w:val="InstNoteRed"/>
            </w:pPr>
            <w:proofErr w:type="spellStart"/>
            <w:r w:rsidRPr="00CC7F24">
              <w:t>ciscoconpass</w:t>
            </w:r>
            <w:proofErr w:type="spellEnd"/>
          </w:p>
        </w:tc>
        <w:tc>
          <w:tcPr>
            <w:tcW w:w="4788" w:type="dxa"/>
          </w:tcPr>
          <w:p w14:paraId="63EAC796" w14:textId="77777777" w:rsidR="009E6EF1" w:rsidRPr="00CC7F24" w:rsidRDefault="009E6EF1" w:rsidP="009E6EF1">
            <w:pPr>
              <w:pStyle w:val="InstNoteRed"/>
            </w:pPr>
            <w:r w:rsidRPr="00CC7F24">
              <w:t>S1&gt;</w:t>
            </w:r>
            <w:r w:rsidRPr="00CC7F24">
              <w:rPr>
                <w:b/>
              </w:rPr>
              <w:t xml:space="preserve"> exit</w:t>
            </w:r>
          </w:p>
          <w:p w14:paraId="40F7BBBB" w14:textId="77777777" w:rsidR="009E6EF1" w:rsidRPr="00CC7F24" w:rsidRDefault="009E6EF1" w:rsidP="009E6EF1">
            <w:pPr>
              <w:pStyle w:val="InstNoteRed"/>
            </w:pPr>
            <w:r w:rsidRPr="00CC7F24">
              <w:t xml:space="preserve">(Type in </w:t>
            </w:r>
            <w:r>
              <w:t xml:space="preserve">console </w:t>
            </w:r>
            <w:r w:rsidRPr="00CC7F24">
              <w:t>access password)</w:t>
            </w:r>
          </w:p>
        </w:tc>
      </w:tr>
      <w:tr w:rsidR="009E6EF1" w:rsidRPr="00CC7F24" w14:paraId="5E9E8BFA" w14:textId="77777777" w:rsidTr="007179D0">
        <w:tc>
          <w:tcPr>
            <w:tcW w:w="2216" w:type="dxa"/>
          </w:tcPr>
          <w:p w14:paraId="748C2C2C" w14:textId="77777777" w:rsidR="009E6EF1" w:rsidRPr="00CC7F24" w:rsidRDefault="009E6EF1" w:rsidP="009E6EF1">
            <w:pPr>
              <w:pStyle w:val="InstNoteRed"/>
            </w:pPr>
            <w:r>
              <w:t>Interfaces shutdown</w:t>
            </w:r>
          </w:p>
        </w:tc>
        <w:tc>
          <w:tcPr>
            <w:tcW w:w="2461" w:type="dxa"/>
          </w:tcPr>
          <w:p w14:paraId="40877D1C" w14:textId="77777777" w:rsidR="009E6EF1" w:rsidRPr="00EB1D9C" w:rsidRDefault="009E6EF1" w:rsidP="009E6EF1">
            <w:pPr>
              <w:pStyle w:val="InstNoteRed"/>
            </w:pPr>
            <w:r w:rsidRPr="00EB1D9C">
              <w:t>Interfaces F0/1-4, F0/7-24, G0/1-2</w:t>
            </w:r>
          </w:p>
        </w:tc>
        <w:tc>
          <w:tcPr>
            <w:tcW w:w="4788" w:type="dxa"/>
          </w:tcPr>
          <w:p w14:paraId="28D76F05" w14:textId="77777777" w:rsidR="009E6EF1" w:rsidRDefault="009E6EF1" w:rsidP="009E6EF1">
            <w:pPr>
              <w:pStyle w:val="InstNoteRed"/>
            </w:pPr>
            <w:r>
              <w:t xml:space="preserve">S1# </w:t>
            </w:r>
            <w:r w:rsidRPr="0034200A">
              <w:rPr>
                <w:b/>
              </w:rPr>
              <w:t xml:space="preserve">show </w:t>
            </w:r>
            <w:proofErr w:type="spellStart"/>
            <w:r w:rsidRPr="0034200A">
              <w:rPr>
                <w:b/>
              </w:rPr>
              <w:t>ip</w:t>
            </w:r>
            <w:proofErr w:type="spellEnd"/>
            <w:r w:rsidRPr="0034200A">
              <w:rPr>
                <w:b/>
              </w:rPr>
              <w:t xml:space="preserve"> interface brief</w:t>
            </w:r>
          </w:p>
          <w:p w14:paraId="6BCAD01B" w14:textId="77777777" w:rsidR="009E6EF1" w:rsidRPr="00CC7F24" w:rsidRDefault="009E6EF1" w:rsidP="009E6EF1">
            <w:pPr>
              <w:pStyle w:val="InstNoteRed"/>
            </w:pPr>
            <w:r>
              <w:t>(all interfaces</w:t>
            </w:r>
            <w:r w:rsidR="007179D0">
              <w:t xml:space="preserve"> should be administratively down, except</w:t>
            </w:r>
            <w:r>
              <w:t xml:space="preserve"> F0/5, F0/6, and VLAN 1)</w:t>
            </w:r>
          </w:p>
        </w:tc>
      </w:tr>
      <w:tr w:rsidR="009E6EF1" w:rsidRPr="00CC7F24" w14:paraId="065040E1" w14:textId="77777777" w:rsidTr="007179D0">
        <w:tc>
          <w:tcPr>
            <w:tcW w:w="2216" w:type="dxa"/>
          </w:tcPr>
          <w:p w14:paraId="036CCC84" w14:textId="77777777" w:rsidR="009E6EF1" w:rsidRPr="00CC7F24" w:rsidRDefault="009E6EF1" w:rsidP="009E6EF1">
            <w:pPr>
              <w:pStyle w:val="InstNoteRed"/>
            </w:pPr>
            <w:r w:rsidRPr="00CC7F24">
              <w:t xml:space="preserve">Create an administrative user the in local database </w:t>
            </w:r>
          </w:p>
        </w:tc>
        <w:tc>
          <w:tcPr>
            <w:tcW w:w="2461" w:type="dxa"/>
          </w:tcPr>
          <w:p w14:paraId="7FEE9D7F" w14:textId="77777777" w:rsidR="009E6EF1" w:rsidRPr="00CC7F24" w:rsidRDefault="009E6EF1" w:rsidP="009E6EF1">
            <w:pPr>
              <w:pStyle w:val="InstNoteRed"/>
            </w:pPr>
            <w:r w:rsidRPr="00CC7F24">
              <w:t xml:space="preserve">User: </w:t>
            </w:r>
            <w:r w:rsidRPr="007179D0">
              <w:rPr>
                <w:b/>
              </w:rPr>
              <w:t>admin</w:t>
            </w:r>
          </w:p>
          <w:p w14:paraId="001CFE29" w14:textId="77777777" w:rsidR="009E6EF1" w:rsidRPr="00CC7F24" w:rsidRDefault="009E6EF1" w:rsidP="009E6EF1">
            <w:pPr>
              <w:pStyle w:val="InstNoteRed"/>
            </w:pPr>
            <w:r w:rsidRPr="00CC7F24">
              <w:t xml:space="preserve">Password: </w:t>
            </w:r>
            <w:r w:rsidRPr="007179D0">
              <w:rPr>
                <w:b/>
              </w:rPr>
              <w:t>admin1pass</w:t>
            </w:r>
          </w:p>
        </w:tc>
        <w:tc>
          <w:tcPr>
            <w:tcW w:w="4788" w:type="dxa"/>
          </w:tcPr>
          <w:p w14:paraId="734F2975" w14:textId="77777777" w:rsidR="009E6EF1" w:rsidRDefault="009E6EF1" w:rsidP="009E6EF1">
            <w:pPr>
              <w:pStyle w:val="InstNoteRed"/>
            </w:pPr>
            <w:r>
              <w:t>S</w:t>
            </w:r>
            <w:r w:rsidRPr="00CC7F24">
              <w:t xml:space="preserve">1# </w:t>
            </w:r>
            <w:proofErr w:type="spellStart"/>
            <w:r>
              <w:rPr>
                <w:b/>
              </w:rPr>
              <w:t>ssh</w:t>
            </w:r>
            <w:proofErr w:type="spellEnd"/>
            <w:r>
              <w:rPr>
                <w:b/>
              </w:rPr>
              <w:t xml:space="preserve"> -l admin</w:t>
            </w:r>
            <w:r w:rsidRPr="00CC7F24">
              <w:rPr>
                <w:b/>
              </w:rPr>
              <w:t xml:space="preserve"> 192.168.</w:t>
            </w:r>
            <w:r>
              <w:rPr>
                <w:b/>
              </w:rPr>
              <w:t>10.</w:t>
            </w:r>
            <w:r w:rsidR="007179D0">
              <w:rPr>
                <w:b/>
              </w:rPr>
              <w:t>2</w:t>
            </w:r>
            <w:r w:rsidRPr="00CC7F24">
              <w:t xml:space="preserve"> (</w:t>
            </w:r>
            <w:r w:rsidR="007179D0">
              <w:t>VLAN 1</w:t>
            </w:r>
            <w:r w:rsidRPr="00CC7F24">
              <w:t xml:space="preserve"> interface IP address)</w:t>
            </w:r>
          </w:p>
          <w:p w14:paraId="3EF6610C" w14:textId="77777777" w:rsidR="009E6EF1" w:rsidRDefault="009E6EF1" w:rsidP="009E6EF1">
            <w:pPr>
              <w:pStyle w:val="InstNoteRed"/>
            </w:pPr>
            <w:r>
              <w:t>S</w:t>
            </w:r>
            <w:r w:rsidRPr="00CC7F24">
              <w:t xml:space="preserve">1# </w:t>
            </w:r>
            <w:proofErr w:type="spellStart"/>
            <w:r>
              <w:rPr>
                <w:b/>
              </w:rPr>
              <w:t>ssh</w:t>
            </w:r>
            <w:proofErr w:type="spellEnd"/>
            <w:r>
              <w:rPr>
                <w:b/>
              </w:rPr>
              <w:t xml:space="preserve"> -l admin</w:t>
            </w:r>
            <w:r w:rsidRPr="00CC7F24">
              <w:rPr>
                <w:b/>
              </w:rPr>
              <w:t xml:space="preserve"> 1</w:t>
            </w:r>
            <w:r>
              <w:rPr>
                <w:b/>
              </w:rPr>
              <w:t>7</w:t>
            </w:r>
            <w:r w:rsidRPr="00CC7F24">
              <w:rPr>
                <w:b/>
              </w:rPr>
              <w:t>2.16.</w:t>
            </w:r>
            <w:r>
              <w:rPr>
                <w:b/>
              </w:rPr>
              <w:t>1.</w:t>
            </w:r>
            <w:r w:rsidR="007179D0">
              <w:rPr>
                <w:b/>
              </w:rPr>
              <w:t>2</w:t>
            </w:r>
            <w:r w:rsidRPr="00CC7F24">
              <w:t xml:space="preserve"> (</w:t>
            </w:r>
            <w:r w:rsidR="007179D0">
              <w:t xml:space="preserve">VLAN 1 </w:t>
            </w:r>
            <w:r w:rsidRPr="00CC7F24">
              <w:t>interface IP address)</w:t>
            </w:r>
          </w:p>
          <w:p w14:paraId="0CF5CEAC" w14:textId="77777777" w:rsidR="009E6EF1" w:rsidRPr="00CC7F24" w:rsidRDefault="009E6EF1" w:rsidP="009E6EF1">
            <w:pPr>
              <w:pStyle w:val="InstNoteRed"/>
            </w:pPr>
            <w:r>
              <w:t>S</w:t>
            </w:r>
            <w:r w:rsidRPr="00CC7F24">
              <w:t xml:space="preserve">1# </w:t>
            </w:r>
            <w:proofErr w:type="spellStart"/>
            <w:r>
              <w:rPr>
                <w:b/>
              </w:rPr>
              <w:t>ssh</w:t>
            </w:r>
            <w:proofErr w:type="spellEnd"/>
            <w:r>
              <w:rPr>
                <w:b/>
              </w:rPr>
              <w:t xml:space="preserve"> -l admin</w:t>
            </w:r>
            <w:r w:rsidRPr="00CC7F24">
              <w:rPr>
                <w:b/>
              </w:rPr>
              <w:t xml:space="preserve"> </w:t>
            </w:r>
            <w:r>
              <w:rPr>
                <w:b/>
              </w:rPr>
              <w:t>209.165.201.</w:t>
            </w:r>
            <w:r w:rsidR="007179D0">
              <w:rPr>
                <w:b/>
              </w:rPr>
              <w:t>2</w:t>
            </w:r>
            <w:r w:rsidRPr="00CC7F24">
              <w:t xml:space="preserve"> (</w:t>
            </w:r>
            <w:r w:rsidR="007179D0">
              <w:t xml:space="preserve">VLAN </w:t>
            </w:r>
            <w:r>
              <w:t>1</w:t>
            </w:r>
            <w:r w:rsidRPr="00CC7F24">
              <w:t xml:space="preserve"> interface IP address)</w:t>
            </w:r>
          </w:p>
          <w:p w14:paraId="4D0650A2" w14:textId="77777777" w:rsidR="009E6EF1" w:rsidRPr="00CC7F24" w:rsidRDefault="009E6EF1" w:rsidP="009E6EF1">
            <w:pPr>
              <w:pStyle w:val="InstNoteRed"/>
            </w:pPr>
            <w:r w:rsidRPr="00CC7F24">
              <w:t xml:space="preserve">(Type in the username and password. Type exit to leave </w:t>
            </w:r>
            <w:r>
              <w:t>SSH</w:t>
            </w:r>
            <w:r w:rsidRPr="00CC7F24">
              <w:t xml:space="preserve"> session.)</w:t>
            </w:r>
          </w:p>
        </w:tc>
      </w:tr>
      <w:tr w:rsidR="007179D0" w:rsidRPr="00CC7F24" w14:paraId="29B8FDE8" w14:textId="77777777" w:rsidTr="007179D0">
        <w:tc>
          <w:tcPr>
            <w:tcW w:w="2216" w:type="dxa"/>
          </w:tcPr>
          <w:p w14:paraId="4FD5AC0A" w14:textId="77777777" w:rsidR="007179D0" w:rsidRPr="00CC7F24" w:rsidRDefault="007179D0" w:rsidP="007179D0">
            <w:pPr>
              <w:pStyle w:val="InstNoteRed"/>
            </w:pPr>
            <w:r w:rsidRPr="00CC7F24">
              <w:t>MOTD Banner</w:t>
            </w:r>
          </w:p>
        </w:tc>
        <w:tc>
          <w:tcPr>
            <w:tcW w:w="2461" w:type="dxa"/>
          </w:tcPr>
          <w:p w14:paraId="5335CD3B" w14:textId="77777777" w:rsidR="007179D0" w:rsidRPr="00CC7F24" w:rsidRDefault="007179D0" w:rsidP="007179D0">
            <w:pPr>
              <w:pStyle w:val="InstNoteRed"/>
            </w:pPr>
          </w:p>
        </w:tc>
        <w:tc>
          <w:tcPr>
            <w:tcW w:w="4788" w:type="dxa"/>
          </w:tcPr>
          <w:p w14:paraId="520F22DB" w14:textId="77777777" w:rsidR="007179D0" w:rsidRPr="00CC7F24" w:rsidRDefault="007179D0" w:rsidP="007179D0">
            <w:pPr>
              <w:pStyle w:val="InstNoteRed"/>
            </w:pPr>
            <w:r w:rsidRPr="00CC7F24">
              <w:t>(Verify banner during above step)</w:t>
            </w:r>
          </w:p>
        </w:tc>
      </w:tr>
      <w:tr w:rsidR="007179D0" w:rsidRPr="00CC7F24" w14:paraId="26FEB9CB" w14:textId="77777777" w:rsidTr="007179D0">
        <w:tc>
          <w:tcPr>
            <w:tcW w:w="2216" w:type="dxa"/>
          </w:tcPr>
          <w:p w14:paraId="38F178A9" w14:textId="77777777" w:rsidR="007179D0" w:rsidRPr="00CC7F24" w:rsidRDefault="007179D0" w:rsidP="007179D0">
            <w:pPr>
              <w:pStyle w:val="InstNoteRed"/>
            </w:pPr>
            <w:r w:rsidRPr="00CC7F24">
              <w:t xml:space="preserve">Set login on </w:t>
            </w:r>
            <w:proofErr w:type="spellStart"/>
            <w:r>
              <w:t>vty</w:t>
            </w:r>
            <w:proofErr w:type="spellEnd"/>
            <w:r w:rsidRPr="00CC7F24">
              <w:t xml:space="preserve"> lines to use local database </w:t>
            </w:r>
          </w:p>
        </w:tc>
        <w:tc>
          <w:tcPr>
            <w:tcW w:w="2461" w:type="dxa"/>
          </w:tcPr>
          <w:p w14:paraId="22AEBAE5" w14:textId="77777777" w:rsidR="007179D0" w:rsidRPr="00CC7F24" w:rsidRDefault="007179D0" w:rsidP="007179D0">
            <w:pPr>
              <w:pStyle w:val="InstNoteRed"/>
            </w:pPr>
          </w:p>
        </w:tc>
        <w:tc>
          <w:tcPr>
            <w:tcW w:w="4788" w:type="dxa"/>
          </w:tcPr>
          <w:p w14:paraId="2444B251" w14:textId="77777777" w:rsidR="007179D0" w:rsidRPr="00CC7F24" w:rsidRDefault="007179D0" w:rsidP="007179D0">
            <w:pPr>
              <w:pStyle w:val="InstNoteRed"/>
            </w:pPr>
            <w:r>
              <w:t>S</w:t>
            </w:r>
            <w:r w:rsidRPr="00CC7F24">
              <w:t xml:space="preserve">1# </w:t>
            </w:r>
            <w:r w:rsidRPr="00CC7F24">
              <w:rPr>
                <w:b/>
              </w:rPr>
              <w:t>show run</w:t>
            </w:r>
            <w:r>
              <w:rPr>
                <w:b/>
              </w:rPr>
              <w:t xml:space="preserve"> | section </w:t>
            </w:r>
            <w:proofErr w:type="spellStart"/>
            <w:r>
              <w:rPr>
                <w:b/>
              </w:rPr>
              <w:t>vty</w:t>
            </w:r>
            <w:proofErr w:type="spellEnd"/>
          </w:p>
          <w:p w14:paraId="7A79A012" w14:textId="77777777" w:rsidR="007179D0" w:rsidRPr="00CC7F24" w:rsidRDefault="007179D0" w:rsidP="007179D0">
            <w:pPr>
              <w:pStyle w:val="InstNoteRed"/>
            </w:pPr>
            <w:r w:rsidRPr="00CC7F24">
              <w:t xml:space="preserve">(Look under </w:t>
            </w:r>
            <w:r>
              <w:t xml:space="preserve">line </w:t>
            </w:r>
            <w:proofErr w:type="spellStart"/>
            <w:r>
              <w:t>vty</w:t>
            </w:r>
            <w:proofErr w:type="spellEnd"/>
            <w:r w:rsidRPr="00CC7F24">
              <w:t xml:space="preserve"> 0 4 for: </w:t>
            </w:r>
            <w:r w:rsidRPr="00CC7F24">
              <w:rPr>
                <w:b/>
              </w:rPr>
              <w:t>login local</w:t>
            </w:r>
            <w:r w:rsidRPr="00CC7F24">
              <w:t xml:space="preserve">) </w:t>
            </w:r>
          </w:p>
        </w:tc>
      </w:tr>
      <w:tr w:rsidR="007179D0" w:rsidRPr="00CC7F24" w14:paraId="75693DCB" w14:textId="77777777" w:rsidTr="007179D0">
        <w:tc>
          <w:tcPr>
            <w:tcW w:w="2216" w:type="dxa"/>
          </w:tcPr>
          <w:p w14:paraId="152A5FEA" w14:textId="77777777" w:rsidR="007179D0" w:rsidRPr="00CC7F24" w:rsidRDefault="007179D0" w:rsidP="007179D0">
            <w:pPr>
              <w:pStyle w:val="InstNoteRed"/>
            </w:pPr>
            <w:r w:rsidRPr="00CC7F24">
              <w:lastRenderedPageBreak/>
              <w:t xml:space="preserve">Set </w:t>
            </w:r>
            <w:proofErr w:type="spellStart"/>
            <w:r>
              <w:t>vty</w:t>
            </w:r>
            <w:proofErr w:type="spellEnd"/>
            <w:r w:rsidRPr="00CC7F24">
              <w:t xml:space="preserve"> lines to accept </w:t>
            </w:r>
            <w:r>
              <w:t>SSH</w:t>
            </w:r>
            <w:r w:rsidRPr="00CC7F24">
              <w:t xml:space="preserve"> connections only</w:t>
            </w:r>
          </w:p>
        </w:tc>
        <w:tc>
          <w:tcPr>
            <w:tcW w:w="2461" w:type="dxa"/>
          </w:tcPr>
          <w:p w14:paraId="15AE4C35" w14:textId="77777777" w:rsidR="007179D0" w:rsidRPr="00CC7F24" w:rsidRDefault="007179D0" w:rsidP="007179D0">
            <w:pPr>
              <w:pStyle w:val="InstNoteRed"/>
            </w:pPr>
          </w:p>
        </w:tc>
        <w:tc>
          <w:tcPr>
            <w:tcW w:w="4788" w:type="dxa"/>
          </w:tcPr>
          <w:p w14:paraId="5AAE4992" w14:textId="77777777" w:rsidR="007179D0" w:rsidRPr="00CC7F24" w:rsidRDefault="007179D0" w:rsidP="007179D0">
            <w:pPr>
              <w:pStyle w:val="InstNoteRed"/>
              <w:rPr>
                <w:b/>
              </w:rPr>
            </w:pPr>
            <w:r>
              <w:t>S</w:t>
            </w:r>
            <w:r w:rsidRPr="00CC7F24">
              <w:t xml:space="preserve">1# </w:t>
            </w:r>
            <w:r w:rsidRPr="00CC7F24">
              <w:rPr>
                <w:b/>
              </w:rPr>
              <w:t>show run</w:t>
            </w:r>
            <w:r>
              <w:rPr>
                <w:b/>
              </w:rPr>
              <w:t xml:space="preserve"> | section </w:t>
            </w:r>
            <w:proofErr w:type="spellStart"/>
            <w:r>
              <w:rPr>
                <w:b/>
              </w:rPr>
              <w:t>vty</w:t>
            </w:r>
            <w:proofErr w:type="spellEnd"/>
          </w:p>
          <w:p w14:paraId="6B494858" w14:textId="77777777" w:rsidR="007179D0" w:rsidRPr="00CC7F24" w:rsidRDefault="007179D0" w:rsidP="007179D0">
            <w:pPr>
              <w:pStyle w:val="InstNoteRed"/>
            </w:pPr>
            <w:r w:rsidRPr="00CC7F24">
              <w:t xml:space="preserve">(Look under line </w:t>
            </w:r>
            <w:proofErr w:type="spellStart"/>
            <w:r>
              <w:t>vty</w:t>
            </w:r>
            <w:proofErr w:type="spellEnd"/>
            <w:r w:rsidRPr="00CC7F24">
              <w:t xml:space="preserve"> 0 4 for: </w:t>
            </w:r>
            <w:r w:rsidRPr="00CC7F24">
              <w:rPr>
                <w:b/>
              </w:rPr>
              <w:t xml:space="preserve">transport input </w:t>
            </w:r>
            <w:proofErr w:type="spellStart"/>
            <w:r w:rsidRPr="00CC7F24">
              <w:rPr>
                <w:b/>
              </w:rPr>
              <w:t>ssh</w:t>
            </w:r>
            <w:proofErr w:type="spellEnd"/>
            <w:r w:rsidRPr="00CC7F24">
              <w:t>)</w:t>
            </w:r>
          </w:p>
        </w:tc>
      </w:tr>
      <w:tr w:rsidR="007179D0" w:rsidRPr="00CC7F24" w14:paraId="03DC0E3F" w14:textId="77777777" w:rsidTr="007179D0">
        <w:tc>
          <w:tcPr>
            <w:tcW w:w="2216" w:type="dxa"/>
          </w:tcPr>
          <w:p w14:paraId="61748F41" w14:textId="77777777" w:rsidR="007179D0" w:rsidRPr="00CC7F24" w:rsidRDefault="007179D0" w:rsidP="007179D0">
            <w:pPr>
              <w:pStyle w:val="InstNoteRed"/>
            </w:pPr>
            <w:r w:rsidRPr="00CC7F24">
              <w:t xml:space="preserve">Encrypt the </w:t>
            </w:r>
            <w:r>
              <w:t>plain</w:t>
            </w:r>
            <w:r w:rsidRPr="00CC7F24">
              <w:t xml:space="preserve"> text passwords</w:t>
            </w:r>
          </w:p>
        </w:tc>
        <w:tc>
          <w:tcPr>
            <w:tcW w:w="2461" w:type="dxa"/>
          </w:tcPr>
          <w:p w14:paraId="4FA889DA" w14:textId="77777777" w:rsidR="007179D0" w:rsidRPr="00CC7F24" w:rsidRDefault="007179D0" w:rsidP="007179D0">
            <w:pPr>
              <w:pStyle w:val="InstNoteRed"/>
            </w:pPr>
          </w:p>
        </w:tc>
        <w:tc>
          <w:tcPr>
            <w:tcW w:w="4788" w:type="dxa"/>
          </w:tcPr>
          <w:p w14:paraId="0FBD56DA" w14:textId="77777777" w:rsidR="007179D0" w:rsidRPr="00CC7F24" w:rsidRDefault="007179D0" w:rsidP="007179D0">
            <w:pPr>
              <w:pStyle w:val="InstNoteRed"/>
            </w:pPr>
            <w:r>
              <w:t>S</w:t>
            </w:r>
            <w:r w:rsidRPr="00CC7F24">
              <w:t xml:space="preserve">1# </w:t>
            </w:r>
            <w:r w:rsidRPr="00CC7F24">
              <w:rPr>
                <w:b/>
              </w:rPr>
              <w:t>show run</w:t>
            </w:r>
            <w:r>
              <w:rPr>
                <w:b/>
              </w:rPr>
              <w:t xml:space="preserve"> | include password</w:t>
            </w:r>
          </w:p>
          <w:p w14:paraId="6DB996D3" w14:textId="77777777" w:rsidR="007179D0" w:rsidRPr="00CC7F24" w:rsidRDefault="007179D0" w:rsidP="007179D0">
            <w:pPr>
              <w:pStyle w:val="InstNoteRed"/>
            </w:pPr>
            <w:r w:rsidRPr="00CC7F24">
              <w:t xml:space="preserve">(Look for: </w:t>
            </w:r>
            <w:r w:rsidRPr="00CC7F24">
              <w:rPr>
                <w:b/>
              </w:rPr>
              <w:t>service password-encryption</w:t>
            </w:r>
            <w:r w:rsidRPr="00CC7F24">
              <w:t>)</w:t>
            </w:r>
          </w:p>
        </w:tc>
      </w:tr>
      <w:tr w:rsidR="007179D0" w:rsidRPr="00CC7F24" w14:paraId="274888FF" w14:textId="77777777" w:rsidTr="007179D0">
        <w:tc>
          <w:tcPr>
            <w:tcW w:w="2216" w:type="dxa"/>
          </w:tcPr>
          <w:p w14:paraId="2C1B4873" w14:textId="77777777" w:rsidR="007179D0" w:rsidRPr="00CC7F24" w:rsidRDefault="007179D0" w:rsidP="007179D0">
            <w:pPr>
              <w:pStyle w:val="InstNoteRed"/>
            </w:pPr>
            <w:r w:rsidRPr="00CC7F24">
              <w:t>Generate a</w:t>
            </w:r>
            <w:r>
              <w:t>n</w:t>
            </w:r>
            <w:r w:rsidRPr="00CC7F24">
              <w:t xml:space="preserve"> RSA crypto key.</w:t>
            </w:r>
          </w:p>
        </w:tc>
        <w:tc>
          <w:tcPr>
            <w:tcW w:w="2461" w:type="dxa"/>
          </w:tcPr>
          <w:p w14:paraId="2DB73B25" w14:textId="77777777" w:rsidR="007179D0" w:rsidRPr="00CC7F24" w:rsidRDefault="007179D0" w:rsidP="007179D0">
            <w:pPr>
              <w:pStyle w:val="InstNoteRed"/>
            </w:pPr>
            <w:r w:rsidRPr="00CC7F24">
              <w:t>1024 bits modulus</w:t>
            </w:r>
          </w:p>
        </w:tc>
        <w:tc>
          <w:tcPr>
            <w:tcW w:w="4788" w:type="dxa"/>
          </w:tcPr>
          <w:p w14:paraId="6964CC56" w14:textId="77777777" w:rsidR="007179D0" w:rsidRPr="00CC7F24" w:rsidRDefault="007179D0" w:rsidP="007179D0">
            <w:pPr>
              <w:pStyle w:val="InstNoteRed"/>
              <w:rPr>
                <w:b/>
              </w:rPr>
            </w:pPr>
            <w:r>
              <w:t>S</w:t>
            </w:r>
            <w:r w:rsidRPr="00CC7F24">
              <w:t xml:space="preserve">1# </w:t>
            </w:r>
            <w:r w:rsidRPr="00CC7F24">
              <w:rPr>
                <w:b/>
              </w:rPr>
              <w:t>show crypto key</w:t>
            </w:r>
            <w:r>
              <w:rPr>
                <w:b/>
              </w:rPr>
              <w:t xml:space="preserve"> </w:t>
            </w:r>
            <w:proofErr w:type="spellStart"/>
            <w:r>
              <w:rPr>
                <w:b/>
              </w:rPr>
              <w:t>mypubkey</w:t>
            </w:r>
            <w:proofErr w:type="spellEnd"/>
            <w:r>
              <w:rPr>
                <w:b/>
              </w:rPr>
              <w:t xml:space="preserve"> </w:t>
            </w:r>
            <w:proofErr w:type="spellStart"/>
            <w:r>
              <w:rPr>
                <w:b/>
              </w:rPr>
              <w:t>rsa</w:t>
            </w:r>
            <w:proofErr w:type="spellEnd"/>
          </w:p>
          <w:p w14:paraId="5AFFED89" w14:textId="77777777" w:rsidR="007179D0" w:rsidRPr="00CC7F24" w:rsidRDefault="007179D0" w:rsidP="007179D0">
            <w:pPr>
              <w:pStyle w:val="InstNoteRed"/>
            </w:pPr>
            <w:r w:rsidRPr="00CC7F24">
              <w:t>(Look for Key name</w:t>
            </w:r>
            <w:r>
              <w:t>= S1.ccna-lab.com.)</w:t>
            </w:r>
          </w:p>
        </w:tc>
      </w:tr>
      <w:tr w:rsidR="007179D0" w:rsidRPr="00CC7F24" w14:paraId="3FDC2E20" w14:textId="77777777" w:rsidTr="007179D0">
        <w:tc>
          <w:tcPr>
            <w:tcW w:w="2216" w:type="dxa"/>
          </w:tcPr>
          <w:p w14:paraId="24BC6B84" w14:textId="77777777" w:rsidR="007179D0" w:rsidRPr="00CC7F24" w:rsidRDefault="007179D0" w:rsidP="007179D0">
            <w:pPr>
              <w:pStyle w:val="InstNoteRed"/>
            </w:pPr>
            <w:r w:rsidRPr="00CC7F24">
              <w:t>Configure Management Interface (SVI)</w:t>
            </w:r>
          </w:p>
        </w:tc>
        <w:tc>
          <w:tcPr>
            <w:tcW w:w="2461" w:type="dxa"/>
          </w:tcPr>
          <w:p w14:paraId="6B75685D" w14:textId="77777777" w:rsidR="007179D0" w:rsidRDefault="007179D0" w:rsidP="007179D0">
            <w:pPr>
              <w:pStyle w:val="InstNoteRed"/>
            </w:pPr>
            <w:r>
              <w:t>Set the description</w:t>
            </w:r>
          </w:p>
          <w:p w14:paraId="1231A795" w14:textId="77777777" w:rsidR="007179D0" w:rsidRDefault="007179D0" w:rsidP="007179D0">
            <w:pPr>
              <w:pStyle w:val="InstNoteRed"/>
            </w:pPr>
            <w:r w:rsidRPr="00CC7F24">
              <w:t>Set the Layer 3 IPv4 address</w:t>
            </w:r>
          </w:p>
          <w:p w14:paraId="15F6B2E8" w14:textId="77777777" w:rsidR="007179D0" w:rsidRPr="00143C5D" w:rsidRDefault="007179D0" w:rsidP="007179D0">
            <w:pPr>
              <w:pStyle w:val="InstNoteRed"/>
            </w:pPr>
            <w:r w:rsidRPr="00143C5D">
              <w:t>Set the IPv6 Link Local Address as FE80::2</w:t>
            </w:r>
          </w:p>
          <w:p w14:paraId="343A3577" w14:textId="77777777" w:rsidR="007179D0" w:rsidRPr="00CC7F24" w:rsidRDefault="007179D0" w:rsidP="007179D0">
            <w:pPr>
              <w:pStyle w:val="InstNoteRed"/>
            </w:pPr>
            <w:r w:rsidRPr="00143C5D">
              <w:t>Set the Layer 3 IPv6 address</w:t>
            </w:r>
          </w:p>
        </w:tc>
        <w:tc>
          <w:tcPr>
            <w:tcW w:w="4788" w:type="dxa"/>
          </w:tcPr>
          <w:p w14:paraId="3821DF23" w14:textId="77777777" w:rsidR="007179D0" w:rsidRDefault="007179D0" w:rsidP="007179D0">
            <w:pPr>
              <w:pStyle w:val="InstNoteRed"/>
              <w:rPr>
                <w:b/>
              </w:rPr>
            </w:pPr>
            <w:r w:rsidRPr="00CC7F24">
              <w:t xml:space="preserve">S1# </w:t>
            </w:r>
            <w:r w:rsidRPr="00CC7F24">
              <w:rPr>
                <w:b/>
              </w:rPr>
              <w:t xml:space="preserve">show interface </w:t>
            </w:r>
            <w:proofErr w:type="spellStart"/>
            <w:r>
              <w:rPr>
                <w:b/>
              </w:rPr>
              <w:t>vlan</w:t>
            </w:r>
            <w:proofErr w:type="spellEnd"/>
            <w:r>
              <w:rPr>
                <w:b/>
              </w:rPr>
              <w:t xml:space="preserve"> 1</w:t>
            </w:r>
          </w:p>
          <w:p w14:paraId="067A1171" w14:textId="77777777" w:rsidR="007179D0" w:rsidRPr="00CC7F24" w:rsidRDefault="007179D0" w:rsidP="007179D0">
            <w:pPr>
              <w:pStyle w:val="InstNoteRed"/>
            </w:pPr>
            <w:r w:rsidRPr="007179D0">
              <w:t>S1#</w:t>
            </w:r>
            <w:r>
              <w:rPr>
                <w:b/>
              </w:rPr>
              <w:t xml:space="preserve"> show ipv6 interface </w:t>
            </w:r>
            <w:proofErr w:type="spellStart"/>
            <w:r>
              <w:rPr>
                <w:b/>
              </w:rPr>
              <w:t>vlan</w:t>
            </w:r>
            <w:proofErr w:type="spellEnd"/>
            <w:r>
              <w:rPr>
                <w:b/>
              </w:rPr>
              <w:t xml:space="preserve"> 1</w:t>
            </w:r>
          </w:p>
          <w:p w14:paraId="13FBD9B8" w14:textId="77777777" w:rsidR="007179D0" w:rsidRPr="00CC7F24" w:rsidRDefault="007179D0" w:rsidP="007179D0">
            <w:pPr>
              <w:pStyle w:val="InstNoteRed"/>
            </w:pPr>
            <w:r w:rsidRPr="00CC7F24">
              <w:t>(Look at interface VLAN1 and verify that the correct IP address has been assigned.)</w:t>
            </w:r>
          </w:p>
        </w:tc>
      </w:tr>
    </w:tbl>
    <w:p w14:paraId="7CE269FF" w14:textId="77777777" w:rsidR="00651514" w:rsidRDefault="00651514" w:rsidP="00651514">
      <w:pPr>
        <w:pStyle w:val="Heading3"/>
      </w:pPr>
      <w:r>
        <w:t>Configure host computers.</w:t>
      </w:r>
    </w:p>
    <w:p w14:paraId="15095CD1" w14:textId="77777777" w:rsidR="00651514" w:rsidRDefault="00651514" w:rsidP="00651514">
      <w:pPr>
        <w:pStyle w:val="BodyTextL25"/>
      </w:pPr>
      <w:r>
        <w:t xml:space="preserve">After configuring each host computer, record the host network settings with the </w:t>
      </w:r>
      <w:r w:rsidRPr="00D92E2B">
        <w:rPr>
          <w:b/>
        </w:rPr>
        <w:t>ipconfig /all</w:t>
      </w:r>
      <w:r>
        <w:t xml:space="preserve"> command.</w:t>
      </w:r>
      <w:r w:rsidR="00C135B1">
        <w:t xml:space="preserve"> (2 points)</w:t>
      </w:r>
    </w:p>
    <w:tbl>
      <w:tblPr>
        <w:tblStyle w:val="LabTableStyle"/>
        <w:tblW w:w="0" w:type="auto"/>
        <w:tblLook w:val="04A0" w:firstRow="1" w:lastRow="0" w:firstColumn="1" w:lastColumn="0" w:noHBand="0" w:noVBand="1"/>
        <w:tblDescription w:val="This table is where you can record the information regarding the network configuration for PC-A. Enter the answers where the cells are marked as &quot;blank&quot;."/>
      </w:tblPr>
      <w:tblGrid>
        <w:gridCol w:w="4317"/>
        <w:gridCol w:w="5133"/>
      </w:tblGrid>
      <w:tr w:rsidR="00C135B1" w:rsidRPr="00CC7F24" w14:paraId="14F7C444" w14:textId="77777777" w:rsidTr="00C135B1">
        <w:trPr>
          <w:cnfStyle w:val="100000000000" w:firstRow="1" w:lastRow="0" w:firstColumn="0" w:lastColumn="0" w:oddVBand="0" w:evenVBand="0" w:oddHBand="0" w:evenHBand="0" w:firstRowFirstColumn="0" w:firstRowLastColumn="0" w:lastRowFirstColumn="0" w:lastRowLastColumn="0"/>
          <w:tblHeader/>
        </w:trPr>
        <w:tc>
          <w:tcPr>
            <w:tcW w:w="9450" w:type="dxa"/>
            <w:gridSpan w:val="2"/>
          </w:tcPr>
          <w:p w14:paraId="233A7719" w14:textId="77777777" w:rsidR="00C135B1" w:rsidRDefault="00C135B1" w:rsidP="00651514">
            <w:pPr>
              <w:pStyle w:val="TableHeading"/>
            </w:pPr>
            <w:r>
              <w:t>PC-A Network Configuration (1 point)</w:t>
            </w:r>
          </w:p>
        </w:tc>
      </w:tr>
      <w:tr w:rsidR="00C135B1" w:rsidRPr="00CC7F24" w14:paraId="66CB44D5" w14:textId="77777777" w:rsidTr="00C135B1">
        <w:tc>
          <w:tcPr>
            <w:tcW w:w="4317" w:type="dxa"/>
          </w:tcPr>
          <w:p w14:paraId="00311171" w14:textId="77777777" w:rsidR="00C135B1" w:rsidRDefault="00C135B1" w:rsidP="00651514">
            <w:pPr>
              <w:pStyle w:val="TableText"/>
            </w:pPr>
            <w:r>
              <w:t>Description</w:t>
            </w:r>
          </w:p>
        </w:tc>
        <w:tc>
          <w:tcPr>
            <w:tcW w:w="5133" w:type="dxa"/>
          </w:tcPr>
          <w:p w14:paraId="7576BA05" w14:textId="77777777" w:rsidR="00C135B1" w:rsidRPr="002F5658" w:rsidRDefault="00C135B1" w:rsidP="00824E2D">
            <w:pPr>
              <w:pStyle w:val="InstNoteRed"/>
            </w:pPr>
            <w:r>
              <w:t>Answers will vary.</w:t>
            </w:r>
          </w:p>
        </w:tc>
      </w:tr>
      <w:tr w:rsidR="00C135B1" w:rsidRPr="00CC7F24" w14:paraId="64F76EE8" w14:textId="77777777" w:rsidTr="00C135B1">
        <w:tc>
          <w:tcPr>
            <w:tcW w:w="4317" w:type="dxa"/>
          </w:tcPr>
          <w:p w14:paraId="1F1C80B7" w14:textId="77777777" w:rsidR="00C135B1" w:rsidRDefault="00C135B1" w:rsidP="00651514">
            <w:pPr>
              <w:pStyle w:val="TableText"/>
            </w:pPr>
            <w:r>
              <w:t>Physical Address</w:t>
            </w:r>
          </w:p>
        </w:tc>
        <w:tc>
          <w:tcPr>
            <w:tcW w:w="5133" w:type="dxa"/>
          </w:tcPr>
          <w:p w14:paraId="23829E16" w14:textId="77777777" w:rsidR="00C135B1" w:rsidRPr="002F5658" w:rsidRDefault="00C135B1" w:rsidP="00824E2D">
            <w:pPr>
              <w:pStyle w:val="InstNoteRed"/>
            </w:pPr>
            <w:r>
              <w:t>Answers will vary.</w:t>
            </w:r>
          </w:p>
        </w:tc>
      </w:tr>
      <w:tr w:rsidR="00C135B1" w:rsidRPr="00CC7F24" w14:paraId="77BF707D" w14:textId="77777777" w:rsidTr="00C135B1">
        <w:tc>
          <w:tcPr>
            <w:tcW w:w="4317" w:type="dxa"/>
          </w:tcPr>
          <w:p w14:paraId="0366ADF9" w14:textId="77777777" w:rsidR="00C135B1" w:rsidRDefault="00C135B1" w:rsidP="00651514">
            <w:pPr>
              <w:pStyle w:val="TableText"/>
            </w:pPr>
            <w:r>
              <w:t>IPv4 Address</w:t>
            </w:r>
          </w:p>
        </w:tc>
        <w:tc>
          <w:tcPr>
            <w:tcW w:w="5133" w:type="dxa"/>
          </w:tcPr>
          <w:p w14:paraId="152CEE52" w14:textId="77777777" w:rsidR="00C135B1" w:rsidRPr="002F5658" w:rsidRDefault="00C135B1" w:rsidP="00824E2D">
            <w:pPr>
              <w:pStyle w:val="InstNoteRed"/>
            </w:pPr>
            <w:r>
              <w:t>Answers will vary.</w:t>
            </w:r>
          </w:p>
        </w:tc>
      </w:tr>
      <w:tr w:rsidR="00C135B1" w:rsidRPr="00CC7F24" w14:paraId="75FEE44B" w14:textId="77777777" w:rsidTr="00C135B1">
        <w:tc>
          <w:tcPr>
            <w:tcW w:w="4317" w:type="dxa"/>
          </w:tcPr>
          <w:p w14:paraId="064B6E2A" w14:textId="77777777" w:rsidR="00C135B1" w:rsidRDefault="00C135B1" w:rsidP="00651514">
            <w:pPr>
              <w:pStyle w:val="TableText"/>
            </w:pPr>
            <w:r>
              <w:t>Subnet Mask</w:t>
            </w:r>
          </w:p>
        </w:tc>
        <w:tc>
          <w:tcPr>
            <w:tcW w:w="5133" w:type="dxa"/>
          </w:tcPr>
          <w:p w14:paraId="16CDF363" w14:textId="77777777" w:rsidR="00C135B1" w:rsidRPr="002F5658" w:rsidRDefault="00C135B1" w:rsidP="00824E2D">
            <w:pPr>
              <w:pStyle w:val="InstNoteRed"/>
            </w:pPr>
            <w:r>
              <w:t>Answers will vary.</w:t>
            </w:r>
          </w:p>
        </w:tc>
      </w:tr>
      <w:tr w:rsidR="00C135B1" w:rsidRPr="00CC7F24" w14:paraId="3A247B69" w14:textId="77777777" w:rsidTr="00C135B1">
        <w:tc>
          <w:tcPr>
            <w:tcW w:w="4317" w:type="dxa"/>
          </w:tcPr>
          <w:p w14:paraId="4E890E73" w14:textId="77777777" w:rsidR="00C135B1" w:rsidRDefault="00C135B1" w:rsidP="00651514">
            <w:pPr>
              <w:pStyle w:val="TableText"/>
            </w:pPr>
            <w:r>
              <w:t>IPv4 Default Gateway</w:t>
            </w:r>
          </w:p>
        </w:tc>
        <w:tc>
          <w:tcPr>
            <w:tcW w:w="5133" w:type="dxa"/>
          </w:tcPr>
          <w:p w14:paraId="7AFC3FB2" w14:textId="77777777" w:rsidR="00C135B1" w:rsidRPr="002F5658" w:rsidRDefault="00C135B1" w:rsidP="00824E2D">
            <w:pPr>
              <w:pStyle w:val="InstNoteRed"/>
            </w:pPr>
            <w:r>
              <w:t>Answers will vary.</w:t>
            </w:r>
          </w:p>
        </w:tc>
      </w:tr>
      <w:tr w:rsidR="00C135B1" w:rsidRPr="00CC7F24" w14:paraId="5D6EC75C" w14:textId="77777777" w:rsidTr="00C135B1">
        <w:tc>
          <w:tcPr>
            <w:tcW w:w="4317" w:type="dxa"/>
          </w:tcPr>
          <w:p w14:paraId="249F4CC7" w14:textId="77777777" w:rsidR="00C135B1" w:rsidRDefault="00C135B1" w:rsidP="00651514">
            <w:pPr>
              <w:pStyle w:val="TableText"/>
            </w:pPr>
            <w:r>
              <w:t>IPv6 Address</w:t>
            </w:r>
          </w:p>
        </w:tc>
        <w:tc>
          <w:tcPr>
            <w:tcW w:w="5133" w:type="dxa"/>
          </w:tcPr>
          <w:p w14:paraId="0E513BC6" w14:textId="77777777" w:rsidR="00C135B1" w:rsidRPr="002F5658" w:rsidRDefault="00C135B1" w:rsidP="00824E2D">
            <w:pPr>
              <w:pStyle w:val="InstNoteRed"/>
            </w:pPr>
            <w:r>
              <w:t>Answers will vary.</w:t>
            </w:r>
          </w:p>
        </w:tc>
      </w:tr>
      <w:tr w:rsidR="00C135B1" w:rsidRPr="00CC7F24" w14:paraId="044B10A6" w14:textId="77777777" w:rsidTr="00C135B1">
        <w:tc>
          <w:tcPr>
            <w:tcW w:w="4317" w:type="dxa"/>
          </w:tcPr>
          <w:p w14:paraId="7DE3099B" w14:textId="77777777" w:rsidR="00C135B1" w:rsidRDefault="00C135B1" w:rsidP="00651514">
            <w:pPr>
              <w:pStyle w:val="TableText"/>
            </w:pPr>
            <w:r>
              <w:t>IPv6 Default Gateway</w:t>
            </w:r>
          </w:p>
        </w:tc>
        <w:tc>
          <w:tcPr>
            <w:tcW w:w="5133" w:type="dxa"/>
          </w:tcPr>
          <w:p w14:paraId="09F482D0" w14:textId="77777777" w:rsidR="00C135B1" w:rsidRPr="002F5658" w:rsidRDefault="00C135B1" w:rsidP="00824E2D">
            <w:pPr>
              <w:pStyle w:val="InstNoteRed"/>
            </w:pPr>
            <w:r>
              <w:t>Answers will vary.</w:t>
            </w:r>
          </w:p>
        </w:tc>
      </w:tr>
    </w:tbl>
    <w:p w14:paraId="4ECA74CA" w14:textId="77777777" w:rsidR="00651514" w:rsidRDefault="00651514" w:rsidP="00651514">
      <w:pPr>
        <w:pStyle w:val="BodyTextL25"/>
      </w:pPr>
    </w:p>
    <w:tbl>
      <w:tblPr>
        <w:tblStyle w:val="LabTableStyle"/>
        <w:tblW w:w="0" w:type="auto"/>
        <w:tblLook w:val="04A0" w:firstRow="1" w:lastRow="0" w:firstColumn="1" w:lastColumn="0" w:noHBand="0" w:noVBand="1"/>
        <w:tblDescription w:val="This table is where you can record the information regarding the network configuration for PC-B. Enter the answers where the cells are marked as &quot;blank&quot;."/>
      </w:tblPr>
      <w:tblGrid>
        <w:gridCol w:w="4407"/>
        <w:gridCol w:w="5130"/>
      </w:tblGrid>
      <w:tr w:rsidR="00C135B1" w:rsidRPr="00D92E2B" w14:paraId="410F7216" w14:textId="77777777" w:rsidTr="00C135B1">
        <w:trPr>
          <w:cnfStyle w:val="100000000000" w:firstRow="1" w:lastRow="0" w:firstColumn="0" w:lastColumn="0" w:oddVBand="0" w:evenVBand="0" w:oddHBand="0" w:evenHBand="0" w:firstRowFirstColumn="0" w:firstRowLastColumn="0" w:lastRowFirstColumn="0" w:lastRowLastColumn="0"/>
          <w:tblHeader/>
        </w:trPr>
        <w:tc>
          <w:tcPr>
            <w:tcW w:w="9537" w:type="dxa"/>
            <w:gridSpan w:val="2"/>
          </w:tcPr>
          <w:p w14:paraId="47EF43F9" w14:textId="77777777" w:rsidR="00C135B1" w:rsidRDefault="00C135B1" w:rsidP="00651514">
            <w:pPr>
              <w:pStyle w:val="TableHeading"/>
            </w:pPr>
            <w:r>
              <w:t>PC-B Network Configuration (1 point)</w:t>
            </w:r>
          </w:p>
        </w:tc>
      </w:tr>
      <w:tr w:rsidR="00C135B1" w:rsidRPr="00D92E2B" w14:paraId="3C9E88EC" w14:textId="77777777" w:rsidTr="00C135B1">
        <w:tc>
          <w:tcPr>
            <w:tcW w:w="4407" w:type="dxa"/>
          </w:tcPr>
          <w:p w14:paraId="08988C8A" w14:textId="77777777" w:rsidR="00C135B1" w:rsidRDefault="00C135B1" w:rsidP="00651514">
            <w:pPr>
              <w:pStyle w:val="TableText"/>
            </w:pPr>
            <w:r>
              <w:t>Description</w:t>
            </w:r>
          </w:p>
        </w:tc>
        <w:tc>
          <w:tcPr>
            <w:tcW w:w="5130" w:type="dxa"/>
          </w:tcPr>
          <w:p w14:paraId="5F5435BD" w14:textId="77777777" w:rsidR="00C135B1" w:rsidRPr="002F5658" w:rsidRDefault="00C135B1" w:rsidP="00824E2D">
            <w:pPr>
              <w:pStyle w:val="InstNoteRed"/>
            </w:pPr>
            <w:r>
              <w:t>Answers will vary.</w:t>
            </w:r>
          </w:p>
        </w:tc>
      </w:tr>
      <w:tr w:rsidR="00C135B1" w:rsidRPr="00D92E2B" w14:paraId="426C0950" w14:textId="77777777" w:rsidTr="00C135B1">
        <w:tc>
          <w:tcPr>
            <w:tcW w:w="4407" w:type="dxa"/>
          </w:tcPr>
          <w:p w14:paraId="28F7A9D7" w14:textId="77777777" w:rsidR="00C135B1" w:rsidRDefault="00C135B1" w:rsidP="00651514">
            <w:pPr>
              <w:pStyle w:val="TableText"/>
            </w:pPr>
            <w:r>
              <w:t>Physical Address</w:t>
            </w:r>
          </w:p>
        </w:tc>
        <w:tc>
          <w:tcPr>
            <w:tcW w:w="5130" w:type="dxa"/>
          </w:tcPr>
          <w:p w14:paraId="403B6A5B" w14:textId="77777777" w:rsidR="00C135B1" w:rsidRPr="002F5658" w:rsidRDefault="00C135B1" w:rsidP="00824E2D">
            <w:pPr>
              <w:pStyle w:val="InstNoteRed"/>
            </w:pPr>
            <w:r>
              <w:t>Answers will vary.</w:t>
            </w:r>
          </w:p>
        </w:tc>
      </w:tr>
      <w:tr w:rsidR="00C135B1" w:rsidRPr="00D92E2B" w14:paraId="2B6E7247" w14:textId="77777777" w:rsidTr="00C135B1">
        <w:tc>
          <w:tcPr>
            <w:tcW w:w="4407" w:type="dxa"/>
          </w:tcPr>
          <w:p w14:paraId="45AE1D40" w14:textId="77777777" w:rsidR="00C135B1" w:rsidRDefault="00C135B1" w:rsidP="00651514">
            <w:pPr>
              <w:pStyle w:val="TableText"/>
            </w:pPr>
            <w:r>
              <w:t>IP Address</w:t>
            </w:r>
          </w:p>
        </w:tc>
        <w:tc>
          <w:tcPr>
            <w:tcW w:w="5130" w:type="dxa"/>
          </w:tcPr>
          <w:p w14:paraId="43A4FC43" w14:textId="77777777" w:rsidR="00C135B1" w:rsidRPr="002F5658" w:rsidRDefault="00C135B1" w:rsidP="00824E2D">
            <w:pPr>
              <w:pStyle w:val="InstNoteRed"/>
            </w:pPr>
            <w:r>
              <w:t>Answers will vary.</w:t>
            </w:r>
          </w:p>
        </w:tc>
      </w:tr>
      <w:tr w:rsidR="00C135B1" w:rsidRPr="00D92E2B" w14:paraId="713C222C" w14:textId="77777777" w:rsidTr="00C135B1">
        <w:tc>
          <w:tcPr>
            <w:tcW w:w="4407" w:type="dxa"/>
          </w:tcPr>
          <w:p w14:paraId="4722E2C3" w14:textId="77777777" w:rsidR="00C135B1" w:rsidRDefault="00C135B1" w:rsidP="002F5658">
            <w:pPr>
              <w:pStyle w:val="TableText"/>
            </w:pPr>
            <w:r>
              <w:t>Subnet Mask</w:t>
            </w:r>
          </w:p>
        </w:tc>
        <w:tc>
          <w:tcPr>
            <w:tcW w:w="5130" w:type="dxa"/>
            <w:vAlign w:val="top"/>
          </w:tcPr>
          <w:p w14:paraId="20622BEF" w14:textId="77777777" w:rsidR="00C135B1" w:rsidRPr="002F5658" w:rsidRDefault="00C135B1" w:rsidP="00824E2D">
            <w:pPr>
              <w:pStyle w:val="InstNoteRed"/>
            </w:pPr>
            <w:r>
              <w:t>Answers will vary.</w:t>
            </w:r>
          </w:p>
        </w:tc>
      </w:tr>
      <w:tr w:rsidR="00C135B1" w:rsidRPr="00D92E2B" w14:paraId="0AEF40F0" w14:textId="77777777" w:rsidTr="00C135B1">
        <w:tc>
          <w:tcPr>
            <w:tcW w:w="4407" w:type="dxa"/>
          </w:tcPr>
          <w:p w14:paraId="2AF7F496" w14:textId="77777777" w:rsidR="00C135B1" w:rsidRDefault="00C135B1" w:rsidP="002F5658">
            <w:pPr>
              <w:pStyle w:val="TableText"/>
            </w:pPr>
            <w:r>
              <w:t>Default Gateway</w:t>
            </w:r>
          </w:p>
        </w:tc>
        <w:tc>
          <w:tcPr>
            <w:tcW w:w="5130" w:type="dxa"/>
            <w:vAlign w:val="top"/>
          </w:tcPr>
          <w:p w14:paraId="056EE90D" w14:textId="77777777" w:rsidR="00C135B1" w:rsidRPr="002F5658" w:rsidRDefault="00C135B1" w:rsidP="00824E2D">
            <w:pPr>
              <w:pStyle w:val="InstNoteRed"/>
            </w:pPr>
            <w:r>
              <w:t>Answers will vary.</w:t>
            </w:r>
          </w:p>
        </w:tc>
      </w:tr>
      <w:tr w:rsidR="00C135B1" w:rsidRPr="00D92E2B" w14:paraId="1ACB9FD2" w14:textId="77777777" w:rsidTr="00C135B1">
        <w:tc>
          <w:tcPr>
            <w:tcW w:w="4407" w:type="dxa"/>
          </w:tcPr>
          <w:p w14:paraId="179AE6EB" w14:textId="77777777" w:rsidR="00C135B1" w:rsidRDefault="00C135B1" w:rsidP="00651514">
            <w:pPr>
              <w:pStyle w:val="TableText"/>
            </w:pPr>
            <w:r>
              <w:t>IPv6 Address</w:t>
            </w:r>
          </w:p>
        </w:tc>
        <w:tc>
          <w:tcPr>
            <w:tcW w:w="5130" w:type="dxa"/>
          </w:tcPr>
          <w:p w14:paraId="2C9993E6" w14:textId="77777777" w:rsidR="00C135B1" w:rsidRPr="002F5658" w:rsidRDefault="00C135B1" w:rsidP="00824E2D">
            <w:pPr>
              <w:pStyle w:val="InstNoteRed"/>
            </w:pPr>
            <w:r>
              <w:t>Answers will vary.</w:t>
            </w:r>
          </w:p>
        </w:tc>
      </w:tr>
      <w:tr w:rsidR="00C135B1" w:rsidRPr="00D92E2B" w14:paraId="01AEFB12" w14:textId="77777777" w:rsidTr="00C135B1">
        <w:tc>
          <w:tcPr>
            <w:tcW w:w="4407" w:type="dxa"/>
          </w:tcPr>
          <w:p w14:paraId="10BEF6C9" w14:textId="77777777" w:rsidR="00C135B1" w:rsidRDefault="00C135B1" w:rsidP="00651514">
            <w:pPr>
              <w:pStyle w:val="TableText"/>
            </w:pPr>
            <w:r>
              <w:t>IPv6 Default Gateway</w:t>
            </w:r>
          </w:p>
        </w:tc>
        <w:tc>
          <w:tcPr>
            <w:tcW w:w="5130" w:type="dxa"/>
          </w:tcPr>
          <w:p w14:paraId="090E390A" w14:textId="77777777" w:rsidR="00C135B1" w:rsidRPr="002F5658" w:rsidRDefault="00C135B1" w:rsidP="00824E2D">
            <w:pPr>
              <w:pStyle w:val="InstNoteRed"/>
            </w:pPr>
            <w:r>
              <w:t>Answers will vary.</w:t>
            </w:r>
          </w:p>
        </w:tc>
      </w:tr>
    </w:tbl>
    <w:p w14:paraId="30E28B20" w14:textId="77777777" w:rsidR="00C135B1" w:rsidRDefault="00C135B1" w:rsidP="00C135B1">
      <w:pPr>
        <w:pStyle w:val="BodyTextL25"/>
        <w:rPr>
          <w:b/>
          <w:bCs/>
        </w:rPr>
      </w:pPr>
      <w:bookmarkStart w:id="2" w:name="_Hlk24520647"/>
      <w:r w:rsidRPr="003D77AB">
        <w:rPr>
          <w:b/>
          <w:bCs/>
        </w:rPr>
        <w:t>Points for S</w:t>
      </w:r>
      <w:r>
        <w:rPr>
          <w:b/>
          <w:bCs/>
        </w:rPr>
        <w:t xml:space="preserve">tep </w:t>
      </w:r>
      <w:r w:rsidRPr="003D77AB">
        <w:rPr>
          <w:b/>
          <w:bCs/>
        </w:rPr>
        <w:t>1</w:t>
      </w:r>
      <w:r>
        <w:rPr>
          <w:b/>
          <w:bCs/>
        </w:rPr>
        <w:t xml:space="preserve"> (28 points)</w:t>
      </w:r>
      <w:r w:rsidRPr="003D77AB">
        <w:rPr>
          <w:b/>
          <w:bCs/>
        </w:rPr>
        <w:t>:</w:t>
      </w:r>
    </w:p>
    <w:p w14:paraId="7E001D32" w14:textId="77777777" w:rsidR="00C135B1" w:rsidRPr="003D77AB" w:rsidRDefault="00C135B1" w:rsidP="00C135B1">
      <w:pPr>
        <w:pStyle w:val="AnswerLineL25"/>
      </w:pPr>
      <w:r>
        <w:lastRenderedPageBreak/>
        <w:t>Enter score here.</w:t>
      </w:r>
    </w:p>
    <w:p w14:paraId="656CFE73" w14:textId="77777777" w:rsidR="00C135B1" w:rsidRDefault="00C135B1" w:rsidP="00C135B1">
      <w:pPr>
        <w:pStyle w:val="BodyTextL25"/>
        <w:rPr>
          <w:b/>
          <w:bCs/>
        </w:rPr>
      </w:pPr>
      <w:r w:rsidRPr="003D77AB">
        <w:rPr>
          <w:b/>
          <w:bCs/>
        </w:rPr>
        <w:t>Points for S</w:t>
      </w:r>
      <w:r>
        <w:rPr>
          <w:b/>
          <w:bCs/>
        </w:rPr>
        <w:t xml:space="preserve">tep </w:t>
      </w:r>
      <w:r w:rsidRPr="003D77AB">
        <w:rPr>
          <w:b/>
          <w:bCs/>
        </w:rPr>
        <w:t>2</w:t>
      </w:r>
      <w:r>
        <w:rPr>
          <w:b/>
          <w:bCs/>
        </w:rPr>
        <w:t xml:space="preserve"> (15 points):</w:t>
      </w:r>
    </w:p>
    <w:p w14:paraId="216A6236" w14:textId="77777777" w:rsidR="00C135B1" w:rsidRPr="003D77AB" w:rsidRDefault="00C135B1" w:rsidP="00C135B1">
      <w:pPr>
        <w:pStyle w:val="AnswerLineL25"/>
      </w:pPr>
      <w:r>
        <w:t>Enter score here.</w:t>
      </w:r>
    </w:p>
    <w:p w14:paraId="094682B1" w14:textId="77777777" w:rsidR="00C135B1" w:rsidRDefault="00C135B1" w:rsidP="00C135B1">
      <w:pPr>
        <w:pStyle w:val="BodyTextL25"/>
        <w:rPr>
          <w:b/>
          <w:bCs/>
        </w:rPr>
      </w:pPr>
      <w:r>
        <w:rPr>
          <w:b/>
          <w:bCs/>
        </w:rPr>
        <w:t>Points for Step 3 (2 points):</w:t>
      </w:r>
    </w:p>
    <w:p w14:paraId="7110884E" w14:textId="77777777" w:rsidR="00C135B1" w:rsidRPr="003D77AB" w:rsidRDefault="00C135B1" w:rsidP="00C135B1">
      <w:pPr>
        <w:pStyle w:val="AnswerLineL25"/>
      </w:pPr>
      <w:r>
        <w:t>Enter score here.</w:t>
      </w:r>
    </w:p>
    <w:p w14:paraId="224A0788" w14:textId="77777777" w:rsidR="00C135B1" w:rsidRDefault="00C135B1" w:rsidP="00C135B1">
      <w:pPr>
        <w:pStyle w:val="BodyTextL25"/>
        <w:rPr>
          <w:b/>
        </w:rPr>
      </w:pPr>
      <w:r w:rsidRPr="001812E2">
        <w:rPr>
          <w:b/>
        </w:rPr>
        <w:t xml:space="preserve">Instructor Sign-off </w:t>
      </w:r>
      <w:r>
        <w:rPr>
          <w:b/>
        </w:rPr>
        <w:t>Part</w:t>
      </w:r>
      <w:r w:rsidRPr="001812E2">
        <w:rPr>
          <w:b/>
        </w:rPr>
        <w:t xml:space="preserve"> </w:t>
      </w:r>
      <w:r>
        <w:rPr>
          <w:b/>
        </w:rPr>
        <w:t>4</w:t>
      </w:r>
      <w:r w:rsidRPr="001812E2">
        <w:rPr>
          <w:b/>
        </w:rPr>
        <w:t>:</w:t>
      </w:r>
    </w:p>
    <w:p w14:paraId="0D0FB52A" w14:textId="77777777" w:rsidR="00C135B1" w:rsidRPr="001812E2" w:rsidRDefault="00C135B1" w:rsidP="00C135B1">
      <w:pPr>
        <w:pStyle w:val="AnswerLineL25"/>
      </w:pPr>
      <w:r>
        <w:t>Instructor Sign-off</w:t>
      </w:r>
    </w:p>
    <w:p w14:paraId="2EA5CE0C" w14:textId="77777777" w:rsidR="00651514" w:rsidRDefault="00C135B1" w:rsidP="00651514">
      <w:pPr>
        <w:pStyle w:val="BodyTextL25"/>
        <w:rPr>
          <w:b/>
        </w:rPr>
      </w:pPr>
      <w:r>
        <w:rPr>
          <w:b/>
        </w:rPr>
        <w:t>Total Points for Part 3 (45 points)</w:t>
      </w:r>
    </w:p>
    <w:p w14:paraId="29DE6845" w14:textId="77777777" w:rsidR="00C135B1" w:rsidRPr="001812E2" w:rsidRDefault="00C135B1" w:rsidP="00C135B1">
      <w:pPr>
        <w:pStyle w:val="AnswerLineL25"/>
      </w:pPr>
      <w:r>
        <w:t>Enter score here.</w:t>
      </w:r>
    </w:p>
    <w:bookmarkEnd w:id="2"/>
    <w:p w14:paraId="5452E499" w14:textId="796710AC" w:rsidR="00651514" w:rsidRDefault="00651514" w:rsidP="00651514">
      <w:pPr>
        <w:pStyle w:val="Heading2"/>
      </w:pPr>
      <w:r>
        <w:t>Test and Verify End-to-End Connectivit</w:t>
      </w:r>
      <w:r w:rsidR="00DF6C5C">
        <w:t>y</w:t>
      </w:r>
    </w:p>
    <w:p w14:paraId="0B18B101" w14:textId="77777777" w:rsidR="00651514" w:rsidRPr="00BE1039" w:rsidRDefault="00651514" w:rsidP="00651514">
      <w:pPr>
        <w:pStyle w:val="InstNoteRedL25"/>
        <w:rPr>
          <w:b/>
        </w:rPr>
      </w:pPr>
      <w:r w:rsidRPr="00BE1039">
        <w:rPr>
          <w:b/>
        </w:rPr>
        <w:t xml:space="preserve">Ref lab: </w:t>
      </w:r>
      <w:r>
        <w:rPr>
          <w:b/>
        </w:rPr>
        <w:t>13.3.2</w:t>
      </w:r>
      <w:r w:rsidRPr="00BE1039">
        <w:rPr>
          <w:b/>
        </w:rPr>
        <w:t xml:space="preserve"> Lab </w:t>
      </w:r>
      <w:r>
        <w:rPr>
          <w:b/>
        </w:rPr>
        <w:t>–</w:t>
      </w:r>
      <w:r w:rsidRPr="00BE1039">
        <w:rPr>
          <w:b/>
        </w:rPr>
        <w:t xml:space="preserve"> </w:t>
      </w:r>
      <w:r>
        <w:rPr>
          <w:b/>
        </w:rPr>
        <w:t>Use Ping and Traceroute to Test Network Connectivity</w:t>
      </w:r>
    </w:p>
    <w:p w14:paraId="4D4B2AA9" w14:textId="77777777" w:rsidR="00651514" w:rsidRPr="001812E2" w:rsidRDefault="00651514" w:rsidP="00651514">
      <w:pPr>
        <w:pStyle w:val="BodyTextL25"/>
        <w:rPr>
          <w:b/>
        </w:rPr>
      </w:pPr>
      <w:r w:rsidRPr="001812E2">
        <w:rPr>
          <w:b/>
        </w:rPr>
        <w:t xml:space="preserve">Total points: </w:t>
      </w:r>
      <w:r>
        <w:rPr>
          <w:b/>
        </w:rPr>
        <w:t>15</w:t>
      </w:r>
    </w:p>
    <w:p w14:paraId="57B0712E" w14:textId="77777777" w:rsidR="00651514" w:rsidRPr="006208AE" w:rsidRDefault="00651514" w:rsidP="006208AE">
      <w:pPr>
        <w:pStyle w:val="BodyTextL25"/>
        <w:rPr>
          <w:b/>
        </w:rPr>
      </w:pPr>
      <w:r w:rsidRPr="001812E2">
        <w:rPr>
          <w:b/>
        </w:rPr>
        <w:t>Time: 1</w:t>
      </w:r>
      <w:r>
        <w:rPr>
          <w:b/>
        </w:rPr>
        <w:t>0</w:t>
      </w:r>
      <w:r w:rsidRPr="001812E2">
        <w:rPr>
          <w:b/>
        </w:rPr>
        <w:t xml:space="preserve"> minutes</w:t>
      </w:r>
    </w:p>
    <w:p w14:paraId="26F2DF1C" w14:textId="77777777" w:rsidR="00651514" w:rsidRPr="00C7121F" w:rsidRDefault="00651514" w:rsidP="00651514">
      <w:pPr>
        <w:pStyle w:val="BodyTextL25"/>
      </w:pPr>
      <w:r>
        <w:t xml:space="preserve">Use </w:t>
      </w:r>
      <w:r w:rsidRPr="00C7121F">
        <w:t>the ping command</w:t>
      </w:r>
      <w:r>
        <w:t xml:space="preserve"> to test IPv4 and IPv6 connectivity between all network devices.</w:t>
      </w:r>
    </w:p>
    <w:p w14:paraId="4E65F024" w14:textId="77777777" w:rsidR="00651514" w:rsidRPr="00C7121F" w:rsidRDefault="00651514" w:rsidP="00651514">
      <w:pPr>
        <w:pStyle w:val="BodyTextL25"/>
      </w:pPr>
      <w:r w:rsidRPr="001F1B28">
        <w:rPr>
          <w:b/>
        </w:rPr>
        <w:t>Note</w:t>
      </w:r>
      <w:r w:rsidRPr="00C7121F">
        <w:t>: If pings to host computers fail, temporarily disable the computer firewall and retest.</w:t>
      </w:r>
    </w:p>
    <w:p w14:paraId="37BA6D0B" w14:textId="77777777" w:rsidR="00651514" w:rsidRDefault="00651514" w:rsidP="00651514">
      <w:pPr>
        <w:pStyle w:val="BodyTextL25"/>
      </w:pPr>
      <w:r w:rsidRPr="00C7121F">
        <w:t>Use the following table to methodically verify connectivity with each network device. Take corrective action to establish connectivity if a test fails:</w:t>
      </w:r>
    </w:p>
    <w:tbl>
      <w:tblPr>
        <w:tblStyle w:val="LabTableStyle"/>
        <w:tblW w:w="0" w:type="auto"/>
        <w:tblLook w:val="01E0" w:firstRow="1" w:lastRow="1" w:firstColumn="1" w:lastColumn="1" w:noHBand="0" w:noVBand="0"/>
        <w:tblDescription w:val="The table is where you could record the ping results to the IP addresses.  Enter the answers where the cells are marked as &quot;blank&quot;."/>
      </w:tblPr>
      <w:tblGrid>
        <w:gridCol w:w="1328"/>
        <w:gridCol w:w="1267"/>
        <w:gridCol w:w="1042"/>
        <w:gridCol w:w="2556"/>
        <w:gridCol w:w="2356"/>
        <w:gridCol w:w="1078"/>
      </w:tblGrid>
      <w:tr w:rsidR="00651514" w:rsidRPr="00C7121F" w14:paraId="386DE89B" w14:textId="77777777" w:rsidTr="00D51C1B">
        <w:trPr>
          <w:cnfStyle w:val="100000000000" w:firstRow="1" w:lastRow="0" w:firstColumn="0" w:lastColumn="0" w:oddVBand="0" w:evenVBand="0" w:oddHBand="0" w:evenHBand="0" w:firstRowFirstColumn="0" w:firstRowLastColumn="0" w:lastRowFirstColumn="0" w:lastRowLastColumn="0"/>
          <w:tblHeader/>
        </w:trPr>
        <w:tc>
          <w:tcPr>
            <w:tcW w:w="1328" w:type="dxa"/>
          </w:tcPr>
          <w:p w14:paraId="05F62248" w14:textId="77777777" w:rsidR="00651514" w:rsidRPr="00C7121F" w:rsidRDefault="00651514" w:rsidP="00651514">
            <w:pPr>
              <w:pStyle w:val="TableHeading"/>
            </w:pPr>
            <w:r w:rsidRPr="00C7121F">
              <w:t>From</w:t>
            </w:r>
          </w:p>
        </w:tc>
        <w:tc>
          <w:tcPr>
            <w:tcW w:w="1267" w:type="dxa"/>
          </w:tcPr>
          <w:p w14:paraId="4E8DCB1E" w14:textId="77777777" w:rsidR="00651514" w:rsidRPr="00C7121F" w:rsidRDefault="00651514" w:rsidP="00651514">
            <w:pPr>
              <w:pStyle w:val="TableHeading"/>
            </w:pPr>
            <w:r w:rsidRPr="00C7121F">
              <w:t>To</w:t>
            </w:r>
          </w:p>
        </w:tc>
        <w:tc>
          <w:tcPr>
            <w:tcW w:w="1042" w:type="dxa"/>
          </w:tcPr>
          <w:p w14:paraId="30B6291F" w14:textId="77777777" w:rsidR="00651514" w:rsidRPr="00C7121F" w:rsidRDefault="00651514" w:rsidP="00651514">
            <w:pPr>
              <w:pStyle w:val="TableHeading"/>
            </w:pPr>
            <w:r>
              <w:t>Protocol</w:t>
            </w:r>
          </w:p>
        </w:tc>
        <w:tc>
          <w:tcPr>
            <w:tcW w:w="2556" w:type="dxa"/>
          </w:tcPr>
          <w:p w14:paraId="57546154" w14:textId="77777777" w:rsidR="00651514" w:rsidRPr="00C7121F" w:rsidRDefault="00651514" w:rsidP="00651514">
            <w:pPr>
              <w:pStyle w:val="TableHeading"/>
            </w:pPr>
            <w:r w:rsidRPr="00C7121F">
              <w:t>IP Address</w:t>
            </w:r>
          </w:p>
        </w:tc>
        <w:tc>
          <w:tcPr>
            <w:tcW w:w="2356" w:type="dxa"/>
          </w:tcPr>
          <w:p w14:paraId="5B26AFE7" w14:textId="77777777" w:rsidR="00651514" w:rsidRPr="00C7121F" w:rsidRDefault="00651514" w:rsidP="00651514">
            <w:pPr>
              <w:pStyle w:val="TableHeading"/>
            </w:pPr>
            <w:r w:rsidRPr="00C7121F">
              <w:t xml:space="preserve">Ping </w:t>
            </w:r>
            <w:r>
              <w:t>R</w:t>
            </w:r>
            <w:r w:rsidRPr="00C7121F">
              <w:t>esults</w:t>
            </w:r>
          </w:p>
        </w:tc>
        <w:tc>
          <w:tcPr>
            <w:tcW w:w="1078" w:type="dxa"/>
          </w:tcPr>
          <w:p w14:paraId="76370955" w14:textId="77777777" w:rsidR="00651514" w:rsidRPr="00C7121F" w:rsidRDefault="00651514" w:rsidP="00651514">
            <w:pPr>
              <w:pStyle w:val="TableHeading"/>
            </w:pPr>
            <w:r w:rsidRPr="00C7121F">
              <w:t>Points</w:t>
            </w:r>
          </w:p>
        </w:tc>
      </w:tr>
      <w:tr w:rsidR="00D51C1B" w:rsidRPr="00C7121F" w14:paraId="2CA2790A" w14:textId="77777777" w:rsidTr="00D51C1B">
        <w:trPr>
          <w:trHeight w:val="293"/>
        </w:trPr>
        <w:tc>
          <w:tcPr>
            <w:tcW w:w="1328" w:type="dxa"/>
            <w:tcBorders>
              <w:bottom w:val="nil"/>
            </w:tcBorders>
          </w:tcPr>
          <w:p w14:paraId="6B815D58" w14:textId="77777777" w:rsidR="00D51C1B" w:rsidRPr="00C7121F" w:rsidRDefault="00D51C1B" w:rsidP="00D51C1B">
            <w:pPr>
              <w:pStyle w:val="TableText"/>
            </w:pPr>
            <w:r>
              <w:t>PC-A</w:t>
            </w:r>
          </w:p>
        </w:tc>
        <w:tc>
          <w:tcPr>
            <w:tcW w:w="1267" w:type="dxa"/>
            <w:tcBorders>
              <w:bottom w:val="nil"/>
            </w:tcBorders>
          </w:tcPr>
          <w:p w14:paraId="5CE6ED68" w14:textId="77777777" w:rsidR="00D51C1B" w:rsidRPr="00C7121F" w:rsidRDefault="00D51C1B" w:rsidP="00D51C1B">
            <w:pPr>
              <w:pStyle w:val="TableText"/>
            </w:pPr>
            <w:r w:rsidRPr="00C7121F">
              <w:t xml:space="preserve">R1 </w:t>
            </w:r>
            <w:r>
              <w:t>G</w:t>
            </w:r>
            <w:r w:rsidRPr="00C7121F">
              <w:t>0/0</w:t>
            </w:r>
            <w:r>
              <w:t>/0</w:t>
            </w:r>
          </w:p>
        </w:tc>
        <w:tc>
          <w:tcPr>
            <w:tcW w:w="1042" w:type="dxa"/>
          </w:tcPr>
          <w:p w14:paraId="222E931D" w14:textId="77777777" w:rsidR="00D51C1B" w:rsidRPr="0068004E" w:rsidRDefault="00D51C1B" w:rsidP="00D51C1B">
            <w:pPr>
              <w:pStyle w:val="TableText"/>
              <w:rPr>
                <w:color w:val="000000"/>
              </w:rPr>
            </w:pPr>
            <w:r w:rsidRPr="0068004E">
              <w:rPr>
                <w:color w:val="000000"/>
              </w:rPr>
              <w:t>IPv4</w:t>
            </w:r>
          </w:p>
        </w:tc>
        <w:tc>
          <w:tcPr>
            <w:tcW w:w="2556" w:type="dxa"/>
          </w:tcPr>
          <w:p w14:paraId="6FCE7B53" w14:textId="77777777" w:rsidR="00D51C1B" w:rsidRPr="00C7121F" w:rsidRDefault="00D51C1B" w:rsidP="00D51C1B">
            <w:pPr>
              <w:pStyle w:val="InstNoteRed"/>
            </w:pPr>
            <w:r w:rsidRPr="00C7121F">
              <w:t>Answers will vary.</w:t>
            </w:r>
          </w:p>
        </w:tc>
        <w:tc>
          <w:tcPr>
            <w:tcW w:w="2356" w:type="dxa"/>
          </w:tcPr>
          <w:p w14:paraId="5F5E1D68"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389AFB2B" w14:textId="77777777" w:rsidR="00D51C1B" w:rsidRDefault="00D51C1B" w:rsidP="00D51C1B">
            <w:pPr>
              <w:pStyle w:val="TableText"/>
            </w:pPr>
            <w:r w:rsidRPr="0079435E">
              <w:t>1 point</w:t>
            </w:r>
          </w:p>
        </w:tc>
      </w:tr>
      <w:tr w:rsidR="00D51C1B" w:rsidRPr="00C7121F" w14:paraId="43267C49" w14:textId="77777777" w:rsidTr="00D51C1B">
        <w:trPr>
          <w:trHeight w:val="292"/>
        </w:trPr>
        <w:tc>
          <w:tcPr>
            <w:tcW w:w="1328" w:type="dxa"/>
            <w:tcBorders>
              <w:top w:val="nil"/>
              <w:bottom w:val="nil"/>
            </w:tcBorders>
          </w:tcPr>
          <w:p w14:paraId="700A34FE" w14:textId="77777777" w:rsidR="00D51C1B" w:rsidRDefault="00D51C1B" w:rsidP="00D51C1B">
            <w:pPr>
              <w:pStyle w:val="ConfigWindow"/>
            </w:pPr>
            <w:r>
              <w:t>PC-A</w:t>
            </w:r>
          </w:p>
        </w:tc>
        <w:tc>
          <w:tcPr>
            <w:tcW w:w="1267" w:type="dxa"/>
            <w:tcBorders>
              <w:top w:val="nil"/>
              <w:bottom w:val="single" w:sz="2" w:space="0" w:color="auto"/>
            </w:tcBorders>
          </w:tcPr>
          <w:p w14:paraId="529FF599" w14:textId="77777777" w:rsidR="00D51C1B" w:rsidRPr="00C7121F" w:rsidRDefault="00D51C1B" w:rsidP="00D51C1B">
            <w:pPr>
              <w:pStyle w:val="ConfigWindow"/>
            </w:pPr>
            <w:r>
              <w:t>R1 G0/0/0</w:t>
            </w:r>
          </w:p>
        </w:tc>
        <w:tc>
          <w:tcPr>
            <w:tcW w:w="1042" w:type="dxa"/>
          </w:tcPr>
          <w:p w14:paraId="5D9DDC33" w14:textId="77777777" w:rsidR="00D51C1B" w:rsidRPr="0068004E" w:rsidRDefault="00D51C1B" w:rsidP="00D51C1B">
            <w:pPr>
              <w:pStyle w:val="TableText"/>
              <w:rPr>
                <w:color w:val="000000"/>
              </w:rPr>
            </w:pPr>
            <w:r w:rsidRPr="0068004E">
              <w:rPr>
                <w:color w:val="000000"/>
              </w:rPr>
              <w:t>IPv6</w:t>
            </w:r>
          </w:p>
        </w:tc>
        <w:tc>
          <w:tcPr>
            <w:tcW w:w="2556" w:type="dxa"/>
          </w:tcPr>
          <w:p w14:paraId="0C1586C5" w14:textId="77777777" w:rsidR="00D51C1B" w:rsidRPr="00C7121F" w:rsidRDefault="00D51C1B" w:rsidP="00D51C1B">
            <w:pPr>
              <w:pStyle w:val="InstNoteRed"/>
            </w:pPr>
            <w:r w:rsidRPr="00C7121F">
              <w:t>Answers will vary.</w:t>
            </w:r>
          </w:p>
        </w:tc>
        <w:tc>
          <w:tcPr>
            <w:tcW w:w="2356" w:type="dxa"/>
          </w:tcPr>
          <w:p w14:paraId="30DFD8CF"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168D3B3E" w14:textId="77777777" w:rsidR="00D51C1B" w:rsidRDefault="00D51C1B" w:rsidP="00D51C1B">
            <w:pPr>
              <w:pStyle w:val="TableText"/>
            </w:pPr>
            <w:r w:rsidRPr="0079435E">
              <w:t>1 point</w:t>
            </w:r>
          </w:p>
        </w:tc>
      </w:tr>
      <w:tr w:rsidR="00D51C1B" w:rsidRPr="00C7121F" w14:paraId="0837EAB9" w14:textId="77777777" w:rsidTr="00D51C1B">
        <w:trPr>
          <w:trHeight w:val="292"/>
        </w:trPr>
        <w:tc>
          <w:tcPr>
            <w:tcW w:w="1328" w:type="dxa"/>
            <w:tcBorders>
              <w:top w:val="nil"/>
              <w:bottom w:val="nil"/>
            </w:tcBorders>
          </w:tcPr>
          <w:p w14:paraId="367AD04A" w14:textId="77777777" w:rsidR="00D51C1B" w:rsidRDefault="00D51C1B" w:rsidP="00D51C1B">
            <w:pPr>
              <w:pStyle w:val="ConfigWindow"/>
            </w:pPr>
            <w:r>
              <w:t>PC-A</w:t>
            </w:r>
          </w:p>
        </w:tc>
        <w:tc>
          <w:tcPr>
            <w:tcW w:w="1267" w:type="dxa"/>
            <w:tcBorders>
              <w:bottom w:val="nil"/>
            </w:tcBorders>
          </w:tcPr>
          <w:p w14:paraId="20958392" w14:textId="77777777" w:rsidR="00D51C1B" w:rsidRPr="00C7121F" w:rsidRDefault="00D51C1B" w:rsidP="00D51C1B">
            <w:pPr>
              <w:pStyle w:val="TableText"/>
            </w:pPr>
            <w:r w:rsidRPr="00C7121F">
              <w:t xml:space="preserve">R1 </w:t>
            </w:r>
            <w:r>
              <w:t>G</w:t>
            </w:r>
            <w:r w:rsidRPr="00C7121F">
              <w:t>0/0</w:t>
            </w:r>
            <w:r>
              <w:t>/1</w:t>
            </w:r>
          </w:p>
        </w:tc>
        <w:tc>
          <w:tcPr>
            <w:tcW w:w="1042" w:type="dxa"/>
          </w:tcPr>
          <w:p w14:paraId="22E545F7" w14:textId="77777777" w:rsidR="00D51C1B" w:rsidRPr="0068004E" w:rsidRDefault="00D51C1B" w:rsidP="00D51C1B">
            <w:pPr>
              <w:pStyle w:val="TableText"/>
              <w:rPr>
                <w:color w:val="000000"/>
              </w:rPr>
            </w:pPr>
            <w:r w:rsidRPr="0068004E">
              <w:rPr>
                <w:color w:val="000000"/>
              </w:rPr>
              <w:t>IPv4</w:t>
            </w:r>
          </w:p>
        </w:tc>
        <w:tc>
          <w:tcPr>
            <w:tcW w:w="2556" w:type="dxa"/>
          </w:tcPr>
          <w:p w14:paraId="50B9EAF9" w14:textId="77777777" w:rsidR="00D51C1B" w:rsidRPr="00C7121F" w:rsidRDefault="00D51C1B" w:rsidP="00D51C1B">
            <w:pPr>
              <w:pStyle w:val="InstNoteRed"/>
            </w:pPr>
            <w:r w:rsidRPr="00C7121F">
              <w:t>Answers will vary.</w:t>
            </w:r>
          </w:p>
        </w:tc>
        <w:tc>
          <w:tcPr>
            <w:tcW w:w="2356" w:type="dxa"/>
          </w:tcPr>
          <w:p w14:paraId="07782EEC"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28ACCCC2" w14:textId="77777777" w:rsidR="00D51C1B" w:rsidRDefault="00D51C1B" w:rsidP="00D51C1B">
            <w:pPr>
              <w:pStyle w:val="TableText"/>
            </w:pPr>
            <w:r w:rsidRPr="0079435E">
              <w:t>1 point</w:t>
            </w:r>
          </w:p>
        </w:tc>
      </w:tr>
      <w:tr w:rsidR="00D51C1B" w:rsidRPr="00C7121F" w14:paraId="216CEA4C" w14:textId="77777777" w:rsidTr="00D51C1B">
        <w:tc>
          <w:tcPr>
            <w:tcW w:w="1328" w:type="dxa"/>
            <w:tcBorders>
              <w:top w:val="nil"/>
              <w:bottom w:val="nil"/>
            </w:tcBorders>
          </w:tcPr>
          <w:p w14:paraId="6434702E" w14:textId="77777777" w:rsidR="00D51C1B" w:rsidRPr="00C7121F" w:rsidRDefault="00D51C1B" w:rsidP="00D51C1B">
            <w:pPr>
              <w:pStyle w:val="ConfigWindow"/>
            </w:pPr>
            <w:r>
              <w:t>PC-A</w:t>
            </w:r>
          </w:p>
        </w:tc>
        <w:tc>
          <w:tcPr>
            <w:tcW w:w="1267" w:type="dxa"/>
            <w:tcBorders>
              <w:top w:val="nil"/>
              <w:bottom w:val="single" w:sz="2" w:space="0" w:color="auto"/>
            </w:tcBorders>
          </w:tcPr>
          <w:p w14:paraId="4AC07EA9" w14:textId="77777777" w:rsidR="00D51C1B" w:rsidRPr="00C7121F" w:rsidRDefault="00D51C1B" w:rsidP="00D51C1B">
            <w:pPr>
              <w:pStyle w:val="ConfigWindow"/>
            </w:pPr>
            <w:r>
              <w:t>R1 G0/0/1</w:t>
            </w:r>
          </w:p>
        </w:tc>
        <w:tc>
          <w:tcPr>
            <w:tcW w:w="1042" w:type="dxa"/>
          </w:tcPr>
          <w:p w14:paraId="55C7ED17" w14:textId="77777777" w:rsidR="00D51C1B" w:rsidRPr="00D51C1B" w:rsidRDefault="00D51C1B" w:rsidP="00D51C1B">
            <w:pPr>
              <w:pStyle w:val="TableText"/>
            </w:pPr>
            <w:r w:rsidRPr="0068004E">
              <w:t>IPv6</w:t>
            </w:r>
          </w:p>
        </w:tc>
        <w:tc>
          <w:tcPr>
            <w:tcW w:w="2556" w:type="dxa"/>
          </w:tcPr>
          <w:p w14:paraId="71DF6112" w14:textId="77777777" w:rsidR="00D51C1B" w:rsidRPr="00C7121F" w:rsidRDefault="00D51C1B" w:rsidP="00D51C1B">
            <w:pPr>
              <w:pStyle w:val="InstNoteRed"/>
            </w:pPr>
            <w:r w:rsidRPr="00C7121F">
              <w:t>Answers will vary.</w:t>
            </w:r>
          </w:p>
        </w:tc>
        <w:tc>
          <w:tcPr>
            <w:tcW w:w="2356" w:type="dxa"/>
          </w:tcPr>
          <w:p w14:paraId="219BE7F3"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751E2B38" w14:textId="77777777" w:rsidR="00D51C1B" w:rsidRDefault="00D51C1B" w:rsidP="00D51C1B">
            <w:pPr>
              <w:pStyle w:val="TableText"/>
            </w:pPr>
            <w:r w:rsidRPr="0079435E">
              <w:t>1 point</w:t>
            </w:r>
          </w:p>
        </w:tc>
      </w:tr>
      <w:tr w:rsidR="00D51C1B" w:rsidRPr="00C7121F" w14:paraId="148368FD" w14:textId="77777777" w:rsidTr="00D51C1B">
        <w:tc>
          <w:tcPr>
            <w:tcW w:w="1328" w:type="dxa"/>
            <w:tcBorders>
              <w:top w:val="nil"/>
              <w:bottom w:val="nil"/>
            </w:tcBorders>
          </w:tcPr>
          <w:p w14:paraId="6A652F43" w14:textId="77777777" w:rsidR="00D51C1B" w:rsidRPr="00C7121F" w:rsidRDefault="00D51C1B" w:rsidP="00D51C1B">
            <w:pPr>
              <w:pStyle w:val="ConfigWindow"/>
            </w:pPr>
            <w:r>
              <w:t>PC-A</w:t>
            </w:r>
          </w:p>
        </w:tc>
        <w:tc>
          <w:tcPr>
            <w:tcW w:w="1267" w:type="dxa"/>
            <w:tcBorders>
              <w:bottom w:val="nil"/>
            </w:tcBorders>
          </w:tcPr>
          <w:p w14:paraId="46D30C62" w14:textId="77777777" w:rsidR="00D51C1B" w:rsidRPr="00C7121F" w:rsidRDefault="00D51C1B" w:rsidP="00D51C1B">
            <w:pPr>
              <w:pStyle w:val="TableText"/>
            </w:pPr>
            <w:r>
              <w:t>S1 VLAN 1</w:t>
            </w:r>
          </w:p>
        </w:tc>
        <w:tc>
          <w:tcPr>
            <w:tcW w:w="1042" w:type="dxa"/>
          </w:tcPr>
          <w:p w14:paraId="298EECC9" w14:textId="77777777" w:rsidR="00D51C1B" w:rsidRPr="0068004E" w:rsidRDefault="00D51C1B" w:rsidP="00D51C1B">
            <w:pPr>
              <w:pStyle w:val="TableText"/>
              <w:rPr>
                <w:color w:val="000000"/>
              </w:rPr>
            </w:pPr>
            <w:r w:rsidRPr="0068004E">
              <w:rPr>
                <w:color w:val="000000"/>
              </w:rPr>
              <w:t>IPv4</w:t>
            </w:r>
          </w:p>
        </w:tc>
        <w:tc>
          <w:tcPr>
            <w:tcW w:w="2556" w:type="dxa"/>
          </w:tcPr>
          <w:p w14:paraId="6B1EA50C" w14:textId="77777777" w:rsidR="00D51C1B" w:rsidRPr="00C7121F" w:rsidRDefault="00D51C1B" w:rsidP="00D51C1B">
            <w:pPr>
              <w:pStyle w:val="InstNoteRed"/>
            </w:pPr>
            <w:r w:rsidRPr="00C7121F">
              <w:t>Answers will vary.</w:t>
            </w:r>
          </w:p>
        </w:tc>
        <w:tc>
          <w:tcPr>
            <w:tcW w:w="2356" w:type="dxa"/>
          </w:tcPr>
          <w:p w14:paraId="11AEA8E2"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7491B2C0" w14:textId="77777777" w:rsidR="00D51C1B" w:rsidRDefault="00D51C1B" w:rsidP="00D51C1B">
            <w:pPr>
              <w:pStyle w:val="TableText"/>
            </w:pPr>
            <w:r w:rsidRPr="0079435E">
              <w:t>1 point</w:t>
            </w:r>
          </w:p>
        </w:tc>
      </w:tr>
      <w:tr w:rsidR="00D51C1B" w:rsidRPr="00C7121F" w14:paraId="57BC56E1" w14:textId="77777777" w:rsidTr="00D51C1B">
        <w:tc>
          <w:tcPr>
            <w:tcW w:w="1328" w:type="dxa"/>
            <w:tcBorders>
              <w:top w:val="nil"/>
              <w:bottom w:val="nil"/>
            </w:tcBorders>
          </w:tcPr>
          <w:p w14:paraId="105F617E" w14:textId="77777777" w:rsidR="00D51C1B" w:rsidRPr="00C7121F" w:rsidRDefault="00D51C1B" w:rsidP="00D51C1B">
            <w:pPr>
              <w:pStyle w:val="ConfigWindow"/>
            </w:pPr>
            <w:r>
              <w:t>PC-A</w:t>
            </w:r>
          </w:p>
        </w:tc>
        <w:tc>
          <w:tcPr>
            <w:tcW w:w="1267" w:type="dxa"/>
            <w:tcBorders>
              <w:top w:val="nil"/>
              <w:bottom w:val="single" w:sz="2" w:space="0" w:color="auto"/>
            </w:tcBorders>
          </w:tcPr>
          <w:p w14:paraId="362BDF5D" w14:textId="77777777" w:rsidR="00D51C1B" w:rsidRPr="00C7121F" w:rsidRDefault="00D51C1B" w:rsidP="00D51C1B">
            <w:pPr>
              <w:pStyle w:val="ConfigWindow"/>
            </w:pPr>
            <w:r>
              <w:t>S1 VLAN 1</w:t>
            </w:r>
          </w:p>
        </w:tc>
        <w:tc>
          <w:tcPr>
            <w:tcW w:w="1042" w:type="dxa"/>
          </w:tcPr>
          <w:p w14:paraId="4C24BC4A" w14:textId="77777777" w:rsidR="00D51C1B" w:rsidRPr="0068004E" w:rsidRDefault="00D51C1B" w:rsidP="00D51C1B">
            <w:pPr>
              <w:pStyle w:val="TableText"/>
              <w:rPr>
                <w:color w:val="000000"/>
              </w:rPr>
            </w:pPr>
            <w:r w:rsidRPr="0068004E">
              <w:rPr>
                <w:color w:val="000000"/>
              </w:rPr>
              <w:t>IPv6</w:t>
            </w:r>
          </w:p>
        </w:tc>
        <w:tc>
          <w:tcPr>
            <w:tcW w:w="2556" w:type="dxa"/>
          </w:tcPr>
          <w:p w14:paraId="385843FE" w14:textId="77777777" w:rsidR="00D51C1B" w:rsidRPr="00C7121F" w:rsidRDefault="00D51C1B" w:rsidP="00D51C1B">
            <w:pPr>
              <w:pStyle w:val="InstNoteRed"/>
            </w:pPr>
            <w:r w:rsidRPr="00C7121F">
              <w:t>Answers will vary.</w:t>
            </w:r>
          </w:p>
        </w:tc>
        <w:tc>
          <w:tcPr>
            <w:tcW w:w="2356" w:type="dxa"/>
          </w:tcPr>
          <w:p w14:paraId="2D352A56"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6BA5EE85" w14:textId="77777777" w:rsidR="00D51C1B" w:rsidRDefault="00D51C1B" w:rsidP="00D51C1B">
            <w:pPr>
              <w:pStyle w:val="TableText"/>
            </w:pPr>
            <w:r w:rsidRPr="0079435E">
              <w:t>1 point</w:t>
            </w:r>
          </w:p>
        </w:tc>
      </w:tr>
      <w:tr w:rsidR="00D51C1B" w:rsidRPr="00C7121F" w14:paraId="44EE90BD" w14:textId="77777777" w:rsidTr="00D51C1B">
        <w:tc>
          <w:tcPr>
            <w:tcW w:w="1328" w:type="dxa"/>
            <w:tcBorders>
              <w:top w:val="nil"/>
              <w:bottom w:val="nil"/>
            </w:tcBorders>
          </w:tcPr>
          <w:p w14:paraId="6F5DEB99" w14:textId="77777777" w:rsidR="00D51C1B" w:rsidRPr="00C7121F" w:rsidRDefault="00D51C1B" w:rsidP="00D51C1B">
            <w:pPr>
              <w:pStyle w:val="ConfigWindow"/>
            </w:pPr>
            <w:r>
              <w:t>PC-A</w:t>
            </w:r>
          </w:p>
        </w:tc>
        <w:tc>
          <w:tcPr>
            <w:tcW w:w="1267" w:type="dxa"/>
            <w:tcBorders>
              <w:bottom w:val="nil"/>
            </w:tcBorders>
          </w:tcPr>
          <w:p w14:paraId="01244213" w14:textId="77777777" w:rsidR="00D51C1B" w:rsidRPr="00C7121F" w:rsidRDefault="00D51C1B" w:rsidP="00D51C1B">
            <w:pPr>
              <w:pStyle w:val="TableText"/>
            </w:pPr>
            <w:r>
              <w:t>PC-B</w:t>
            </w:r>
          </w:p>
        </w:tc>
        <w:tc>
          <w:tcPr>
            <w:tcW w:w="1042" w:type="dxa"/>
          </w:tcPr>
          <w:p w14:paraId="67077F2F" w14:textId="77777777" w:rsidR="00D51C1B" w:rsidRPr="0068004E" w:rsidRDefault="00D51C1B" w:rsidP="00D51C1B">
            <w:pPr>
              <w:pStyle w:val="TableText"/>
              <w:rPr>
                <w:color w:val="000000"/>
              </w:rPr>
            </w:pPr>
            <w:r w:rsidRPr="0068004E">
              <w:rPr>
                <w:color w:val="000000"/>
              </w:rPr>
              <w:t>IPv4</w:t>
            </w:r>
          </w:p>
        </w:tc>
        <w:tc>
          <w:tcPr>
            <w:tcW w:w="2556" w:type="dxa"/>
          </w:tcPr>
          <w:p w14:paraId="25A71554" w14:textId="77777777" w:rsidR="00D51C1B" w:rsidRPr="00C7121F" w:rsidRDefault="00D51C1B" w:rsidP="00D51C1B">
            <w:pPr>
              <w:pStyle w:val="InstNoteRed"/>
            </w:pPr>
            <w:r w:rsidRPr="00C7121F">
              <w:t>Answers will vary.</w:t>
            </w:r>
          </w:p>
        </w:tc>
        <w:tc>
          <w:tcPr>
            <w:tcW w:w="2356" w:type="dxa"/>
          </w:tcPr>
          <w:p w14:paraId="15EA01FF"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4D5B5C3E" w14:textId="77777777" w:rsidR="00D51C1B" w:rsidRDefault="00D51C1B" w:rsidP="00D51C1B">
            <w:pPr>
              <w:pStyle w:val="TableText"/>
            </w:pPr>
            <w:r w:rsidRPr="0079435E">
              <w:t>1 point</w:t>
            </w:r>
          </w:p>
        </w:tc>
      </w:tr>
      <w:tr w:rsidR="00D51C1B" w:rsidRPr="00C7121F" w14:paraId="2ADFF886" w14:textId="77777777" w:rsidTr="00CD0683">
        <w:tc>
          <w:tcPr>
            <w:tcW w:w="1328" w:type="dxa"/>
            <w:tcBorders>
              <w:top w:val="nil"/>
              <w:bottom w:val="single" w:sz="2" w:space="0" w:color="auto"/>
            </w:tcBorders>
          </w:tcPr>
          <w:p w14:paraId="0F3370D0" w14:textId="77777777" w:rsidR="00D51C1B" w:rsidRPr="00C7121F" w:rsidRDefault="00D51C1B" w:rsidP="00D51C1B">
            <w:pPr>
              <w:pStyle w:val="ConfigWindow"/>
            </w:pPr>
            <w:r>
              <w:t>PC-A</w:t>
            </w:r>
          </w:p>
        </w:tc>
        <w:tc>
          <w:tcPr>
            <w:tcW w:w="1267" w:type="dxa"/>
            <w:tcBorders>
              <w:top w:val="nil"/>
              <w:bottom w:val="single" w:sz="2" w:space="0" w:color="auto"/>
            </w:tcBorders>
          </w:tcPr>
          <w:p w14:paraId="437BA059" w14:textId="77777777" w:rsidR="00D51C1B" w:rsidRPr="00C7121F" w:rsidRDefault="00D51C1B" w:rsidP="00D51C1B">
            <w:pPr>
              <w:pStyle w:val="ConfigWindow"/>
            </w:pPr>
            <w:r>
              <w:t>PC-B</w:t>
            </w:r>
          </w:p>
        </w:tc>
        <w:tc>
          <w:tcPr>
            <w:tcW w:w="1042" w:type="dxa"/>
          </w:tcPr>
          <w:p w14:paraId="78C3466D" w14:textId="77777777" w:rsidR="00D51C1B" w:rsidRPr="0068004E" w:rsidRDefault="00D51C1B" w:rsidP="00D51C1B">
            <w:pPr>
              <w:pStyle w:val="TableText"/>
              <w:rPr>
                <w:color w:val="000000"/>
              </w:rPr>
            </w:pPr>
            <w:r w:rsidRPr="0068004E">
              <w:rPr>
                <w:color w:val="000000"/>
              </w:rPr>
              <w:t>IPv6</w:t>
            </w:r>
          </w:p>
        </w:tc>
        <w:tc>
          <w:tcPr>
            <w:tcW w:w="2556" w:type="dxa"/>
          </w:tcPr>
          <w:p w14:paraId="7671CA77" w14:textId="77777777" w:rsidR="00D51C1B" w:rsidRPr="00C7121F" w:rsidRDefault="00D51C1B" w:rsidP="00D51C1B">
            <w:pPr>
              <w:pStyle w:val="InstNoteRed"/>
            </w:pPr>
            <w:r w:rsidRPr="00C7121F">
              <w:t>Answers will vary.</w:t>
            </w:r>
          </w:p>
        </w:tc>
        <w:tc>
          <w:tcPr>
            <w:tcW w:w="2356" w:type="dxa"/>
          </w:tcPr>
          <w:p w14:paraId="067135A3"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4023722D" w14:textId="77777777" w:rsidR="00D51C1B" w:rsidRDefault="00D51C1B" w:rsidP="00D51C1B">
            <w:pPr>
              <w:pStyle w:val="TableText"/>
            </w:pPr>
            <w:r w:rsidRPr="0079435E">
              <w:t>1 point</w:t>
            </w:r>
          </w:p>
        </w:tc>
      </w:tr>
      <w:tr w:rsidR="00D51C1B" w:rsidRPr="00C7121F" w14:paraId="74170843" w14:textId="77777777" w:rsidTr="00CD0683">
        <w:tc>
          <w:tcPr>
            <w:tcW w:w="1328" w:type="dxa"/>
            <w:tcBorders>
              <w:bottom w:val="nil"/>
            </w:tcBorders>
          </w:tcPr>
          <w:p w14:paraId="6D4DEDCA" w14:textId="77777777" w:rsidR="00D51C1B" w:rsidRPr="00C7121F" w:rsidRDefault="00D51C1B" w:rsidP="00D51C1B">
            <w:pPr>
              <w:pStyle w:val="TableText"/>
            </w:pPr>
            <w:r>
              <w:t>PC-B</w:t>
            </w:r>
          </w:p>
        </w:tc>
        <w:tc>
          <w:tcPr>
            <w:tcW w:w="1267" w:type="dxa"/>
            <w:tcBorders>
              <w:bottom w:val="nil"/>
            </w:tcBorders>
          </w:tcPr>
          <w:p w14:paraId="61A858AA" w14:textId="77777777" w:rsidR="00D51C1B" w:rsidRPr="00C7121F" w:rsidRDefault="00D51C1B" w:rsidP="00D51C1B">
            <w:pPr>
              <w:pStyle w:val="TableText"/>
            </w:pPr>
            <w:r>
              <w:t>R1 G0/0/0</w:t>
            </w:r>
          </w:p>
        </w:tc>
        <w:tc>
          <w:tcPr>
            <w:tcW w:w="1042" w:type="dxa"/>
          </w:tcPr>
          <w:p w14:paraId="125E5C62" w14:textId="77777777" w:rsidR="00D51C1B" w:rsidRPr="0068004E" w:rsidRDefault="00D51C1B" w:rsidP="00D51C1B">
            <w:pPr>
              <w:pStyle w:val="TableText"/>
              <w:rPr>
                <w:color w:val="000000"/>
              </w:rPr>
            </w:pPr>
            <w:r w:rsidRPr="0068004E">
              <w:rPr>
                <w:color w:val="000000"/>
              </w:rPr>
              <w:t>IPv4</w:t>
            </w:r>
          </w:p>
        </w:tc>
        <w:tc>
          <w:tcPr>
            <w:tcW w:w="2556" w:type="dxa"/>
          </w:tcPr>
          <w:p w14:paraId="490AE149" w14:textId="77777777" w:rsidR="00D51C1B" w:rsidRPr="00C7121F" w:rsidRDefault="00D51C1B" w:rsidP="00D51C1B">
            <w:pPr>
              <w:pStyle w:val="InstNoteRed"/>
            </w:pPr>
            <w:r w:rsidRPr="00C7121F">
              <w:t>Answers will vary.</w:t>
            </w:r>
          </w:p>
        </w:tc>
        <w:tc>
          <w:tcPr>
            <w:tcW w:w="2356" w:type="dxa"/>
          </w:tcPr>
          <w:p w14:paraId="41718483"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3AF56B02" w14:textId="77777777" w:rsidR="00D51C1B" w:rsidRDefault="00D51C1B" w:rsidP="00D51C1B">
            <w:pPr>
              <w:pStyle w:val="TableText"/>
            </w:pPr>
            <w:r w:rsidRPr="0079435E">
              <w:t>1 point</w:t>
            </w:r>
          </w:p>
        </w:tc>
      </w:tr>
      <w:tr w:rsidR="00D51C1B" w:rsidRPr="00C7121F" w14:paraId="0FEB42A5" w14:textId="77777777" w:rsidTr="00CD0683">
        <w:tc>
          <w:tcPr>
            <w:tcW w:w="1328" w:type="dxa"/>
            <w:tcBorders>
              <w:top w:val="nil"/>
              <w:bottom w:val="nil"/>
            </w:tcBorders>
          </w:tcPr>
          <w:p w14:paraId="32A4D8B1" w14:textId="77777777" w:rsidR="00D51C1B" w:rsidRPr="00C7121F" w:rsidRDefault="00D51C1B" w:rsidP="00CD0683">
            <w:pPr>
              <w:pStyle w:val="ConfigWindow"/>
            </w:pPr>
            <w:r>
              <w:t>PC-B</w:t>
            </w:r>
          </w:p>
        </w:tc>
        <w:tc>
          <w:tcPr>
            <w:tcW w:w="1267" w:type="dxa"/>
            <w:tcBorders>
              <w:top w:val="nil"/>
              <w:bottom w:val="single" w:sz="2" w:space="0" w:color="auto"/>
            </w:tcBorders>
          </w:tcPr>
          <w:p w14:paraId="7919DCEF" w14:textId="77777777" w:rsidR="00D51C1B" w:rsidRDefault="00D51C1B" w:rsidP="00CD0683">
            <w:pPr>
              <w:pStyle w:val="ConfigWindow"/>
            </w:pPr>
            <w:r>
              <w:t>R1 G0/0/0</w:t>
            </w:r>
          </w:p>
        </w:tc>
        <w:tc>
          <w:tcPr>
            <w:tcW w:w="1042" w:type="dxa"/>
          </w:tcPr>
          <w:p w14:paraId="703DA678" w14:textId="77777777" w:rsidR="00D51C1B" w:rsidRPr="0068004E" w:rsidRDefault="00D51C1B" w:rsidP="00D51C1B">
            <w:pPr>
              <w:pStyle w:val="TableText"/>
              <w:rPr>
                <w:color w:val="000000"/>
              </w:rPr>
            </w:pPr>
            <w:r w:rsidRPr="0068004E">
              <w:rPr>
                <w:color w:val="000000"/>
              </w:rPr>
              <w:t>IPv6</w:t>
            </w:r>
          </w:p>
        </w:tc>
        <w:tc>
          <w:tcPr>
            <w:tcW w:w="2556" w:type="dxa"/>
          </w:tcPr>
          <w:p w14:paraId="08284E4C" w14:textId="77777777" w:rsidR="00D51C1B" w:rsidRPr="00C7121F" w:rsidRDefault="00D51C1B" w:rsidP="00D51C1B">
            <w:pPr>
              <w:pStyle w:val="InstNoteRed"/>
            </w:pPr>
            <w:r w:rsidRPr="00C7121F">
              <w:t>Answers will vary.</w:t>
            </w:r>
          </w:p>
        </w:tc>
        <w:tc>
          <w:tcPr>
            <w:tcW w:w="2356" w:type="dxa"/>
          </w:tcPr>
          <w:p w14:paraId="0D50611A"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5FA9CB5B" w14:textId="77777777" w:rsidR="00D51C1B" w:rsidRDefault="00D51C1B" w:rsidP="00D51C1B">
            <w:pPr>
              <w:pStyle w:val="TableText"/>
            </w:pPr>
            <w:r w:rsidRPr="0079435E">
              <w:t>1 point</w:t>
            </w:r>
          </w:p>
        </w:tc>
      </w:tr>
      <w:tr w:rsidR="00D51C1B" w:rsidRPr="00C7121F" w14:paraId="72D37CC1" w14:textId="77777777" w:rsidTr="00CD0683">
        <w:tc>
          <w:tcPr>
            <w:tcW w:w="1328" w:type="dxa"/>
            <w:tcBorders>
              <w:top w:val="nil"/>
              <w:bottom w:val="nil"/>
            </w:tcBorders>
          </w:tcPr>
          <w:p w14:paraId="4F686C96" w14:textId="77777777" w:rsidR="00D51C1B" w:rsidRPr="00C7121F" w:rsidRDefault="00D51C1B" w:rsidP="00CD0683">
            <w:pPr>
              <w:pStyle w:val="ConfigWindow"/>
            </w:pPr>
            <w:r>
              <w:t>PC-B</w:t>
            </w:r>
          </w:p>
        </w:tc>
        <w:tc>
          <w:tcPr>
            <w:tcW w:w="1267" w:type="dxa"/>
            <w:tcBorders>
              <w:bottom w:val="nil"/>
            </w:tcBorders>
          </w:tcPr>
          <w:p w14:paraId="741A9C9E" w14:textId="77777777" w:rsidR="00D51C1B" w:rsidRDefault="00D51C1B" w:rsidP="00D51C1B">
            <w:pPr>
              <w:pStyle w:val="TableText"/>
            </w:pPr>
            <w:r>
              <w:t>R1 G0/0/1</w:t>
            </w:r>
          </w:p>
        </w:tc>
        <w:tc>
          <w:tcPr>
            <w:tcW w:w="1042" w:type="dxa"/>
          </w:tcPr>
          <w:p w14:paraId="3BF74958" w14:textId="77777777" w:rsidR="00D51C1B" w:rsidRPr="0068004E" w:rsidRDefault="00D51C1B" w:rsidP="00D51C1B">
            <w:pPr>
              <w:pStyle w:val="TableText"/>
              <w:rPr>
                <w:color w:val="000000"/>
              </w:rPr>
            </w:pPr>
            <w:r w:rsidRPr="0068004E">
              <w:rPr>
                <w:color w:val="000000"/>
              </w:rPr>
              <w:t>IPv4</w:t>
            </w:r>
          </w:p>
        </w:tc>
        <w:tc>
          <w:tcPr>
            <w:tcW w:w="2556" w:type="dxa"/>
          </w:tcPr>
          <w:p w14:paraId="18C576D5" w14:textId="77777777" w:rsidR="00D51C1B" w:rsidRPr="00C7121F" w:rsidRDefault="00D51C1B" w:rsidP="00D51C1B">
            <w:pPr>
              <w:pStyle w:val="InstNoteRed"/>
            </w:pPr>
            <w:r w:rsidRPr="00C7121F">
              <w:t>Answers will vary.</w:t>
            </w:r>
          </w:p>
        </w:tc>
        <w:tc>
          <w:tcPr>
            <w:tcW w:w="2356" w:type="dxa"/>
          </w:tcPr>
          <w:p w14:paraId="6A6C9641"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62CD2363" w14:textId="77777777" w:rsidR="00D51C1B" w:rsidRDefault="00D51C1B" w:rsidP="00D51C1B">
            <w:pPr>
              <w:pStyle w:val="TableText"/>
            </w:pPr>
            <w:r w:rsidRPr="00EC5E2B">
              <w:t>1 point</w:t>
            </w:r>
          </w:p>
        </w:tc>
      </w:tr>
      <w:tr w:rsidR="00D51C1B" w:rsidRPr="00C7121F" w14:paraId="006DBC09" w14:textId="77777777" w:rsidTr="00CD0683">
        <w:tc>
          <w:tcPr>
            <w:tcW w:w="1328" w:type="dxa"/>
            <w:tcBorders>
              <w:top w:val="nil"/>
              <w:bottom w:val="nil"/>
            </w:tcBorders>
          </w:tcPr>
          <w:p w14:paraId="3665F89E" w14:textId="77777777" w:rsidR="00D51C1B" w:rsidRPr="00C7121F" w:rsidRDefault="00CD0683" w:rsidP="00CD0683">
            <w:pPr>
              <w:pStyle w:val="ConfigWindow"/>
            </w:pPr>
            <w:r>
              <w:t>PC-B</w:t>
            </w:r>
          </w:p>
        </w:tc>
        <w:tc>
          <w:tcPr>
            <w:tcW w:w="1267" w:type="dxa"/>
            <w:tcBorders>
              <w:top w:val="nil"/>
              <w:bottom w:val="single" w:sz="2" w:space="0" w:color="auto"/>
            </w:tcBorders>
          </w:tcPr>
          <w:p w14:paraId="00FF8CA9" w14:textId="77777777" w:rsidR="00D51C1B" w:rsidRDefault="00CD0683" w:rsidP="00CD0683">
            <w:pPr>
              <w:pStyle w:val="ConfigWindow"/>
            </w:pPr>
            <w:r>
              <w:t>R1 G0/0/1</w:t>
            </w:r>
          </w:p>
        </w:tc>
        <w:tc>
          <w:tcPr>
            <w:tcW w:w="1042" w:type="dxa"/>
          </w:tcPr>
          <w:p w14:paraId="66C3D8E7" w14:textId="77777777" w:rsidR="00D51C1B" w:rsidRPr="0068004E" w:rsidRDefault="00D51C1B" w:rsidP="00D51C1B">
            <w:pPr>
              <w:pStyle w:val="TableText"/>
              <w:rPr>
                <w:color w:val="000000"/>
              </w:rPr>
            </w:pPr>
            <w:r w:rsidRPr="0068004E">
              <w:rPr>
                <w:color w:val="000000"/>
              </w:rPr>
              <w:t>IPv6</w:t>
            </w:r>
          </w:p>
        </w:tc>
        <w:tc>
          <w:tcPr>
            <w:tcW w:w="2556" w:type="dxa"/>
          </w:tcPr>
          <w:p w14:paraId="026507E4" w14:textId="77777777" w:rsidR="00D51C1B" w:rsidRPr="00C7121F" w:rsidRDefault="00D51C1B" w:rsidP="00D51C1B">
            <w:pPr>
              <w:pStyle w:val="InstNoteRed"/>
            </w:pPr>
            <w:r w:rsidRPr="00C7121F">
              <w:t>Answers will vary.</w:t>
            </w:r>
          </w:p>
        </w:tc>
        <w:tc>
          <w:tcPr>
            <w:tcW w:w="2356" w:type="dxa"/>
          </w:tcPr>
          <w:p w14:paraId="78EC58F7"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1E1E0335" w14:textId="77777777" w:rsidR="00D51C1B" w:rsidRDefault="00D51C1B" w:rsidP="00D51C1B">
            <w:pPr>
              <w:pStyle w:val="TableText"/>
            </w:pPr>
            <w:r w:rsidRPr="00EC5E2B">
              <w:t>1 point</w:t>
            </w:r>
          </w:p>
        </w:tc>
      </w:tr>
      <w:tr w:rsidR="00D51C1B" w:rsidRPr="00C7121F" w14:paraId="360F1F94" w14:textId="77777777" w:rsidTr="00CD0683">
        <w:tc>
          <w:tcPr>
            <w:tcW w:w="1328" w:type="dxa"/>
            <w:tcBorders>
              <w:top w:val="nil"/>
              <w:bottom w:val="nil"/>
            </w:tcBorders>
          </w:tcPr>
          <w:p w14:paraId="0CD34617" w14:textId="77777777" w:rsidR="00D51C1B" w:rsidRPr="00C7121F" w:rsidRDefault="00D51C1B" w:rsidP="00CD0683">
            <w:pPr>
              <w:pStyle w:val="ConfigWindow"/>
            </w:pPr>
            <w:r>
              <w:t>PC-B</w:t>
            </w:r>
          </w:p>
        </w:tc>
        <w:tc>
          <w:tcPr>
            <w:tcW w:w="1267" w:type="dxa"/>
            <w:tcBorders>
              <w:bottom w:val="nil"/>
            </w:tcBorders>
          </w:tcPr>
          <w:p w14:paraId="2034A944" w14:textId="77777777" w:rsidR="00D51C1B" w:rsidRDefault="00D51C1B" w:rsidP="00D51C1B">
            <w:pPr>
              <w:pStyle w:val="TableText"/>
            </w:pPr>
            <w:r>
              <w:t>S1 VLAN1</w:t>
            </w:r>
          </w:p>
        </w:tc>
        <w:tc>
          <w:tcPr>
            <w:tcW w:w="1042" w:type="dxa"/>
          </w:tcPr>
          <w:p w14:paraId="1F4E4A91" w14:textId="77777777" w:rsidR="00D51C1B" w:rsidRPr="0068004E" w:rsidRDefault="00D51C1B" w:rsidP="00D51C1B">
            <w:pPr>
              <w:pStyle w:val="TableText"/>
              <w:rPr>
                <w:color w:val="000000"/>
              </w:rPr>
            </w:pPr>
            <w:r w:rsidRPr="0068004E">
              <w:rPr>
                <w:color w:val="000000"/>
              </w:rPr>
              <w:t>IPv4</w:t>
            </w:r>
          </w:p>
        </w:tc>
        <w:tc>
          <w:tcPr>
            <w:tcW w:w="2556" w:type="dxa"/>
          </w:tcPr>
          <w:p w14:paraId="198F68FE" w14:textId="77777777" w:rsidR="00D51C1B" w:rsidRPr="00C7121F" w:rsidRDefault="00D51C1B" w:rsidP="00D51C1B">
            <w:pPr>
              <w:pStyle w:val="InstNoteRed"/>
            </w:pPr>
            <w:r w:rsidRPr="00C7121F">
              <w:t>Answers will vary.</w:t>
            </w:r>
          </w:p>
        </w:tc>
        <w:tc>
          <w:tcPr>
            <w:tcW w:w="2356" w:type="dxa"/>
          </w:tcPr>
          <w:p w14:paraId="2DBB9EF8" w14:textId="77777777" w:rsidR="00D51C1B" w:rsidRPr="00C7121F" w:rsidRDefault="00D51C1B" w:rsidP="00D51C1B">
            <w:pPr>
              <w:pStyle w:val="InstNoteRed"/>
            </w:pPr>
            <w:r w:rsidRPr="00C7121F">
              <w:t>Should be success</w:t>
            </w:r>
            <w:r>
              <w:t>ful</w:t>
            </w:r>
            <w:r w:rsidRPr="00C7121F">
              <w:t>.</w:t>
            </w:r>
          </w:p>
        </w:tc>
        <w:tc>
          <w:tcPr>
            <w:tcW w:w="1078" w:type="dxa"/>
            <w:vAlign w:val="top"/>
          </w:tcPr>
          <w:p w14:paraId="11CE6541" w14:textId="77777777" w:rsidR="00D51C1B" w:rsidRDefault="00D51C1B" w:rsidP="00D51C1B">
            <w:pPr>
              <w:pStyle w:val="TableText"/>
            </w:pPr>
            <w:r w:rsidRPr="00EC5E2B">
              <w:t>1 point</w:t>
            </w:r>
          </w:p>
        </w:tc>
      </w:tr>
      <w:tr w:rsidR="00651514" w:rsidRPr="00C7121F" w14:paraId="40D912D2" w14:textId="77777777" w:rsidTr="00CD0683">
        <w:tc>
          <w:tcPr>
            <w:tcW w:w="1328" w:type="dxa"/>
            <w:tcBorders>
              <w:top w:val="nil"/>
            </w:tcBorders>
          </w:tcPr>
          <w:p w14:paraId="7D3B525B" w14:textId="77777777" w:rsidR="00651514" w:rsidRDefault="00CD0683" w:rsidP="00CD0683">
            <w:pPr>
              <w:pStyle w:val="ConfigWindow"/>
            </w:pPr>
            <w:r>
              <w:t>PC-B</w:t>
            </w:r>
          </w:p>
        </w:tc>
        <w:tc>
          <w:tcPr>
            <w:tcW w:w="1267" w:type="dxa"/>
            <w:tcBorders>
              <w:top w:val="nil"/>
            </w:tcBorders>
          </w:tcPr>
          <w:p w14:paraId="67D370A1" w14:textId="77777777" w:rsidR="00651514" w:rsidRDefault="00CD0683" w:rsidP="00CD0683">
            <w:pPr>
              <w:pStyle w:val="ConfigWindow"/>
            </w:pPr>
            <w:r>
              <w:t>S1 VLAN1</w:t>
            </w:r>
          </w:p>
        </w:tc>
        <w:tc>
          <w:tcPr>
            <w:tcW w:w="1042" w:type="dxa"/>
          </w:tcPr>
          <w:p w14:paraId="3594CF31" w14:textId="77777777" w:rsidR="00651514" w:rsidRPr="0068004E" w:rsidRDefault="00651514" w:rsidP="00651514">
            <w:pPr>
              <w:pStyle w:val="TableText"/>
              <w:rPr>
                <w:color w:val="000000"/>
              </w:rPr>
            </w:pPr>
            <w:r w:rsidRPr="0068004E">
              <w:rPr>
                <w:color w:val="000000"/>
              </w:rPr>
              <w:t>IPv6</w:t>
            </w:r>
          </w:p>
        </w:tc>
        <w:tc>
          <w:tcPr>
            <w:tcW w:w="2556" w:type="dxa"/>
          </w:tcPr>
          <w:p w14:paraId="28DD6A90" w14:textId="77777777" w:rsidR="00651514" w:rsidRPr="00C7121F" w:rsidRDefault="00651514" w:rsidP="00824E2D">
            <w:pPr>
              <w:pStyle w:val="InstNoteRed"/>
            </w:pPr>
            <w:r w:rsidRPr="00C7121F">
              <w:t>Answers will vary.</w:t>
            </w:r>
          </w:p>
        </w:tc>
        <w:tc>
          <w:tcPr>
            <w:tcW w:w="2356" w:type="dxa"/>
          </w:tcPr>
          <w:p w14:paraId="514DCF08" w14:textId="77777777" w:rsidR="00651514" w:rsidRPr="00C7121F" w:rsidRDefault="00651514" w:rsidP="00824E2D">
            <w:pPr>
              <w:pStyle w:val="InstNoteRed"/>
            </w:pPr>
            <w:r w:rsidRPr="00C7121F">
              <w:t>Should be success</w:t>
            </w:r>
            <w:r>
              <w:t>ful</w:t>
            </w:r>
            <w:r w:rsidRPr="00C7121F">
              <w:t>.</w:t>
            </w:r>
          </w:p>
        </w:tc>
        <w:tc>
          <w:tcPr>
            <w:tcW w:w="1078" w:type="dxa"/>
          </w:tcPr>
          <w:p w14:paraId="310C5301" w14:textId="77777777" w:rsidR="00651514" w:rsidRDefault="00651514" w:rsidP="00D51C1B">
            <w:pPr>
              <w:pStyle w:val="TableText"/>
            </w:pPr>
            <w:r w:rsidRPr="00D8465D">
              <w:t>1 point</w:t>
            </w:r>
          </w:p>
        </w:tc>
      </w:tr>
    </w:tbl>
    <w:p w14:paraId="62B3EABD" w14:textId="77777777" w:rsidR="00CD0683" w:rsidRDefault="00CD0683" w:rsidP="00CD0683">
      <w:pPr>
        <w:pStyle w:val="Heading4"/>
      </w:pPr>
      <w:r>
        <w:t>Question:</w:t>
      </w:r>
    </w:p>
    <w:p w14:paraId="2B413671" w14:textId="77777777" w:rsidR="00651514" w:rsidRDefault="00651514" w:rsidP="00651514">
      <w:pPr>
        <w:pStyle w:val="BodyTextL25"/>
      </w:pPr>
      <w:r>
        <w:t>In addition to the ping command, what other command is useful in displaying network delay and breaks in the path to the destination?</w:t>
      </w:r>
      <w:r w:rsidR="006208AE">
        <w:t xml:space="preserve"> (1 point)</w:t>
      </w:r>
    </w:p>
    <w:p w14:paraId="7FD26876" w14:textId="77777777" w:rsidR="00651514" w:rsidRDefault="00CD0683" w:rsidP="00CD0683">
      <w:pPr>
        <w:pStyle w:val="AnswerLineL25"/>
      </w:pPr>
      <w:r>
        <w:t>Type your answers here.</w:t>
      </w:r>
    </w:p>
    <w:p w14:paraId="45FE67C9" w14:textId="77777777" w:rsidR="00651514" w:rsidRDefault="00651514" w:rsidP="00651514">
      <w:pPr>
        <w:pStyle w:val="BodyTextL25"/>
      </w:pPr>
      <w:r w:rsidRPr="001F1B28">
        <w:rPr>
          <w:rStyle w:val="AnswerGray"/>
        </w:rPr>
        <w:lastRenderedPageBreak/>
        <w:t>tracert or traceroute</w:t>
      </w:r>
    </w:p>
    <w:p w14:paraId="4BE059AB" w14:textId="77777777" w:rsidR="00C135B1" w:rsidRDefault="00C135B1" w:rsidP="00C135B1">
      <w:pPr>
        <w:pStyle w:val="BodyTextL25"/>
        <w:rPr>
          <w:b/>
        </w:rPr>
      </w:pPr>
      <w:r w:rsidRPr="001812E2">
        <w:rPr>
          <w:b/>
        </w:rPr>
        <w:t xml:space="preserve">Instructor Sign-off </w:t>
      </w:r>
      <w:r>
        <w:rPr>
          <w:b/>
        </w:rPr>
        <w:t>Part</w:t>
      </w:r>
      <w:r w:rsidRPr="001812E2">
        <w:rPr>
          <w:b/>
        </w:rPr>
        <w:t xml:space="preserve"> </w:t>
      </w:r>
      <w:r>
        <w:rPr>
          <w:b/>
        </w:rPr>
        <w:t>4</w:t>
      </w:r>
      <w:r w:rsidRPr="001812E2">
        <w:rPr>
          <w:b/>
        </w:rPr>
        <w:t>:</w:t>
      </w:r>
    </w:p>
    <w:p w14:paraId="78DCD22E" w14:textId="77777777" w:rsidR="00C135B1" w:rsidRPr="001812E2" w:rsidRDefault="00C135B1" w:rsidP="00C135B1">
      <w:pPr>
        <w:pStyle w:val="AnswerLineL25"/>
      </w:pPr>
      <w:r>
        <w:t>Instructor Sign-off</w:t>
      </w:r>
    </w:p>
    <w:p w14:paraId="4A781F7A" w14:textId="77777777" w:rsidR="00C135B1" w:rsidRDefault="00C135B1" w:rsidP="00C135B1">
      <w:pPr>
        <w:pStyle w:val="BodyTextL25"/>
        <w:rPr>
          <w:b/>
        </w:rPr>
      </w:pPr>
      <w:r>
        <w:rPr>
          <w:b/>
        </w:rPr>
        <w:t>Total points for Part 4 (15 points):</w:t>
      </w:r>
    </w:p>
    <w:p w14:paraId="7D5C7364" w14:textId="77777777" w:rsidR="00C135B1" w:rsidRPr="001812E2" w:rsidRDefault="00C135B1" w:rsidP="00C135B1">
      <w:pPr>
        <w:pStyle w:val="AnswerLineL25"/>
      </w:pPr>
      <w:r>
        <w:t>Enter score here.</w:t>
      </w:r>
    </w:p>
    <w:p w14:paraId="5EC3CEFE" w14:textId="6FB62C7B" w:rsidR="00651514" w:rsidRDefault="00651514" w:rsidP="00651514">
      <w:pPr>
        <w:pStyle w:val="Heading2"/>
      </w:pPr>
      <w:r>
        <w:t>Use the IOS CLI to Gather Device Information</w:t>
      </w:r>
    </w:p>
    <w:p w14:paraId="18E8D64B" w14:textId="77777777" w:rsidR="00651514" w:rsidRPr="00DF6C5C" w:rsidRDefault="00651514" w:rsidP="00DF6C5C">
      <w:pPr>
        <w:pStyle w:val="InstNoteRedL25"/>
        <w:tabs>
          <w:tab w:val="left" w:pos="1350"/>
        </w:tabs>
        <w:rPr>
          <w:b/>
        </w:rPr>
      </w:pPr>
      <w:r w:rsidRPr="00DF6C5C">
        <w:rPr>
          <w:b/>
        </w:rPr>
        <w:t>Ref labs:</w:t>
      </w:r>
      <w:r w:rsidRPr="00DF6C5C">
        <w:rPr>
          <w:b/>
        </w:rPr>
        <w:tab/>
        <w:t>2.9.2 Lab – B</w:t>
      </w:r>
      <w:r w:rsidR="00DB0A52" w:rsidRPr="00DF6C5C">
        <w:rPr>
          <w:b/>
        </w:rPr>
        <w:t>asic Switch and End Device Configuration</w:t>
      </w:r>
    </w:p>
    <w:p w14:paraId="3771C3ED" w14:textId="77777777" w:rsidR="00651514" w:rsidRPr="00DF6C5C" w:rsidRDefault="00651514" w:rsidP="00DF6C5C">
      <w:pPr>
        <w:pStyle w:val="InstNoteRedL25"/>
        <w:tabs>
          <w:tab w:val="left" w:pos="1350"/>
        </w:tabs>
        <w:rPr>
          <w:b/>
        </w:rPr>
      </w:pPr>
      <w:r w:rsidRPr="00DF6C5C">
        <w:rPr>
          <w:b/>
        </w:rPr>
        <w:tab/>
        <w:t>10.4.3</w:t>
      </w:r>
      <w:r w:rsidR="00DB0A52" w:rsidRPr="00DF6C5C">
        <w:rPr>
          <w:b/>
        </w:rPr>
        <w:t xml:space="preserve"> Lab</w:t>
      </w:r>
      <w:r w:rsidRPr="00DF6C5C">
        <w:rPr>
          <w:b/>
        </w:rPr>
        <w:t xml:space="preserve"> – Build a Switch and Router Network</w:t>
      </w:r>
    </w:p>
    <w:p w14:paraId="22763C48" w14:textId="77777777" w:rsidR="00651514" w:rsidRPr="001812E2" w:rsidRDefault="00651514" w:rsidP="00651514">
      <w:pPr>
        <w:pStyle w:val="BodyTextL25"/>
        <w:rPr>
          <w:b/>
        </w:rPr>
      </w:pPr>
      <w:r w:rsidRPr="001812E2">
        <w:rPr>
          <w:b/>
        </w:rPr>
        <w:t xml:space="preserve">Total points: </w:t>
      </w:r>
      <w:r>
        <w:rPr>
          <w:b/>
        </w:rPr>
        <w:t>10</w:t>
      </w:r>
    </w:p>
    <w:p w14:paraId="2CF36030" w14:textId="77777777" w:rsidR="00651514" w:rsidRPr="001812E2" w:rsidRDefault="00651514" w:rsidP="00651514">
      <w:pPr>
        <w:pStyle w:val="BodyTextL25"/>
        <w:rPr>
          <w:b/>
        </w:rPr>
      </w:pPr>
      <w:r w:rsidRPr="001812E2">
        <w:rPr>
          <w:b/>
        </w:rPr>
        <w:t>Time: 10 minutes</w:t>
      </w:r>
    </w:p>
    <w:p w14:paraId="0FBDD699" w14:textId="77777777" w:rsidR="00651514" w:rsidRDefault="00651514" w:rsidP="00651514">
      <w:pPr>
        <w:pStyle w:val="Heading3"/>
      </w:pPr>
      <w:r>
        <w:t>Issue the appropriate command to discover the following information:</w:t>
      </w:r>
    </w:p>
    <w:p w14:paraId="00DE782A" w14:textId="77777777" w:rsidR="00651514" w:rsidRPr="00DA79D9" w:rsidRDefault="00651514" w:rsidP="00651514">
      <w:pPr>
        <w:pStyle w:val="InstNoteRedL25"/>
      </w:pPr>
      <w:r w:rsidRPr="00F70411">
        <w:rPr>
          <w:b/>
        </w:rPr>
        <w:t>Instructor Note</w:t>
      </w:r>
      <w:r>
        <w:t>: Answers for ste</w:t>
      </w:r>
      <w:r w:rsidR="000A333D">
        <w:t>p</w:t>
      </w:r>
      <w:r>
        <w:t xml:space="preserve"> 1 will vary based on router model and IOS.</w:t>
      </w:r>
    </w:p>
    <w:tbl>
      <w:tblPr>
        <w:tblStyle w:val="LabTableStyle"/>
        <w:tblW w:w="0" w:type="auto"/>
        <w:tblLook w:val="04A0" w:firstRow="1" w:lastRow="0" w:firstColumn="1" w:lastColumn="0" w:noHBand="0" w:noVBand="1"/>
        <w:tblDescription w:val="This table allows you to enter information regarding the router R1. Enter your answers in the cells marked as &quot;blank&quot;."/>
      </w:tblPr>
      <w:tblGrid>
        <w:gridCol w:w="3433"/>
        <w:gridCol w:w="5138"/>
        <w:gridCol w:w="1094"/>
      </w:tblGrid>
      <w:tr w:rsidR="00651514" w:rsidRPr="00386F5E" w14:paraId="4DB373A4" w14:textId="77777777" w:rsidTr="00D51C1B">
        <w:trPr>
          <w:cnfStyle w:val="100000000000" w:firstRow="1" w:lastRow="0" w:firstColumn="0" w:lastColumn="0" w:oddVBand="0" w:evenVBand="0" w:oddHBand="0" w:evenHBand="0" w:firstRowFirstColumn="0" w:firstRowLastColumn="0" w:lastRowFirstColumn="0" w:lastRowLastColumn="0"/>
        </w:trPr>
        <w:tc>
          <w:tcPr>
            <w:tcW w:w="3433" w:type="dxa"/>
          </w:tcPr>
          <w:p w14:paraId="71B488CB" w14:textId="77777777" w:rsidR="00651514" w:rsidRDefault="00651514" w:rsidP="00651514">
            <w:pPr>
              <w:pStyle w:val="TableHeading"/>
            </w:pPr>
            <w:r>
              <w:t>Description</w:t>
            </w:r>
          </w:p>
        </w:tc>
        <w:tc>
          <w:tcPr>
            <w:tcW w:w="5138" w:type="dxa"/>
          </w:tcPr>
          <w:p w14:paraId="35F0D407" w14:textId="77777777" w:rsidR="00651514" w:rsidRDefault="00651514" w:rsidP="00651514">
            <w:pPr>
              <w:pStyle w:val="TableHeading"/>
            </w:pPr>
          </w:p>
        </w:tc>
        <w:tc>
          <w:tcPr>
            <w:tcW w:w="1094" w:type="dxa"/>
          </w:tcPr>
          <w:p w14:paraId="7302CE5B" w14:textId="77777777" w:rsidR="00651514" w:rsidRDefault="00651514" w:rsidP="00651514">
            <w:pPr>
              <w:pStyle w:val="TableHeading"/>
            </w:pPr>
            <w:r>
              <w:t>Points</w:t>
            </w:r>
          </w:p>
        </w:tc>
      </w:tr>
      <w:tr w:rsidR="00651514" w14:paraId="666AEA76" w14:textId="77777777" w:rsidTr="00D51C1B">
        <w:tc>
          <w:tcPr>
            <w:tcW w:w="3433" w:type="dxa"/>
          </w:tcPr>
          <w:p w14:paraId="78683AB5" w14:textId="77777777" w:rsidR="00651514" w:rsidRDefault="00651514" w:rsidP="00651514">
            <w:pPr>
              <w:pStyle w:val="TableText"/>
            </w:pPr>
            <w:r>
              <w:t>Router Model</w:t>
            </w:r>
          </w:p>
        </w:tc>
        <w:tc>
          <w:tcPr>
            <w:tcW w:w="5138" w:type="dxa"/>
          </w:tcPr>
          <w:p w14:paraId="51A133AE" w14:textId="77777777" w:rsidR="00651514" w:rsidRPr="00386F5E" w:rsidRDefault="00651514" w:rsidP="00824E2D">
            <w:pPr>
              <w:pStyle w:val="InstNoteRed"/>
            </w:pPr>
            <w:r w:rsidRPr="00C7121F">
              <w:t>Answers will vary.</w:t>
            </w:r>
          </w:p>
        </w:tc>
        <w:tc>
          <w:tcPr>
            <w:tcW w:w="1094" w:type="dxa"/>
          </w:tcPr>
          <w:p w14:paraId="304872DA" w14:textId="77777777" w:rsidR="00651514" w:rsidRPr="00D51C1B" w:rsidRDefault="00D51C1B" w:rsidP="00D51C1B">
            <w:pPr>
              <w:pStyle w:val="TableText"/>
            </w:pPr>
            <w:r w:rsidRPr="00D51C1B">
              <w:t xml:space="preserve">1/3 </w:t>
            </w:r>
            <w:r w:rsidR="00651514" w:rsidRPr="00D51C1B">
              <w:t>point</w:t>
            </w:r>
          </w:p>
        </w:tc>
      </w:tr>
      <w:tr w:rsidR="00651514" w14:paraId="6D1AC29C" w14:textId="77777777" w:rsidTr="00D51C1B">
        <w:tc>
          <w:tcPr>
            <w:tcW w:w="3433" w:type="dxa"/>
          </w:tcPr>
          <w:p w14:paraId="2EB1A5D5" w14:textId="77777777" w:rsidR="00651514" w:rsidRDefault="00651514" w:rsidP="00651514">
            <w:pPr>
              <w:pStyle w:val="TableText"/>
            </w:pPr>
            <w:r>
              <w:t>IOS Image File</w:t>
            </w:r>
          </w:p>
        </w:tc>
        <w:tc>
          <w:tcPr>
            <w:tcW w:w="5138" w:type="dxa"/>
          </w:tcPr>
          <w:p w14:paraId="7033A49B" w14:textId="77777777" w:rsidR="00651514" w:rsidRPr="00386F5E" w:rsidRDefault="00651514" w:rsidP="00824E2D">
            <w:pPr>
              <w:pStyle w:val="InstNoteRed"/>
            </w:pPr>
            <w:r w:rsidRPr="00C7121F">
              <w:t>Answers will vary.</w:t>
            </w:r>
          </w:p>
        </w:tc>
        <w:tc>
          <w:tcPr>
            <w:tcW w:w="1094" w:type="dxa"/>
          </w:tcPr>
          <w:p w14:paraId="083ED269" w14:textId="77777777" w:rsidR="00651514" w:rsidRPr="00D51C1B" w:rsidRDefault="00D51C1B" w:rsidP="00D51C1B">
            <w:pPr>
              <w:pStyle w:val="TableText"/>
            </w:pPr>
            <w:r w:rsidRPr="00D51C1B">
              <w:t>1/3 point</w:t>
            </w:r>
          </w:p>
        </w:tc>
      </w:tr>
      <w:tr w:rsidR="00651514" w14:paraId="57269A91" w14:textId="77777777" w:rsidTr="00D51C1B">
        <w:tc>
          <w:tcPr>
            <w:tcW w:w="3433" w:type="dxa"/>
          </w:tcPr>
          <w:p w14:paraId="36A8CAEA" w14:textId="77777777" w:rsidR="00651514" w:rsidRDefault="00651514" w:rsidP="00651514">
            <w:pPr>
              <w:pStyle w:val="TableText"/>
            </w:pPr>
            <w:r>
              <w:t>Total RAM</w:t>
            </w:r>
          </w:p>
        </w:tc>
        <w:tc>
          <w:tcPr>
            <w:tcW w:w="5138" w:type="dxa"/>
          </w:tcPr>
          <w:p w14:paraId="047D50BF" w14:textId="77777777" w:rsidR="00651514" w:rsidRPr="00386F5E" w:rsidRDefault="00651514" w:rsidP="00824E2D">
            <w:pPr>
              <w:pStyle w:val="InstNoteRed"/>
            </w:pPr>
            <w:r w:rsidRPr="00C7121F">
              <w:t>Answers will vary.</w:t>
            </w:r>
          </w:p>
        </w:tc>
        <w:tc>
          <w:tcPr>
            <w:tcW w:w="1094" w:type="dxa"/>
          </w:tcPr>
          <w:p w14:paraId="568F6BC7" w14:textId="77777777" w:rsidR="00651514" w:rsidRPr="00D51C1B" w:rsidRDefault="00D51C1B" w:rsidP="00D51C1B">
            <w:pPr>
              <w:pStyle w:val="TableText"/>
            </w:pPr>
            <w:r w:rsidRPr="00D51C1B">
              <w:t>1/3 point</w:t>
            </w:r>
          </w:p>
        </w:tc>
      </w:tr>
      <w:tr w:rsidR="00651514" w14:paraId="4376C16A" w14:textId="77777777" w:rsidTr="00D51C1B">
        <w:tc>
          <w:tcPr>
            <w:tcW w:w="3433" w:type="dxa"/>
          </w:tcPr>
          <w:p w14:paraId="7F048E61" w14:textId="77777777" w:rsidR="00651514" w:rsidRDefault="00651514" w:rsidP="00651514">
            <w:pPr>
              <w:pStyle w:val="TableText"/>
            </w:pPr>
            <w:r>
              <w:t>Total Flash Memory</w:t>
            </w:r>
          </w:p>
        </w:tc>
        <w:tc>
          <w:tcPr>
            <w:tcW w:w="5138" w:type="dxa"/>
          </w:tcPr>
          <w:p w14:paraId="6CD71A0B" w14:textId="77777777" w:rsidR="00651514" w:rsidRPr="00386F5E" w:rsidRDefault="00651514" w:rsidP="00824E2D">
            <w:pPr>
              <w:pStyle w:val="InstNoteRed"/>
            </w:pPr>
            <w:r w:rsidRPr="00C7121F">
              <w:t>Answers will vary.</w:t>
            </w:r>
          </w:p>
        </w:tc>
        <w:tc>
          <w:tcPr>
            <w:tcW w:w="1094" w:type="dxa"/>
          </w:tcPr>
          <w:p w14:paraId="130F0D1D" w14:textId="77777777" w:rsidR="00651514" w:rsidRPr="00D51C1B" w:rsidRDefault="00D51C1B" w:rsidP="00D51C1B">
            <w:pPr>
              <w:pStyle w:val="TableText"/>
            </w:pPr>
            <w:r w:rsidRPr="00D51C1B">
              <w:t>1/3 point</w:t>
            </w:r>
          </w:p>
        </w:tc>
      </w:tr>
      <w:tr w:rsidR="00651514" w14:paraId="2946F970" w14:textId="77777777" w:rsidTr="00D51C1B">
        <w:tc>
          <w:tcPr>
            <w:tcW w:w="3433" w:type="dxa"/>
          </w:tcPr>
          <w:p w14:paraId="3DE6DBF8" w14:textId="77777777" w:rsidR="00651514" w:rsidRDefault="00651514" w:rsidP="00651514">
            <w:pPr>
              <w:pStyle w:val="TableText"/>
            </w:pPr>
            <w:r>
              <w:t>Configuration Register</w:t>
            </w:r>
          </w:p>
        </w:tc>
        <w:tc>
          <w:tcPr>
            <w:tcW w:w="5138" w:type="dxa"/>
          </w:tcPr>
          <w:p w14:paraId="5C91987A" w14:textId="77777777" w:rsidR="00651514" w:rsidRPr="00386F5E" w:rsidRDefault="00651514" w:rsidP="00824E2D">
            <w:pPr>
              <w:pStyle w:val="InstNoteRed"/>
            </w:pPr>
            <w:r w:rsidRPr="00C7121F">
              <w:t>Answers will vary.</w:t>
            </w:r>
          </w:p>
        </w:tc>
        <w:tc>
          <w:tcPr>
            <w:tcW w:w="1094" w:type="dxa"/>
          </w:tcPr>
          <w:p w14:paraId="589362ED" w14:textId="77777777" w:rsidR="00651514" w:rsidRPr="00D51C1B" w:rsidRDefault="00D51C1B" w:rsidP="00D51C1B">
            <w:pPr>
              <w:pStyle w:val="TableText"/>
            </w:pPr>
            <w:r w:rsidRPr="00D51C1B">
              <w:t>1/3 point</w:t>
            </w:r>
          </w:p>
        </w:tc>
      </w:tr>
      <w:tr w:rsidR="00651514" w14:paraId="5B971D04" w14:textId="77777777" w:rsidTr="00D51C1B">
        <w:tc>
          <w:tcPr>
            <w:tcW w:w="3433" w:type="dxa"/>
          </w:tcPr>
          <w:p w14:paraId="22DC0146" w14:textId="77777777" w:rsidR="00651514" w:rsidRDefault="00651514" w:rsidP="00651514">
            <w:pPr>
              <w:pStyle w:val="TableText"/>
            </w:pPr>
            <w:r>
              <w:t>CLI Command Used</w:t>
            </w:r>
          </w:p>
        </w:tc>
        <w:tc>
          <w:tcPr>
            <w:tcW w:w="5138" w:type="dxa"/>
          </w:tcPr>
          <w:p w14:paraId="6D29AE1F" w14:textId="77777777" w:rsidR="00651514" w:rsidRPr="00386F5E" w:rsidRDefault="00651514" w:rsidP="00824E2D">
            <w:pPr>
              <w:pStyle w:val="InstNoteRed"/>
            </w:pPr>
            <w:r w:rsidRPr="00386F5E">
              <w:t>show version</w:t>
            </w:r>
          </w:p>
        </w:tc>
        <w:tc>
          <w:tcPr>
            <w:tcW w:w="1094" w:type="dxa"/>
          </w:tcPr>
          <w:p w14:paraId="7309D757" w14:textId="77777777" w:rsidR="00651514" w:rsidRPr="00D51C1B" w:rsidRDefault="00D51C1B" w:rsidP="00D51C1B">
            <w:pPr>
              <w:pStyle w:val="TableText"/>
            </w:pPr>
            <w:r w:rsidRPr="00D51C1B">
              <w:t>1/3 point</w:t>
            </w:r>
          </w:p>
        </w:tc>
      </w:tr>
    </w:tbl>
    <w:p w14:paraId="4F40F865" w14:textId="77777777" w:rsidR="00651514" w:rsidRPr="00454DCE" w:rsidRDefault="00651514" w:rsidP="00651514">
      <w:pPr>
        <w:pStyle w:val="Heading3"/>
      </w:pPr>
      <w:r>
        <w:t>Enter the appropriate CLI command needed to display the following on R1:</w:t>
      </w:r>
    </w:p>
    <w:tbl>
      <w:tblPr>
        <w:tblStyle w:val="LabTableStyle"/>
        <w:tblW w:w="0" w:type="auto"/>
        <w:tblLook w:val="04A0" w:firstRow="1" w:lastRow="0" w:firstColumn="1" w:lastColumn="0" w:noHBand="0" w:noVBand="1"/>
        <w:tblDescription w:val="This table allows you to enter the CLI command regarding the router R1. Enter your answers in the cells marked as &quot;blank&quot;."/>
      </w:tblPr>
      <w:tblGrid>
        <w:gridCol w:w="4407"/>
        <w:gridCol w:w="4140"/>
        <w:gridCol w:w="1046"/>
      </w:tblGrid>
      <w:tr w:rsidR="00651514" w:rsidRPr="00386F5E" w14:paraId="5818B5BD" w14:textId="77777777" w:rsidTr="00D51C1B">
        <w:trPr>
          <w:cnfStyle w:val="100000000000" w:firstRow="1" w:lastRow="0" w:firstColumn="0" w:lastColumn="0" w:oddVBand="0" w:evenVBand="0" w:oddHBand="0" w:evenHBand="0" w:firstRowFirstColumn="0" w:firstRowLastColumn="0" w:lastRowFirstColumn="0" w:lastRowLastColumn="0"/>
          <w:tblHeader/>
        </w:trPr>
        <w:tc>
          <w:tcPr>
            <w:tcW w:w="4407" w:type="dxa"/>
          </w:tcPr>
          <w:p w14:paraId="0A8621A5" w14:textId="77777777" w:rsidR="00651514" w:rsidRDefault="00651514" w:rsidP="00651514">
            <w:pPr>
              <w:pStyle w:val="TableHeading"/>
            </w:pPr>
            <w:r>
              <w:t>Command Description</w:t>
            </w:r>
          </w:p>
        </w:tc>
        <w:tc>
          <w:tcPr>
            <w:tcW w:w="4140" w:type="dxa"/>
          </w:tcPr>
          <w:p w14:paraId="56C58072" w14:textId="77777777" w:rsidR="00651514" w:rsidRDefault="00DB0A52" w:rsidP="00651514">
            <w:pPr>
              <w:pStyle w:val="TableHeading"/>
            </w:pPr>
            <w:r>
              <w:t>Command</w:t>
            </w:r>
          </w:p>
        </w:tc>
        <w:tc>
          <w:tcPr>
            <w:tcW w:w="1046" w:type="dxa"/>
          </w:tcPr>
          <w:p w14:paraId="71DD7685" w14:textId="77777777" w:rsidR="00651514" w:rsidRDefault="00651514" w:rsidP="00651514">
            <w:pPr>
              <w:pStyle w:val="TableHeading"/>
            </w:pPr>
            <w:r>
              <w:t>Points</w:t>
            </w:r>
          </w:p>
        </w:tc>
      </w:tr>
      <w:tr w:rsidR="00651514" w14:paraId="76495A4E" w14:textId="77777777" w:rsidTr="00D51C1B">
        <w:tc>
          <w:tcPr>
            <w:tcW w:w="4407" w:type="dxa"/>
          </w:tcPr>
          <w:p w14:paraId="47010361" w14:textId="77777777" w:rsidR="00651514" w:rsidRDefault="00651514" w:rsidP="00651514">
            <w:pPr>
              <w:pStyle w:val="TableText"/>
            </w:pPr>
            <w:r>
              <w:t>Display a summary of important information about the</w:t>
            </w:r>
            <w:r w:rsidR="00734074">
              <w:t xml:space="preserve"> IPv4</w:t>
            </w:r>
            <w:r>
              <w:t xml:space="preserve"> interfaces on R1.</w:t>
            </w:r>
          </w:p>
        </w:tc>
        <w:tc>
          <w:tcPr>
            <w:tcW w:w="4140" w:type="dxa"/>
          </w:tcPr>
          <w:p w14:paraId="0CEB736A" w14:textId="77777777" w:rsidR="0007421B" w:rsidRPr="00386F5E" w:rsidRDefault="00651514" w:rsidP="00824E2D">
            <w:pPr>
              <w:pStyle w:val="InstNoteRed"/>
            </w:pPr>
            <w:r w:rsidRPr="00386F5E">
              <w:t xml:space="preserve">show </w:t>
            </w:r>
            <w:proofErr w:type="spellStart"/>
            <w:r w:rsidRPr="00386F5E">
              <w:t>ip</w:t>
            </w:r>
            <w:proofErr w:type="spellEnd"/>
            <w:r w:rsidRPr="00386F5E">
              <w:t xml:space="preserve"> interface brief</w:t>
            </w:r>
          </w:p>
        </w:tc>
        <w:tc>
          <w:tcPr>
            <w:tcW w:w="1046" w:type="dxa"/>
          </w:tcPr>
          <w:p w14:paraId="3FB74E73" w14:textId="77777777" w:rsidR="00651514" w:rsidRPr="00D51C1B" w:rsidRDefault="00651514" w:rsidP="00D51C1B">
            <w:pPr>
              <w:pStyle w:val="TableText"/>
            </w:pPr>
            <w:r w:rsidRPr="00D51C1B">
              <w:t>1 point</w:t>
            </w:r>
          </w:p>
        </w:tc>
      </w:tr>
      <w:tr w:rsidR="00D51C1B" w14:paraId="4278B037" w14:textId="77777777" w:rsidTr="00D51C1B">
        <w:tc>
          <w:tcPr>
            <w:tcW w:w="4407" w:type="dxa"/>
          </w:tcPr>
          <w:p w14:paraId="771A5BF1" w14:textId="77777777" w:rsidR="00D51C1B" w:rsidRDefault="00D51C1B" w:rsidP="00D51C1B">
            <w:pPr>
              <w:pStyle w:val="TableText"/>
            </w:pPr>
            <w:r>
              <w:t>Display the IPv4 routing table.</w:t>
            </w:r>
          </w:p>
        </w:tc>
        <w:tc>
          <w:tcPr>
            <w:tcW w:w="4140" w:type="dxa"/>
          </w:tcPr>
          <w:p w14:paraId="49462543" w14:textId="77777777" w:rsidR="00D51C1B" w:rsidRPr="00386F5E" w:rsidRDefault="00D51C1B" w:rsidP="00D51C1B">
            <w:pPr>
              <w:pStyle w:val="InstNoteRed"/>
            </w:pPr>
            <w:r w:rsidRPr="00386F5E">
              <w:t xml:space="preserve">show </w:t>
            </w:r>
            <w:proofErr w:type="spellStart"/>
            <w:r w:rsidRPr="00386F5E">
              <w:t>ip</w:t>
            </w:r>
            <w:proofErr w:type="spellEnd"/>
            <w:r w:rsidRPr="00386F5E">
              <w:t xml:space="preserve"> route</w:t>
            </w:r>
          </w:p>
        </w:tc>
        <w:tc>
          <w:tcPr>
            <w:tcW w:w="1046" w:type="dxa"/>
            <w:vAlign w:val="top"/>
          </w:tcPr>
          <w:p w14:paraId="231046CB" w14:textId="77777777" w:rsidR="00D51C1B" w:rsidRPr="00D51C1B" w:rsidRDefault="00D51C1B" w:rsidP="00D51C1B">
            <w:pPr>
              <w:pStyle w:val="TableText"/>
            </w:pPr>
            <w:r w:rsidRPr="00D51C1B">
              <w:t>1 point</w:t>
            </w:r>
          </w:p>
        </w:tc>
      </w:tr>
      <w:tr w:rsidR="00D51C1B" w14:paraId="189A6A8F" w14:textId="77777777" w:rsidTr="00D51C1B">
        <w:tc>
          <w:tcPr>
            <w:tcW w:w="4407" w:type="dxa"/>
          </w:tcPr>
          <w:p w14:paraId="2B0CF8FC" w14:textId="77777777" w:rsidR="00D51C1B" w:rsidRDefault="00D51C1B" w:rsidP="00D51C1B">
            <w:pPr>
              <w:pStyle w:val="TableText"/>
            </w:pPr>
            <w:r>
              <w:t>Display the Layer 2 to Layer 3 mapping of addresses on R1.</w:t>
            </w:r>
          </w:p>
        </w:tc>
        <w:tc>
          <w:tcPr>
            <w:tcW w:w="4140" w:type="dxa"/>
          </w:tcPr>
          <w:p w14:paraId="2BB8AE92" w14:textId="77777777" w:rsidR="00D51C1B" w:rsidRPr="00386F5E" w:rsidRDefault="00D51C1B" w:rsidP="00D51C1B">
            <w:pPr>
              <w:pStyle w:val="InstNoteRed"/>
            </w:pPr>
            <w:r w:rsidRPr="00386F5E">
              <w:t xml:space="preserve">show </w:t>
            </w:r>
            <w:proofErr w:type="spellStart"/>
            <w:r w:rsidRPr="00386F5E">
              <w:t>arp</w:t>
            </w:r>
            <w:proofErr w:type="spellEnd"/>
          </w:p>
        </w:tc>
        <w:tc>
          <w:tcPr>
            <w:tcW w:w="1046" w:type="dxa"/>
            <w:vAlign w:val="top"/>
          </w:tcPr>
          <w:p w14:paraId="670DD467" w14:textId="77777777" w:rsidR="00D51C1B" w:rsidRPr="00D51C1B" w:rsidRDefault="00D51C1B" w:rsidP="00D51C1B">
            <w:pPr>
              <w:pStyle w:val="TableText"/>
            </w:pPr>
            <w:r w:rsidRPr="00D51C1B">
              <w:t>1 point</w:t>
            </w:r>
          </w:p>
        </w:tc>
      </w:tr>
      <w:tr w:rsidR="00D51C1B" w14:paraId="644BE0EE" w14:textId="77777777" w:rsidTr="00D51C1B">
        <w:tc>
          <w:tcPr>
            <w:tcW w:w="4407" w:type="dxa"/>
          </w:tcPr>
          <w:p w14:paraId="76F69C14" w14:textId="77777777" w:rsidR="00D51C1B" w:rsidRDefault="00D51C1B" w:rsidP="00D51C1B">
            <w:pPr>
              <w:pStyle w:val="TableText"/>
            </w:pPr>
            <w:r>
              <w:t>Display detailed IPv4 information about interface G0/0</w:t>
            </w:r>
            <w:r w:rsidR="00734074">
              <w:t>/0</w:t>
            </w:r>
            <w:r>
              <w:t xml:space="preserve"> on R1.</w:t>
            </w:r>
          </w:p>
        </w:tc>
        <w:tc>
          <w:tcPr>
            <w:tcW w:w="4140" w:type="dxa"/>
          </w:tcPr>
          <w:p w14:paraId="6DCEAAF1" w14:textId="77777777" w:rsidR="00D51C1B" w:rsidRPr="00386F5E" w:rsidRDefault="00D51C1B" w:rsidP="00D51C1B">
            <w:pPr>
              <w:pStyle w:val="InstNoteRed"/>
            </w:pPr>
            <w:r w:rsidRPr="00386F5E">
              <w:t>show interface g0/0</w:t>
            </w:r>
            <w:r w:rsidR="00734074">
              <w:t>/0</w:t>
            </w:r>
          </w:p>
        </w:tc>
        <w:tc>
          <w:tcPr>
            <w:tcW w:w="1046" w:type="dxa"/>
            <w:vAlign w:val="top"/>
          </w:tcPr>
          <w:p w14:paraId="2C80CD2C" w14:textId="77777777" w:rsidR="00D51C1B" w:rsidRPr="00D51C1B" w:rsidRDefault="00D51C1B" w:rsidP="00D51C1B">
            <w:pPr>
              <w:pStyle w:val="TableText"/>
            </w:pPr>
            <w:r w:rsidRPr="00D51C1B">
              <w:t>1 point</w:t>
            </w:r>
          </w:p>
        </w:tc>
      </w:tr>
      <w:tr w:rsidR="00D51C1B" w14:paraId="2EBADD41" w14:textId="77777777" w:rsidTr="00D51C1B">
        <w:tc>
          <w:tcPr>
            <w:tcW w:w="4407" w:type="dxa"/>
          </w:tcPr>
          <w:p w14:paraId="4E010365" w14:textId="77777777" w:rsidR="00D51C1B" w:rsidRDefault="00D51C1B" w:rsidP="00D51C1B">
            <w:pPr>
              <w:pStyle w:val="TableText"/>
            </w:pPr>
            <w:r>
              <w:t>Display the IPv6 routing table.</w:t>
            </w:r>
          </w:p>
        </w:tc>
        <w:tc>
          <w:tcPr>
            <w:tcW w:w="4140" w:type="dxa"/>
          </w:tcPr>
          <w:p w14:paraId="17EC19FA" w14:textId="77777777" w:rsidR="00D51C1B" w:rsidRPr="00386F5E" w:rsidRDefault="00D51C1B" w:rsidP="00D51C1B">
            <w:pPr>
              <w:pStyle w:val="InstNoteRed"/>
            </w:pPr>
            <w:r w:rsidRPr="00386F5E">
              <w:t>show ipv6 route</w:t>
            </w:r>
          </w:p>
        </w:tc>
        <w:tc>
          <w:tcPr>
            <w:tcW w:w="1046" w:type="dxa"/>
            <w:vAlign w:val="top"/>
          </w:tcPr>
          <w:p w14:paraId="57AD4EF4" w14:textId="77777777" w:rsidR="00D51C1B" w:rsidRPr="00D51C1B" w:rsidRDefault="00D51C1B" w:rsidP="00D51C1B">
            <w:pPr>
              <w:pStyle w:val="TableText"/>
            </w:pPr>
            <w:r w:rsidRPr="00D51C1B">
              <w:t>1 point</w:t>
            </w:r>
          </w:p>
        </w:tc>
      </w:tr>
      <w:tr w:rsidR="00D51C1B" w14:paraId="305FFDD0" w14:textId="77777777" w:rsidTr="00D51C1B">
        <w:tc>
          <w:tcPr>
            <w:tcW w:w="4407" w:type="dxa"/>
          </w:tcPr>
          <w:p w14:paraId="51C6CEB2" w14:textId="77777777" w:rsidR="00D51C1B" w:rsidRDefault="00D51C1B" w:rsidP="00D51C1B">
            <w:pPr>
              <w:pStyle w:val="TableText"/>
            </w:pPr>
            <w:r>
              <w:t>Display a summary of IPv6 interface addresses and status.</w:t>
            </w:r>
          </w:p>
        </w:tc>
        <w:tc>
          <w:tcPr>
            <w:tcW w:w="4140" w:type="dxa"/>
          </w:tcPr>
          <w:p w14:paraId="52F45276" w14:textId="77777777" w:rsidR="00D51C1B" w:rsidRPr="00386F5E" w:rsidRDefault="00D51C1B" w:rsidP="00D51C1B">
            <w:pPr>
              <w:pStyle w:val="InstNoteRed"/>
            </w:pPr>
            <w:r w:rsidRPr="00386F5E">
              <w:t>show ipv6 interface brief</w:t>
            </w:r>
          </w:p>
        </w:tc>
        <w:tc>
          <w:tcPr>
            <w:tcW w:w="1046" w:type="dxa"/>
            <w:vAlign w:val="top"/>
          </w:tcPr>
          <w:p w14:paraId="020C63DE" w14:textId="77777777" w:rsidR="00D51C1B" w:rsidRPr="00D51C1B" w:rsidRDefault="00D51C1B" w:rsidP="00D51C1B">
            <w:pPr>
              <w:pStyle w:val="TableText"/>
            </w:pPr>
            <w:r w:rsidRPr="00D51C1B">
              <w:t>1 point</w:t>
            </w:r>
          </w:p>
        </w:tc>
      </w:tr>
      <w:tr w:rsidR="00D51C1B" w14:paraId="7D724893" w14:textId="77777777" w:rsidTr="00D51C1B">
        <w:tc>
          <w:tcPr>
            <w:tcW w:w="4407" w:type="dxa"/>
          </w:tcPr>
          <w:p w14:paraId="6D98D6F3" w14:textId="77777777" w:rsidR="00D51C1B" w:rsidRDefault="00D51C1B" w:rsidP="00D51C1B">
            <w:pPr>
              <w:pStyle w:val="TableText"/>
            </w:pPr>
            <w:r>
              <w:t>Display information about the devices connected to R1. Information should include Device ID, Local Interface, Hold time, Capability, Platform, and Port ID.</w:t>
            </w:r>
          </w:p>
        </w:tc>
        <w:tc>
          <w:tcPr>
            <w:tcW w:w="4140" w:type="dxa"/>
          </w:tcPr>
          <w:p w14:paraId="1B7B1693" w14:textId="77777777" w:rsidR="00D51C1B" w:rsidRPr="00386F5E" w:rsidRDefault="00D51C1B" w:rsidP="00D51C1B">
            <w:pPr>
              <w:pStyle w:val="InstNoteRed"/>
            </w:pPr>
            <w:r w:rsidRPr="00386F5E">
              <w:t xml:space="preserve">show </w:t>
            </w:r>
            <w:proofErr w:type="spellStart"/>
            <w:r w:rsidRPr="00386F5E">
              <w:t>cdp</w:t>
            </w:r>
            <w:proofErr w:type="spellEnd"/>
            <w:r w:rsidRPr="00386F5E">
              <w:t xml:space="preserve"> neighbor</w:t>
            </w:r>
          </w:p>
        </w:tc>
        <w:tc>
          <w:tcPr>
            <w:tcW w:w="1046" w:type="dxa"/>
            <w:vAlign w:val="top"/>
          </w:tcPr>
          <w:p w14:paraId="5C1DC743" w14:textId="77777777" w:rsidR="00D51C1B" w:rsidRPr="00D51C1B" w:rsidRDefault="00D51C1B" w:rsidP="00D51C1B">
            <w:pPr>
              <w:pStyle w:val="TableText"/>
            </w:pPr>
            <w:r w:rsidRPr="00D51C1B">
              <w:t>1 point</w:t>
            </w:r>
          </w:p>
        </w:tc>
      </w:tr>
      <w:tr w:rsidR="00D51C1B" w14:paraId="7D8BF13B" w14:textId="77777777" w:rsidTr="00D51C1B">
        <w:tc>
          <w:tcPr>
            <w:tcW w:w="4407" w:type="dxa"/>
          </w:tcPr>
          <w:p w14:paraId="24573D8B" w14:textId="77777777" w:rsidR="00D51C1B" w:rsidRDefault="00D51C1B" w:rsidP="00D51C1B">
            <w:pPr>
              <w:pStyle w:val="TableText"/>
            </w:pPr>
            <w:r>
              <w:lastRenderedPageBreak/>
              <w:t>Save the current configuration so it will be used the next time the router is started.</w:t>
            </w:r>
          </w:p>
        </w:tc>
        <w:tc>
          <w:tcPr>
            <w:tcW w:w="4140" w:type="dxa"/>
          </w:tcPr>
          <w:p w14:paraId="41E0C700" w14:textId="77777777" w:rsidR="00D51C1B" w:rsidRPr="00386F5E" w:rsidRDefault="00D51C1B" w:rsidP="00D51C1B">
            <w:pPr>
              <w:pStyle w:val="InstNoteRed"/>
            </w:pPr>
            <w:r w:rsidRPr="00386F5E">
              <w:t>copy running-config startup-config</w:t>
            </w:r>
          </w:p>
        </w:tc>
        <w:tc>
          <w:tcPr>
            <w:tcW w:w="1046" w:type="dxa"/>
            <w:vAlign w:val="top"/>
          </w:tcPr>
          <w:p w14:paraId="673F2C1B" w14:textId="77777777" w:rsidR="00D51C1B" w:rsidRPr="00D51C1B" w:rsidRDefault="00D51C1B" w:rsidP="00D51C1B">
            <w:pPr>
              <w:pStyle w:val="TableText"/>
            </w:pPr>
            <w:r w:rsidRPr="00D51C1B">
              <w:t>1 point</w:t>
            </w:r>
          </w:p>
        </w:tc>
      </w:tr>
    </w:tbl>
    <w:p w14:paraId="7CB25413" w14:textId="77777777" w:rsidR="00DB0A52" w:rsidRDefault="00DB0A52" w:rsidP="00DB0A52">
      <w:pPr>
        <w:pStyle w:val="BodyTextL25"/>
        <w:rPr>
          <w:b/>
        </w:rPr>
      </w:pPr>
      <w:r w:rsidRPr="001812E2">
        <w:rPr>
          <w:b/>
        </w:rPr>
        <w:t xml:space="preserve">Instructor Sign-off </w:t>
      </w:r>
      <w:r>
        <w:rPr>
          <w:b/>
        </w:rPr>
        <w:t>Part</w:t>
      </w:r>
      <w:r w:rsidRPr="001812E2">
        <w:rPr>
          <w:b/>
        </w:rPr>
        <w:t xml:space="preserve"> </w:t>
      </w:r>
      <w:r>
        <w:rPr>
          <w:b/>
        </w:rPr>
        <w:t>5</w:t>
      </w:r>
      <w:r w:rsidRPr="001812E2">
        <w:rPr>
          <w:b/>
        </w:rPr>
        <w:t>:</w:t>
      </w:r>
    </w:p>
    <w:p w14:paraId="60504F9E" w14:textId="77777777" w:rsidR="00DB0A52" w:rsidRPr="001812E2" w:rsidRDefault="00DB0A52" w:rsidP="00DB0A52">
      <w:pPr>
        <w:pStyle w:val="AnswerLineL25"/>
      </w:pPr>
      <w:r>
        <w:t>Instructor Sign-off</w:t>
      </w:r>
    </w:p>
    <w:p w14:paraId="040B3DD7" w14:textId="77777777" w:rsidR="00DB0A52" w:rsidRDefault="00DB0A52" w:rsidP="00DB0A52">
      <w:pPr>
        <w:pStyle w:val="BodyTextL25"/>
        <w:rPr>
          <w:b/>
        </w:rPr>
      </w:pPr>
      <w:r>
        <w:rPr>
          <w:b/>
        </w:rPr>
        <w:t>Total points for Part 5 (10 points):</w:t>
      </w:r>
    </w:p>
    <w:p w14:paraId="3E5001A0" w14:textId="77777777" w:rsidR="00DB0A52" w:rsidRPr="001812E2" w:rsidRDefault="00DB0A52" w:rsidP="00DB0A52">
      <w:pPr>
        <w:pStyle w:val="AnswerLineL25"/>
      </w:pPr>
      <w:r>
        <w:t>Enter score here.</w:t>
      </w:r>
    </w:p>
    <w:p w14:paraId="1E5B2A86" w14:textId="77777777" w:rsidR="00651514" w:rsidRPr="00E82B4E" w:rsidRDefault="00651514" w:rsidP="00651514">
      <w:pPr>
        <w:pStyle w:val="Heading2"/>
      </w:pPr>
      <w:r w:rsidRPr="00E82B4E">
        <w:t>Cleanup</w:t>
      </w:r>
    </w:p>
    <w:p w14:paraId="2A7B1087" w14:textId="77777777" w:rsidR="00651514" w:rsidRPr="00C30F5F" w:rsidRDefault="00651514" w:rsidP="00651514">
      <w:pPr>
        <w:pStyle w:val="BodyTextL25Bold"/>
      </w:pPr>
      <w:r w:rsidRPr="00C30F5F">
        <w:t xml:space="preserve">NOTE: DO NOT PROCEED WITH CLEANUP UNTIL YOUR INSTRUCTOR HAS GRADED YOUR SKILLS </w:t>
      </w:r>
      <w:r>
        <w:t xml:space="preserve">EXAM </w:t>
      </w:r>
      <w:r w:rsidRPr="00C30F5F">
        <w:t>AND HAS INFORMED YOU THAT YOU MAY BEGIN CLEANUP.</w:t>
      </w:r>
    </w:p>
    <w:p w14:paraId="4E35C736" w14:textId="77777777" w:rsidR="00651514" w:rsidRPr="00C30F5F" w:rsidRDefault="00651514" w:rsidP="00651514">
      <w:pPr>
        <w:pStyle w:val="BodyTextL25"/>
        <w:rPr>
          <w:szCs w:val="20"/>
        </w:rPr>
      </w:pPr>
      <w:r w:rsidRPr="00C30F5F">
        <w:rPr>
          <w:szCs w:val="20"/>
        </w:rPr>
        <w:t>Unless directed otherwise by the instructor, restore host computer network connectivity, and then turn o</w:t>
      </w:r>
      <w:r>
        <w:rPr>
          <w:szCs w:val="20"/>
        </w:rPr>
        <w:t>ff power to the host computers.</w:t>
      </w:r>
    </w:p>
    <w:p w14:paraId="002836FE" w14:textId="77777777" w:rsidR="00651514" w:rsidRDefault="00651514" w:rsidP="00651514">
      <w:pPr>
        <w:pStyle w:val="BodyTextL25"/>
        <w:rPr>
          <w:szCs w:val="20"/>
        </w:rPr>
      </w:pPr>
      <w:r w:rsidRPr="00C30F5F">
        <w:rPr>
          <w:szCs w:val="20"/>
        </w:rPr>
        <w:t>Before turning off power to the router and switch, remove the NVRAM configuration file</w:t>
      </w:r>
      <w:r>
        <w:rPr>
          <w:szCs w:val="20"/>
        </w:rPr>
        <w:t>s</w:t>
      </w:r>
      <w:r w:rsidRPr="00C30F5F">
        <w:rPr>
          <w:szCs w:val="20"/>
        </w:rPr>
        <w:t xml:space="preserve"> (if saved) from </w:t>
      </w:r>
      <w:r>
        <w:rPr>
          <w:szCs w:val="20"/>
        </w:rPr>
        <w:t>both devices.</w:t>
      </w:r>
    </w:p>
    <w:p w14:paraId="21D24F9E" w14:textId="77777777" w:rsidR="00651514" w:rsidRPr="00C30F5F" w:rsidRDefault="00651514" w:rsidP="00651514">
      <w:pPr>
        <w:pStyle w:val="BodyTextL25"/>
        <w:rPr>
          <w:szCs w:val="20"/>
        </w:rPr>
      </w:pPr>
      <w:r w:rsidRPr="00C30F5F">
        <w:rPr>
          <w:szCs w:val="20"/>
        </w:rPr>
        <w:t>Disconnect and neatly put away all LAN cables that were used in the Final.</w:t>
      </w:r>
    </w:p>
    <w:p w14:paraId="1C4533B9" w14:textId="77777777" w:rsidR="00651514" w:rsidRDefault="00651514" w:rsidP="00651514">
      <w:pPr>
        <w:pStyle w:val="Heading1"/>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514" w14:paraId="043D28CE" w14:textId="77777777" w:rsidTr="00651514">
        <w:trPr>
          <w:cantSplit/>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DE0179" w14:textId="77777777" w:rsidR="00651514" w:rsidRPr="00763D8B" w:rsidRDefault="00651514" w:rsidP="00651514">
            <w:pPr>
              <w:pStyle w:val="TableHeading"/>
            </w:pPr>
            <w:r w:rsidRPr="00763D8B">
              <w:t>Router Model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B3A73" w14:textId="77777777" w:rsidR="00651514" w:rsidRPr="00763D8B" w:rsidRDefault="00651514" w:rsidP="00651514">
            <w:pPr>
              <w:pStyle w:val="TableHeading"/>
            </w:pPr>
            <w:r w:rsidRPr="00763D8B">
              <w:t>Ethernet Interface #1</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3028" w14:textId="77777777" w:rsidR="00651514" w:rsidRPr="00763D8B" w:rsidRDefault="00651514" w:rsidP="00651514">
            <w:pPr>
              <w:pStyle w:val="TableHeading"/>
            </w:pPr>
            <w:r w:rsidRPr="00763D8B">
              <w:t>Ethernet Interface #2</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FA5B53" w14:textId="77777777" w:rsidR="00651514" w:rsidRPr="00763D8B" w:rsidRDefault="00651514" w:rsidP="00651514">
            <w:pPr>
              <w:pStyle w:val="TableHeading"/>
            </w:pPr>
            <w:r w:rsidRPr="00763D8B">
              <w:t>Serial Interface #1</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8E7577" w14:textId="77777777" w:rsidR="00651514" w:rsidRPr="00763D8B" w:rsidRDefault="00651514" w:rsidP="00651514">
            <w:pPr>
              <w:pStyle w:val="TableHeading"/>
            </w:pPr>
            <w:r w:rsidRPr="00763D8B">
              <w:t>Serial Interface #2</w:t>
            </w:r>
          </w:p>
        </w:tc>
      </w:tr>
      <w:tr w:rsidR="00651514" w14:paraId="7B5E4AD6" w14:textId="77777777" w:rsidTr="00651514">
        <w:trPr>
          <w:cantSplit/>
          <w:jc w:val="center"/>
        </w:trPr>
        <w:tc>
          <w:tcPr>
            <w:tcW w:w="1530" w:type="dxa"/>
            <w:shd w:val="clear" w:color="auto" w:fill="auto"/>
            <w:vAlign w:val="bottom"/>
          </w:tcPr>
          <w:p w14:paraId="395320C2" w14:textId="77777777" w:rsidR="00651514" w:rsidRPr="009453F7" w:rsidRDefault="00651514" w:rsidP="00651514">
            <w:pPr>
              <w:pStyle w:val="TableText"/>
            </w:pPr>
            <w:r w:rsidRPr="009453F7">
              <w:t>1800</w:t>
            </w:r>
          </w:p>
        </w:tc>
        <w:tc>
          <w:tcPr>
            <w:tcW w:w="2250" w:type="dxa"/>
            <w:shd w:val="clear" w:color="auto" w:fill="auto"/>
            <w:vAlign w:val="bottom"/>
          </w:tcPr>
          <w:p w14:paraId="451C759D" w14:textId="77777777" w:rsidR="00651514" w:rsidRPr="009453F7" w:rsidRDefault="00651514" w:rsidP="00651514">
            <w:pPr>
              <w:pStyle w:val="TableText"/>
            </w:pPr>
            <w:r w:rsidRPr="009453F7">
              <w:t>Fast Ethernet 0/0 (F0/0)</w:t>
            </w:r>
          </w:p>
        </w:tc>
        <w:tc>
          <w:tcPr>
            <w:tcW w:w="2250" w:type="dxa"/>
            <w:shd w:val="clear" w:color="auto" w:fill="auto"/>
            <w:vAlign w:val="bottom"/>
          </w:tcPr>
          <w:p w14:paraId="6FD8D848" w14:textId="77777777" w:rsidR="00651514" w:rsidRPr="009453F7" w:rsidRDefault="00651514" w:rsidP="00651514">
            <w:pPr>
              <w:pStyle w:val="TableText"/>
            </w:pPr>
            <w:r w:rsidRPr="009453F7">
              <w:t>Fast Ethernet 0/1 (F0/1)</w:t>
            </w:r>
          </w:p>
        </w:tc>
        <w:tc>
          <w:tcPr>
            <w:tcW w:w="2070" w:type="dxa"/>
            <w:shd w:val="clear" w:color="auto" w:fill="auto"/>
            <w:vAlign w:val="bottom"/>
          </w:tcPr>
          <w:p w14:paraId="6CEE3099" w14:textId="77777777" w:rsidR="00651514" w:rsidRPr="009453F7" w:rsidRDefault="00651514" w:rsidP="00651514">
            <w:pPr>
              <w:pStyle w:val="TableText"/>
            </w:pPr>
            <w:r w:rsidRPr="009453F7">
              <w:t>Serial 0/0/0 (S0/0/0)</w:t>
            </w:r>
          </w:p>
        </w:tc>
        <w:tc>
          <w:tcPr>
            <w:tcW w:w="2160" w:type="dxa"/>
            <w:shd w:val="clear" w:color="auto" w:fill="auto"/>
            <w:vAlign w:val="bottom"/>
          </w:tcPr>
          <w:p w14:paraId="08CB53E6" w14:textId="77777777" w:rsidR="00651514" w:rsidRPr="009453F7" w:rsidRDefault="00651514" w:rsidP="00651514">
            <w:pPr>
              <w:pStyle w:val="TableText"/>
            </w:pPr>
            <w:r w:rsidRPr="009453F7">
              <w:t>Serial 0/0/1 (S0/0</w:t>
            </w:r>
            <w:r>
              <w:t>/</w:t>
            </w:r>
            <w:r w:rsidRPr="009453F7">
              <w:t>1)</w:t>
            </w:r>
          </w:p>
        </w:tc>
      </w:tr>
      <w:tr w:rsidR="00651514" w14:paraId="419D7B24" w14:textId="77777777" w:rsidTr="00651514">
        <w:trPr>
          <w:cantSplit/>
          <w:jc w:val="center"/>
        </w:trPr>
        <w:tc>
          <w:tcPr>
            <w:tcW w:w="1530" w:type="dxa"/>
            <w:shd w:val="clear" w:color="auto" w:fill="auto"/>
            <w:vAlign w:val="bottom"/>
          </w:tcPr>
          <w:p w14:paraId="6B69DAFE" w14:textId="77777777" w:rsidR="00651514" w:rsidRPr="009453F7" w:rsidRDefault="00651514" w:rsidP="00651514">
            <w:pPr>
              <w:pStyle w:val="TableText"/>
            </w:pPr>
            <w:r w:rsidRPr="009453F7">
              <w:t>1900</w:t>
            </w:r>
          </w:p>
        </w:tc>
        <w:tc>
          <w:tcPr>
            <w:tcW w:w="2250" w:type="dxa"/>
            <w:shd w:val="clear" w:color="auto" w:fill="auto"/>
            <w:vAlign w:val="bottom"/>
          </w:tcPr>
          <w:p w14:paraId="570327CD" w14:textId="77777777" w:rsidR="00651514" w:rsidRPr="009453F7" w:rsidRDefault="00651514" w:rsidP="00651514">
            <w:pPr>
              <w:pStyle w:val="TableText"/>
            </w:pPr>
            <w:r w:rsidRPr="009453F7">
              <w:t>Gigabit Ethernet 0/0 (G0/0)</w:t>
            </w:r>
          </w:p>
        </w:tc>
        <w:tc>
          <w:tcPr>
            <w:tcW w:w="2250" w:type="dxa"/>
            <w:shd w:val="clear" w:color="auto" w:fill="auto"/>
            <w:vAlign w:val="bottom"/>
          </w:tcPr>
          <w:p w14:paraId="2F1AC21C" w14:textId="77777777" w:rsidR="00651514" w:rsidRPr="009453F7" w:rsidRDefault="00651514" w:rsidP="00651514">
            <w:pPr>
              <w:pStyle w:val="TableText"/>
            </w:pPr>
            <w:r w:rsidRPr="009453F7">
              <w:t>Gigabit Ethernet 0/1 (G0/1)</w:t>
            </w:r>
          </w:p>
        </w:tc>
        <w:tc>
          <w:tcPr>
            <w:tcW w:w="2070" w:type="dxa"/>
            <w:shd w:val="clear" w:color="auto" w:fill="auto"/>
            <w:vAlign w:val="bottom"/>
          </w:tcPr>
          <w:p w14:paraId="30956F75" w14:textId="77777777" w:rsidR="00651514" w:rsidRPr="009453F7" w:rsidRDefault="00651514" w:rsidP="00651514">
            <w:pPr>
              <w:pStyle w:val="TableText"/>
            </w:pPr>
            <w:r w:rsidRPr="009453F7">
              <w:t>Serial 0/0/0 (S0/0/0)</w:t>
            </w:r>
          </w:p>
        </w:tc>
        <w:tc>
          <w:tcPr>
            <w:tcW w:w="2160" w:type="dxa"/>
            <w:shd w:val="clear" w:color="auto" w:fill="auto"/>
            <w:vAlign w:val="bottom"/>
          </w:tcPr>
          <w:p w14:paraId="6FE1B9B0" w14:textId="77777777" w:rsidR="00651514" w:rsidRPr="009453F7" w:rsidRDefault="00651514" w:rsidP="00651514">
            <w:pPr>
              <w:pStyle w:val="TableText"/>
            </w:pPr>
            <w:r w:rsidRPr="009453F7">
              <w:t>Serial 0/0/1 (S0/0/1)</w:t>
            </w:r>
          </w:p>
        </w:tc>
      </w:tr>
      <w:tr w:rsidR="00651514" w14:paraId="73F76329" w14:textId="77777777" w:rsidTr="00651514">
        <w:trPr>
          <w:cantSplit/>
          <w:jc w:val="center"/>
        </w:trPr>
        <w:tc>
          <w:tcPr>
            <w:tcW w:w="1530" w:type="dxa"/>
            <w:shd w:val="clear" w:color="auto" w:fill="auto"/>
            <w:vAlign w:val="bottom"/>
          </w:tcPr>
          <w:p w14:paraId="5189E4A0" w14:textId="77777777" w:rsidR="00651514" w:rsidRPr="009453F7" w:rsidRDefault="00651514" w:rsidP="00651514">
            <w:pPr>
              <w:pStyle w:val="TableText"/>
            </w:pPr>
            <w:r w:rsidRPr="009453F7">
              <w:t>2801</w:t>
            </w:r>
          </w:p>
        </w:tc>
        <w:tc>
          <w:tcPr>
            <w:tcW w:w="2250" w:type="dxa"/>
            <w:shd w:val="clear" w:color="auto" w:fill="auto"/>
            <w:vAlign w:val="bottom"/>
          </w:tcPr>
          <w:p w14:paraId="3214B215" w14:textId="77777777" w:rsidR="00651514" w:rsidRPr="009453F7" w:rsidRDefault="00651514" w:rsidP="00651514">
            <w:pPr>
              <w:pStyle w:val="TableText"/>
            </w:pPr>
            <w:r w:rsidRPr="009453F7">
              <w:t>Fast Ethernet 0/0 (F0/0)</w:t>
            </w:r>
          </w:p>
        </w:tc>
        <w:tc>
          <w:tcPr>
            <w:tcW w:w="2250" w:type="dxa"/>
            <w:shd w:val="clear" w:color="auto" w:fill="auto"/>
            <w:vAlign w:val="bottom"/>
          </w:tcPr>
          <w:p w14:paraId="5F008EF1" w14:textId="77777777" w:rsidR="00651514" w:rsidRPr="009453F7" w:rsidRDefault="00651514" w:rsidP="00651514">
            <w:pPr>
              <w:pStyle w:val="TableText"/>
            </w:pPr>
            <w:r w:rsidRPr="009453F7">
              <w:t>Fast Ethernet 0/1 (F0/1)</w:t>
            </w:r>
          </w:p>
        </w:tc>
        <w:tc>
          <w:tcPr>
            <w:tcW w:w="2070" w:type="dxa"/>
            <w:shd w:val="clear" w:color="auto" w:fill="auto"/>
            <w:vAlign w:val="bottom"/>
          </w:tcPr>
          <w:p w14:paraId="3378A00C" w14:textId="77777777" w:rsidR="00651514" w:rsidRPr="009453F7" w:rsidRDefault="00651514" w:rsidP="00651514">
            <w:pPr>
              <w:pStyle w:val="TableText"/>
            </w:pPr>
            <w:r w:rsidRPr="009453F7">
              <w:t>Serial 0/1/0 (S0/1/0)</w:t>
            </w:r>
          </w:p>
        </w:tc>
        <w:tc>
          <w:tcPr>
            <w:tcW w:w="2160" w:type="dxa"/>
            <w:shd w:val="clear" w:color="auto" w:fill="auto"/>
            <w:vAlign w:val="bottom"/>
          </w:tcPr>
          <w:p w14:paraId="35A0C6CC" w14:textId="77777777" w:rsidR="00651514" w:rsidRPr="009453F7" w:rsidRDefault="00651514" w:rsidP="00651514">
            <w:pPr>
              <w:pStyle w:val="TableText"/>
            </w:pPr>
            <w:r w:rsidRPr="009453F7">
              <w:t>Serial 0/1/1 (S0/1/1)</w:t>
            </w:r>
          </w:p>
        </w:tc>
      </w:tr>
      <w:tr w:rsidR="00651514" w14:paraId="0434BBA0" w14:textId="77777777" w:rsidTr="00651514">
        <w:trPr>
          <w:cantSplit/>
          <w:jc w:val="center"/>
        </w:trPr>
        <w:tc>
          <w:tcPr>
            <w:tcW w:w="1530" w:type="dxa"/>
            <w:shd w:val="clear" w:color="auto" w:fill="auto"/>
            <w:vAlign w:val="bottom"/>
          </w:tcPr>
          <w:p w14:paraId="74A4210A" w14:textId="77777777" w:rsidR="00651514" w:rsidRPr="009453F7" w:rsidRDefault="00651514" w:rsidP="00651514">
            <w:pPr>
              <w:pStyle w:val="TableText"/>
            </w:pPr>
            <w:r w:rsidRPr="009453F7">
              <w:t>2811</w:t>
            </w:r>
          </w:p>
        </w:tc>
        <w:tc>
          <w:tcPr>
            <w:tcW w:w="2250" w:type="dxa"/>
            <w:shd w:val="clear" w:color="auto" w:fill="auto"/>
            <w:vAlign w:val="bottom"/>
          </w:tcPr>
          <w:p w14:paraId="5794744B" w14:textId="77777777" w:rsidR="00651514" w:rsidRPr="009453F7" w:rsidRDefault="00651514" w:rsidP="00651514">
            <w:pPr>
              <w:pStyle w:val="TableText"/>
            </w:pPr>
            <w:r w:rsidRPr="009453F7">
              <w:t>Fast Ethernet 0/0 (F0/0)</w:t>
            </w:r>
          </w:p>
        </w:tc>
        <w:tc>
          <w:tcPr>
            <w:tcW w:w="2250" w:type="dxa"/>
            <w:shd w:val="clear" w:color="auto" w:fill="auto"/>
            <w:vAlign w:val="bottom"/>
          </w:tcPr>
          <w:p w14:paraId="753E3E3B" w14:textId="77777777" w:rsidR="00651514" w:rsidRPr="009453F7" w:rsidRDefault="00651514" w:rsidP="00651514">
            <w:pPr>
              <w:pStyle w:val="TableText"/>
            </w:pPr>
            <w:r w:rsidRPr="009453F7">
              <w:t>Fast Ethernet 0/1 (F0/1)</w:t>
            </w:r>
          </w:p>
        </w:tc>
        <w:tc>
          <w:tcPr>
            <w:tcW w:w="2070" w:type="dxa"/>
            <w:shd w:val="clear" w:color="auto" w:fill="auto"/>
            <w:vAlign w:val="bottom"/>
          </w:tcPr>
          <w:p w14:paraId="6FE6473B" w14:textId="77777777" w:rsidR="00651514" w:rsidRPr="009453F7" w:rsidRDefault="00651514" w:rsidP="00651514">
            <w:pPr>
              <w:pStyle w:val="TableText"/>
            </w:pPr>
            <w:r w:rsidRPr="009453F7">
              <w:t>Serial 0/0/0 (S0/0/0)</w:t>
            </w:r>
          </w:p>
        </w:tc>
        <w:tc>
          <w:tcPr>
            <w:tcW w:w="2160" w:type="dxa"/>
            <w:shd w:val="clear" w:color="auto" w:fill="auto"/>
            <w:vAlign w:val="bottom"/>
          </w:tcPr>
          <w:p w14:paraId="70478E8D" w14:textId="77777777" w:rsidR="00651514" w:rsidRPr="009453F7" w:rsidRDefault="00651514" w:rsidP="00651514">
            <w:pPr>
              <w:pStyle w:val="TableText"/>
            </w:pPr>
            <w:r w:rsidRPr="009453F7">
              <w:t>Serial 0/0/1 (S0/0/1)</w:t>
            </w:r>
          </w:p>
        </w:tc>
      </w:tr>
      <w:tr w:rsidR="00651514" w14:paraId="4D2B6DDA" w14:textId="77777777" w:rsidTr="00651514">
        <w:trPr>
          <w:cantSplit/>
          <w:jc w:val="center"/>
        </w:trPr>
        <w:tc>
          <w:tcPr>
            <w:tcW w:w="1530" w:type="dxa"/>
            <w:shd w:val="clear" w:color="auto" w:fill="auto"/>
            <w:vAlign w:val="bottom"/>
          </w:tcPr>
          <w:p w14:paraId="760E9B19" w14:textId="77777777" w:rsidR="00651514" w:rsidRPr="009453F7" w:rsidRDefault="00651514" w:rsidP="00651514">
            <w:pPr>
              <w:pStyle w:val="TableText"/>
            </w:pPr>
            <w:r w:rsidRPr="009453F7">
              <w:t>2900</w:t>
            </w:r>
          </w:p>
        </w:tc>
        <w:tc>
          <w:tcPr>
            <w:tcW w:w="2250" w:type="dxa"/>
            <w:shd w:val="clear" w:color="auto" w:fill="auto"/>
            <w:vAlign w:val="bottom"/>
          </w:tcPr>
          <w:p w14:paraId="29611435" w14:textId="77777777" w:rsidR="00651514" w:rsidRPr="009453F7" w:rsidRDefault="00651514" w:rsidP="00651514">
            <w:pPr>
              <w:pStyle w:val="TableText"/>
            </w:pPr>
            <w:r w:rsidRPr="009453F7">
              <w:t>Gigabit Ethernet 0/0 (G0/0)</w:t>
            </w:r>
          </w:p>
        </w:tc>
        <w:tc>
          <w:tcPr>
            <w:tcW w:w="2250" w:type="dxa"/>
            <w:shd w:val="clear" w:color="auto" w:fill="auto"/>
            <w:vAlign w:val="bottom"/>
          </w:tcPr>
          <w:p w14:paraId="0C50EE21" w14:textId="77777777" w:rsidR="00651514" w:rsidRPr="009453F7" w:rsidRDefault="00651514" w:rsidP="00651514">
            <w:pPr>
              <w:pStyle w:val="TableText"/>
            </w:pPr>
            <w:r w:rsidRPr="009453F7">
              <w:t>Gigabit Ethernet 0/1 (G0/1)</w:t>
            </w:r>
          </w:p>
        </w:tc>
        <w:tc>
          <w:tcPr>
            <w:tcW w:w="2070" w:type="dxa"/>
            <w:shd w:val="clear" w:color="auto" w:fill="auto"/>
            <w:vAlign w:val="bottom"/>
          </w:tcPr>
          <w:p w14:paraId="17CC164C" w14:textId="77777777" w:rsidR="00651514" w:rsidRPr="009453F7" w:rsidRDefault="00651514" w:rsidP="00651514">
            <w:pPr>
              <w:pStyle w:val="TableText"/>
            </w:pPr>
            <w:r w:rsidRPr="009453F7">
              <w:t>Serial 0/0/0 (S0/0/0)</w:t>
            </w:r>
          </w:p>
        </w:tc>
        <w:tc>
          <w:tcPr>
            <w:tcW w:w="2160" w:type="dxa"/>
            <w:shd w:val="clear" w:color="auto" w:fill="auto"/>
            <w:vAlign w:val="bottom"/>
          </w:tcPr>
          <w:p w14:paraId="0B801ED4" w14:textId="77777777" w:rsidR="00651514" w:rsidRPr="009453F7" w:rsidRDefault="00651514" w:rsidP="00651514">
            <w:pPr>
              <w:pStyle w:val="TableText"/>
            </w:pPr>
            <w:r w:rsidRPr="009453F7">
              <w:t>Serial 0/0/1 (S0/0/1)</w:t>
            </w:r>
          </w:p>
        </w:tc>
      </w:tr>
      <w:tr w:rsidR="00651514" w14:paraId="00E98238" w14:textId="77777777" w:rsidTr="00651514">
        <w:trPr>
          <w:cantSplit/>
          <w:jc w:val="center"/>
        </w:trPr>
        <w:tc>
          <w:tcPr>
            <w:tcW w:w="1530" w:type="dxa"/>
            <w:shd w:val="clear" w:color="auto" w:fill="auto"/>
            <w:vAlign w:val="bottom"/>
          </w:tcPr>
          <w:p w14:paraId="16221EF0" w14:textId="77777777" w:rsidR="00651514" w:rsidRPr="009453F7" w:rsidRDefault="00651514" w:rsidP="00651514">
            <w:pPr>
              <w:pStyle w:val="TableText"/>
            </w:pPr>
            <w:r>
              <w:t>4221</w:t>
            </w:r>
          </w:p>
        </w:tc>
        <w:tc>
          <w:tcPr>
            <w:tcW w:w="2250" w:type="dxa"/>
            <w:shd w:val="clear" w:color="auto" w:fill="auto"/>
            <w:vAlign w:val="bottom"/>
          </w:tcPr>
          <w:p w14:paraId="36098F64" w14:textId="77777777" w:rsidR="00651514" w:rsidRPr="009453F7" w:rsidRDefault="00651514" w:rsidP="00651514">
            <w:pPr>
              <w:pStyle w:val="TableText"/>
            </w:pPr>
            <w:r w:rsidRPr="009453F7">
              <w:t>Gigabit Ethernet 0/0</w:t>
            </w:r>
            <w:r>
              <w:t>/0</w:t>
            </w:r>
            <w:r w:rsidRPr="009453F7">
              <w:t xml:space="preserve"> (G0/0</w:t>
            </w:r>
            <w:r>
              <w:t>/0</w:t>
            </w:r>
            <w:r w:rsidRPr="009453F7">
              <w:t>)</w:t>
            </w:r>
          </w:p>
        </w:tc>
        <w:tc>
          <w:tcPr>
            <w:tcW w:w="2250" w:type="dxa"/>
            <w:shd w:val="clear" w:color="auto" w:fill="auto"/>
            <w:vAlign w:val="bottom"/>
          </w:tcPr>
          <w:p w14:paraId="27CEBDA1" w14:textId="77777777" w:rsidR="00651514" w:rsidRPr="009453F7" w:rsidRDefault="00651514" w:rsidP="00651514">
            <w:pPr>
              <w:pStyle w:val="TableText"/>
            </w:pPr>
            <w:r w:rsidRPr="009453F7">
              <w:t>Gigabit Ethernet 0/0</w:t>
            </w:r>
            <w:r>
              <w:t>/1</w:t>
            </w:r>
            <w:r w:rsidRPr="009453F7">
              <w:t xml:space="preserve"> (G0/0</w:t>
            </w:r>
            <w:r>
              <w:t>/1</w:t>
            </w:r>
            <w:r w:rsidRPr="009453F7">
              <w:t>)</w:t>
            </w:r>
          </w:p>
        </w:tc>
        <w:tc>
          <w:tcPr>
            <w:tcW w:w="2070" w:type="dxa"/>
            <w:shd w:val="clear" w:color="auto" w:fill="auto"/>
            <w:vAlign w:val="bottom"/>
          </w:tcPr>
          <w:p w14:paraId="414D9C36" w14:textId="77777777" w:rsidR="00651514" w:rsidRPr="009453F7" w:rsidRDefault="00651514" w:rsidP="00651514">
            <w:pPr>
              <w:pStyle w:val="TableText"/>
            </w:pPr>
            <w:r>
              <w:t>Serial 0/1/0 (S0/1</w:t>
            </w:r>
            <w:r w:rsidRPr="009453F7">
              <w:t>/0)</w:t>
            </w:r>
          </w:p>
        </w:tc>
        <w:tc>
          <w:tcPr>
            <w:tcW w:w="2160" w:type="dxa"/>
            <w:shd w:val="clear" w:color="auto" w:fill="auto"/>
            <w:vAlign w:val="bottom"/>
          </w:tcPr>
          <w:p w14:paraId="596E8B79" w14:textId="77777777" w:rsidR="00651514" w:rsidRPr="009453F7" w:rsidRDefault="00651514" w:rsidP="00651514">
            <w:pPr>
              <w:pStyle w:val="TableText"/>
            </w:pPr>
            <w:r>
              <w:t>Serial 0/1/1</w:t>
            </w:r>
            <w:r w:rsidRPr="009453F7">
              <w:t xml:space="preserve"> (S0/</w:t>
            </w:r>
            <w:r>
              <w:t>1/1</w:t>
            </w:r>
            <w:r w:rsidRPr="009453F7">
              <w:t>)</w:t>
            </w:r>
          </w:p>
        </w:tc>
      </w:tr>
      <w:tr w:rsidR="00651514" w14:paraId="25A8BCA6" w14:textId="77777777" w:rsidTr="00651514">
        <w:trPr>
          <w:cantSplit/>
          <w:jc w:val="center"/>
        </w:trPr>
        <w:tc>
          <w:tcPr>
            <w:tcW w:w="1530" w:type="dxa"/>
            <w:shd w:val="clear" w:color="auto" w:fill="auto"/>
            <w:vAlign w:val="bottom"/>
          </w:tcPr>
          <w:p w14:paraId="193548FB" w14:textId="77777777" w:rsidR="00651514" w:rsidRDefault="00651514" w:rsidP="00651514">
            <w:pPr>
              <w:pStyle w:val="TableText"/>
            </w:pPr>
            <w:r>
              <w:t>4300</w:t>
            </w:r>
          </w:p>
        </w:tc>
        <w:tc>
          <w:tcPr>
            <w:tcW w:w="2250" w:type="dxa"/>
            <w:shd w:val="clear" w:color="auto" w:fill="auto"/>
            <w:vAlign w:val="bottom"/>
          </w:tcPr>
          <w:p w14:paraId="2C3D8639" w14:textId="77777777" w:rsidR="00651514" w:rsidRPr="009453F7" w:rsidRDefault="00651514" w:rsidP="00651514">
            <w:pPr>
              <w:pStyle w:val="TableText"/>
            </w:pPr>
            <w:r w:rsidRPr="009453F7">
              <w:t>Gigabit Ethernet 0/0</w:t>
            </w:r>
            <w:r>
              <w:t>/0</w:t>
            </w:r>
            <w:r w:rsidRPr="009453F7">
              <w:t xml:space="preserve"> (G0/0</w:t>
            </w:r>
            <w:r>
              <w:t>/0</w:t>
            </w:r>
            <w:r w:rsidRPr="009453F7">
              <w:t>)</w:t>
            </w:r>
          </w:p>
        </w:tc>
        <w:tc>
          <w:tcPr>
            <w:tcW w:w="2250" w:type="dxa"/>
            <w:shd w:val="clear" w:color="auto" w:fill="auto"/>
            <w:vAlign w:val="bottom"/>
          </w:tcPr>
          <w:p w14:paraId="4F531129" w14:textId="77777777" w:rsidR="00651514" w:rsidRPr="009453F7" w:rsidRDefault="00651514" w:rsidP="00651514">
            <w:pPr>
              <w:pStyle w:val="TableText"/>
            </w:pPr>
            <w:r w:rsidRPr="009453F7">
              <w:t>Gigabit Ethernet 0/0</w:t>
            </w:r>
            <w:r>
              <w:t>/1</w:t>
            </w:r>
            <w:r w:rsidRPr="009453F7">
              <w:t xml:space="preserve"> (G0/0</w:t>
            </w:r>
            <w:r>
              <w:t>/1</w:t>
            </w:r>
            <w:r w:rsidRPr="009453F7">
              <w:t>)</w:t>
            </w:r>
          </w:p>
        </w:tc>
        <w:tc>
          <w:tcPr>
            <w:tcW w:w="2070" w:type="dxa"/>
            <w:shd w:val="clear" w:color="auto" w:fill="auto"/>
            <w:vAlign w:val="bottom"/>
          </w:tcPr>
          <w:p w14:paraId="40C628ED" w14:textId="77777777" w:rsidR="00651514" w:rsidRDefault="00651514" w:rsidP="00651514">
            <w:pPr>
              <w:pStyle w:val="TableText"/>
            </w:pPr>
            <w:r>
              <w:t>Serial 0/1/0 (S0/1</w:t>
            </w:r>
            <w:r w:rsidRPr="009453F7">
              <w:t>/0)</w:t>
            </w:r>
          </w:p>
        </w:tc>
        <w:tc>
          <w:tcPr>
            <w:tcW w:w="2160" w:type="dxa"/>
            <w:shd w:val="clear" w:color="auto" w:fill="auto"/>
            <w:vAlign w:val="bottom"/>
          </w:tcPr>
          <w:p w14:paraId="0D1CD1C9" w14:textId="77777777" w:rsidR="00651514" w:rsidRDefault="00651514" w:rsidP="00651514">
            <w:pPr>
              <w:pStyle w:val="TableText"/>
            </w:pPr>
            <w:r>
              <w:t>Serial 0/1/1</w:t>
            </w:r>
            <w:r w:rsidRPr="009453F7">
              <w:t xml:space="preserve"> (S0/</w:t>
            </w:r>
            <w:r>
              <w:t>1/1</w:t>
            </w:r>
            <w:r w:rsidRPr="009453F7">
              <w:t>)</w:t>
            </w:r>
          </w:p>
        </w:tc>
      </w:tr>
    </w:tbl>
    <w:p w14:paraId="555A01B9" w14:textId="77777777" w:rsidR="00651514" w:rsidRPr="00603503" w:rsidRDefault="00651514" w:rsidP="00651514">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900F2BE" w14:textId="77777777" w:rsidR="00651514" w:rsidRPr="008F1B3F" w:rsidRDefault="00651514" w:rsidP="00651514">
      <w:pPr>
        <w:pStyle w:val="ConfigWindow"/>
      </w:pPr>
      <w:r>
        <w:t>End of document</w:t>
      </w:r>
    </w:p>
    <w:p w14:paraId="346D4960" w14:textId="121AC1D9" w:rsidR="00651514" w:rsidRPr="003D174D" w:rsidRDefault="003D174D" w:rsidP="003D174D">
      <w:pPr>
        <w:pStyle w:val="Heading1"/>
        <w:rPr>
          <w:rStyle w:val="LabSectionGray"/>
        </w:rPr>
      </w:pPr>
      <w:r w:rsidRPr="003D174D">
        <w:rPr>
          <w:rStyle w:val="LabSectionGray"/>
        </w:rPr>
        <w:lastRenderedPageBreak/>
        <w:t xml:space="preserve">Answer key for </w:t>
      </w:r>
      <w:r w:rsidR="002E6D1C" w:rsidRPr="003D174D">
        <w:rPr>
          <w:rStyle w:val="LabSectionGray"/>
        </w:rPr>
        <w:t>192.168.10</w:t>
      </w:r>
      <w:r w:rsidR="009D46D8">
        <w:rPr>
          <w:rStyle w:val="LabSectionGray"/>
        </w:rPr>
        <w:t>.</w:t>
      </w:r>
      <w:r w:rsidR="002E6D1C" w:rsidRPr="003D174D">
        <w:rPr>
          <w:rStyle w:val="LabSectionGray"/>
        </w:rPr>
        <w:t>0 /24</w:t>
      </w:r>
    </w:p>
    <w:tbl>
      <w:tblPr>
        <w:tblStyle w:val="LabTableStyle"/>
        <w:tblW w:w="10170" w:type="dxa"/>
        <w:tblLayout w:type="fixed"/>
        <w:tblLook w:val="01E0" w:firstRow="1" w:lastRow="1" w:firstColumn="1" w:lastColumn="1" w:noHBand="0" w:noVBand="0"/>
        <w:tblDescription w:val="This table lists the subnet information for 192.168.10.0/24"/>
      </w:tblPr>
      <w:tblGrid>
        <w:gridCol w:w="2247"/>
        <w:gridCol w:w="3961"/>
        <w:gridCol w:w="3962"/>
      </w:tblGrid>
      <w:tr w:rsidR="002E6D1C" w:rsidRPr="00EE51DF" w14:paraId="7CA50926" w14:textId="77777777" w:rsidTr="003D174D">
        <w:trPr>
          <w:cnfStyle w:val="100000000000" w:firstRow="1" w:lastRow="0" w:firstColumn="0" w:lastColumn="0" w:oddVBand="0" w:evenVBand="0" w:oddHBand="0" w:evenHBand="0" w:firstRowFirstColumn="0" w:firstRowLastColumn="0" w:lastRowFirstColumn="0" w:lastRowLastColumn="0"/>
          <w:tblHeader/>
        </w:trPr>
        <w:tc>
          <w:tcPr>
            <w:tcW w:w="2247" w:type="dxa"/>
          </w:tcPr>
          <w:p w14:paraId="5FA4C682" w14:textId="77777777" w:rsidR="002E6D1C" w:rsidRPr="00EE51DF" w:rsidRDefault="002E6D1C" w:rsidP="002E6D1C">
            <w:pPr>
              <w:pStyle w:val="TableHeading"/>
              <w:rPr>
                <w:color w:val="FF0000"/>
              </w:rPr>
            </w:pPr>
            <w:r w:rsidRPr="00EE51DF">
              <w:rPr>
                <w:color w:val="FF0000"/>
              </w:rPr>
              <w:t>Specification</w:t>
            </w:r>
          </w:p>
        </w:tc>
        <w:tc>
          <w:tcPr>
            <w:tcW w:w="3961" w:type="dxa"/>
          </w:tcPr>
          <w:p w14:paraId="4F6052E0" w14:textId="77777777" w:rsidR="002E6D1C" w:rsidRPr="00EE51DF" w:rsidRDefault="002E6D1C" w:rsidP="002E6D1C">
            <w:pPr>
              <w:pStyle w:val="TableHeading"/>
              <w:rPr>
                <w:color w:val="FF0000"/>
              </w:rPr>
            </w:pPr>
            <w:r>
              <w:rPr>
                <w:color w:val="FF0000"/>
              </w:rPr>
              <w:t>Subnet A (192.168.10.0 /24)</w:t>
            </w:r>
          </w:p>
        </w:tc>
        <w:tc>
          <w:tcPr>
            <w:tcW w:w="3962" w:type="dxa"/>
            <w:vAlign w:val="top"/>
          </w:tcPr>
          <w:p w14:paraId="3D58398F" w14:textId="77777777" w:rsidR="002E6D1C" w:rsidRPr="00EE51DF" w:rsidRDefault="002E6D1C" w:rsidP="002E6D1C">
            <w:pPr>
              <w:pStyle w:val="TableHeading"/>
              <w:rPr>
                <w:color w:val="FF0000"/>
              </w:rPr>
            </w:pPr>
            <w:r>
              <w:rPr>
                <w:color w:val="FF0000"/>
              </w:rPr>
              <w:t>Subnet B (192.168.10.0 /24)</w:t>
            </w:r>
          </w:p>
        </w:tc>
      </w:tr>
      <w:tr w:rsidR="002E6D1C" w:rsidRPr="00EE51DF" w14:paraId="66ED2F63" w14:textId="77777777" w:rsidTr="003D174D">
        <w:tc>
          <w:tcPr>
            <w:tcW w:w="2247" w:type="dxa"/>
          </w:tcPr>
          <w:p w14:paraId="625CEDB7" w14:textId="77777777" w:rsidR="002E6D1C" w:rsidRPr="00EE51DF" w:rsidRDefault="002E6D1C" w:rsidP="002E6D1C">
            <w:pPr>
              <w:pStyle w:val="TableText"/>
              <w:rPr>
                <w:color w:val="FF0000"/>
              </w:rPr>
            </w:pPr>
            <w:r w:rsidRPr="00EE51DF">
              <w:rPr>
                <w:color w:val="FF0000"/>
              </w:rPr>
              <w:t>Number of bits in the subnet</w:t>
            </w:r>
          </w:p>
        </w:tc>
        <w:tc>
          <w:tcPr>
            <w:tcW w:w="3961" w:type="dxa"/>
            <w:vAlign w:val="center"/>
          </w:tcPr>
          <w:p w14:paraId="22186983" w14:textId="77777777" w:rsidR="002E6D1C" w:rsidRPr="00EE51DF" w:rsidRDefault="002E6D1C" w:rsidP="003D174D">
            <w:pPr>
              <w:pStyle w:val="TableText"/>
              <w:rPr>
                <w:color w:val="FF0000"/>
              </w:rPr>
            </w:pPr>
            <w:r>
              <w:rPr>
                <w:color w:val="FF0000"/>
              </w:rPr>
              <w:t>7</w:t>
            </w:r>
          </w:p>
        </w:tc>
        <w:tc>
          <w:tcPr>
            <w:tcW w:w="3962" w:type="dxa"/>
            <w:vAlign w:val="center"/>
          </w:tcPr>
          <w:p w14:paraId="1D948CE0" w14:textId="77777777" w:rsidR="002E6D1C" w:rsidRPr="00EE51DF" w:rsidRDefault="002E6D1C" w:rsidP="003D174D">
            <w:pPr>
              <w:pStyle w:val="TableText"/>
              <w:rPr>
                <w:color w:val="FF0000"/>
              </w:rPr>
            </w:pPr>
            <w:r>
              <w:rPr>
                <w:color w:val="FF0000"/>
              </w:rPr>
              <w:t>6</w:t>
            </w:r>
          </w:p>
        </w:tc>
      </w:tr>
      <w:tr w:rsidR="002E6D1C" w:rsidRPr="00EE51DF" w14:paraId="0E470C43" w14:textId="77777777" w:rsidTr="003D174D">
        <w:tc>
          <w:tcPr>
            <w:tcW w:w="2247" w:type="dxa"/>
          </w:tcPr>
          <w:p w14:paraId="343FC3C7" w14:textId="77777777" w:rsidR="002E6D1C" w:rsidRPr="00EE51DF" w:rsidRDefault="002E6D1C" w:rsidP="002E6D1C">
            <w:pPr>
              <w:pStyle w:val="TableText"/>
              <w:rPr>
                <w:color w:val="FF0000"/>
              </w:rPr>
            </w:pPr>
            <w:r w:rsidRPr="00EE51DF">
              <w:rPr>
                <w:color w:val="FF0000"/>
              </w:rPr>
              <w:t>IP mask (binary)</w:t>
            </w:r>
          </w:p>
        </w:tc>
        <w:tc>
          <w:tcPr>
            <w:tcW w:w="3961" w:type="dxa"/>
            <w:vAlign w:val="center"/>
          </w:tcPr>
          <w:p w14:paraId="0D4688D4" w14:textId="77777777" w:rsidR="002E6D1C" w:rsidRPr="00EE51DF" w:rsidRDefault="002E6D1C" w:rsidP="003D174D">
            <w:pPr>
              <w:pStyle w:val="TableText"/>
              <w:rPr>
                <w:color w:val="FF0000"/>
              </w:rPr>
            </w:pPr>
            <w:r w:rsidRPr="00EE51DF">
              <w:rPr>
                <w:color w:val="FF0000"/>
              </w:rPr>
              <w:t>11111111.11111111.11111111.1</w:t>
            </w:r>
            <w:r>
              <w:rPr>
                <w:color w:val="FF0000"/>
              </w:rPr>
              <w:t>00000</w:t>
            </w:r>
            <w:r w:rsidRPr="00EE51DF">
              <w:rPr>
                <w:color w:val="FF0000"/>
              </w:rPr>
              <w:t>00</w:t>
            </w:r>
          </w:p>
        </w:tc>
        <w:tc>
          <w:tcPr>
            <w:tcW w:w="3962" w:type="dxa"/>
            <w:vAlign w:val="center"/>
          </w:tcPr>
          <w:p w14:paraId="65FBF731" w14:textId="77777777" w:rsidR="002E6D1C" w:rsidRPr="00EE51DF" w:rsidRDefault="002E6D1C" w:rsidP="003D174D">
            <w:pPr>
              <w:pStyle w:val="TableText"/>
              <w:rPr>
                <w:color w:val="FF0000"/>
              </w:rPr>
            </w:pPr>
            <w:r w:rsidRPr="00EE51DF">
              <w:rPr>
                <w:color w:val="FF0000"/>
              </w:rPr>
              <w:t>11111111.11111111.11111111.11</w:t>
            </w:r>
            <w:r>
              <w:rPr>
                <w:color w:val="FF0000"/>
              </w:rPr>
              <w:t>0</w:t>
            </w:r>
            <w:r w:rsidRPr="00EE51DF">
              <w:rPr>
                <w:color w:val="FF0000"/>
              </w:rPr>
              <w:t>00000</w:t>
            </w:r>
          </w:p>
        </w:tc>
      </w:tr>
      <w:tr w:rsidR="002E6D1C" w:rsidRPr="00EE51DF" w14:paraId="05148275" w14:textId="77777777" w:rsidTr="003D174D">
        <w:tc>
          <w:tcPr>
            <w:tcW w:w="2247" w:type="dxa"/>
          </w:tcPr>
          <w:p w14:paraId="56AE2AAC" w14:textId="77777777" w:rsidR="002E6D1C" w:rsidRPr="00EE51DF" w:rsidRDefault="002E6D1C" w:rsidP="002E6D1C">
            <w:pPr>
              <w:pStyle w:val="TableText"/>
              <w:rPr>
                <w:color w:val="FF0000"/>
              </w:rPr>
            </w:pPr>
            <w:r w:rsidRPr="00EE51DF">
              <w:rPr>
                <w:color w:val="FF0000"/>
              </w:rPr>
              <w:t>New IP mask (decimal)</w:t>
            </w:r>
          </w:p>
        </w:tc>
        <w:tc>
          <w:tcPr>
            <w:tcW w:w="3961" w:type="dxa"/>
            <w:vAlign w:val="center"/>
          </w:tcPr>
          <w:p w14:paraId="72A7FB7F" w14:textId="77777777" w:rsidR="002E6D1C" w:rsidRPr="00EE51DF" w:rsidRDefault="002E6D1C" w:rsidP="003D174D">
            <w:pPr>
              <w:pStyle w:val="TableText"/>
              <w:rPr>
                <w:color w:val="FF0000"/>
              </w:rPr>
            </w:pPr>
            <w:r w:rsidRPr="00EE51DF">
              <w:rPr>
                <w:color w:val="FF0000"/>
              </w:rPr>
              <w:t>255.255.255.</w:t>
            </w:r>
            <w:r>
              <w:rPr>
                <w:color w:val="FF0000"/>
              </w:rPr>
              <w:t>128</w:t>
            </w:r>
          </w:p>
        </w:tc>
        <w:tc>
          <w:tcPr>
            <w:tcW w:w="3962" w:type="dxa"/>
            <w:vAlign w:val="center"/>
          </w:tcPr>
          <w:p w14:paraId="3168305F" w14:textId="77777777" w:rsidR="002E6D1C" w:rsidRPr="00EE51DF" w:rsidRDefault="002E6D1C" w:rsidP="003D174D">
            <w:pPr>
              <w:pStyle w:val="TableText"/>
              <w:rPr>
                <w:color w:val="FF0000"/>
              </w:rPr>
            </w:pPr>
            <w:r w:rsidRPr="00EE51DF">
              <w:rPr>
                <w:color w:val="FF0000"/>
              </w:rPr>
              <w:t>255.255.255.</w:t>
            </w:r>
            <w:r>
              <w:rPr>
                <w:color w:val="FF0000"/>
              </w:rPr>
              <w:t>192</w:t>
            </w:r>
          </w:p>
        </w:tc>
      </w:tr>
      <w:tr w:rsidR="002E6D1C" w:rsidRPr="00EE51DF" w14:paraId="17BB54DC" w14:textId="77777777" w:rsidTr="003D174D">
        <w:tc>
          <w:tcPr>
            <w:tcW w:w="2247" w:type="dxa"/>
          </w:tcPr>
          <w:p w14:paraId="7EDD8317" w14:textId="77777777" w:rsidR="002E6D1C" w:rsidRPr="00EE51DF" w:rsidRDefault="002E6D1C" w:rsidP="002E6D1C">
            <w:pPr>
              <w:pStyle w:val="TableText"/>
              <w:rPr>
                <w:color w:val="FF0000"/>
              </w:rPr>
            </w:pPr>
            <w:r>
              <w:rPr>
                <w:color w:val="FF0000"/>
              </w:rPr>
              <w:t>Maximum n</w:t>
            </w:r>
            <w:r w:rsidRPr="00EE51DF">
              <w:rPr>
                <w:color w:val="FF0000"/>
              </w:rPr>
              <w:t>umber of usable hosts per subnet</w:t>
            </w:r>
          </w:p>
        </w:tc>
        <w:tc>
          <w:tcPr>
            <w:tcW w:w="3961" w:type="dxa"/>
            <w:vAlign w:val="center"/>
          </w:tcPr>
          <w:p w14:paraId="12FAF93A" w14:textId="77777777" w:rsidR="002E6D1C" w:rsidRPr="00EE51DF" w:rsidRDefault="002E6D1C" w:rsidP="003D174D">
            <w:pPr>
              <w:pStyle w:val="TableText"/>
              <w:rPr>
                <w:color w:val="FF0000"/>
              </w:rPr>
            </w:pPr>
            <w:r>
              <w:rPr>
                <w:color w:val="FF0000"/>
              </w:rPr>
              <w:t>126</w:t>
            </w:r>
          </w:p>
        </w:tc>
        <w:tc>
          <w:tcPr>
            <w:tcW w:w="3962" w:type="dxa"/>
            <w:vAlign w:val="center"/>
          </w:tcPr>
          <w:p w14:paraId="4137E0E4" w14:textId="77777777" w:rsidR="002E6D1C" w:rsidRPr="00EE51DF" w:rsidRDefault="002E6D1C" w:rsidP="003D174D">
            <w:pPr>
              <w:pStyle w:val="TableText"/>
              <w:rPr>
                <w:color w:val="FF0000"/>
              </w:rPr>
            </w:pPr>
            <w:r>
              <w:rPr>
                <w:color w:val="FF0000"/>
              </w:rPr>
              <w:t>62</w:t>
            </w:r>
          </w:p>
        </w:tc>
      </w:tr>
      <w:tr w:rsidR="002E6D1C" w:rsidRPr="00EE51DF" w14:paraId="6220C872" w14:textId="77777777" w:rsidTr="003D174D">
        <w:tc>
          <w:tcPr>
            <w:tcW w:w="2247" w:type="dxa"/>
          </w:tcPr>
          <w:p w14:paraId="08B34116" w14:textId="77777777" w:rsidR="002E6D1C" w:rsidRPr="00EE51DF" w:rsidRDefault="002E6D1C" w:rsidP="002E6D1C">
            <w:pPr>
              <w:pStyle w:val="TableText"/>
              <w:rPr>
                <w:color w:val="FF0000"/>
              </w:rPr>
            </w:pPr>
            <w:r>
              <w:rPr>
                <w:color w:val="FF0000"/>
              </w:rPr>
              <w:t xml:space="preserve">Maximum usable subnets </w:t>
            </w:r>
          </w:p>
        </w:tc>
        <w:tc>
          <w:tcPr>
            <w:tcW w:w="3961" w:type="dxa"/>
            <w:vAlign w:val="center"/>
          </w:tcPr>
          <w:p w14:paraId="5FD48F34" w14:textId="77777777" w:rsidR="002E6D1C" w:rsidRPr="00EE51DF" w:rsidRDefault="002E6D1C" w:rsidP="003D174D">
            <w:pPr>
              <w:pStyle w:val="TableText"/>
              <w:rPr>
                <w:color w:val="FF0000"/>
              </w:rPr>
            </w:pPr>
            <w:r>
              <w:rPr>
                <w:color w:val="FF0000"/>
              </w:rPr>
              <w:t>2</w:t>
            </w:r>
          </w:p>
        </w:tc>
        <w:tc>
          <w:tcPr>
            <w:tcW w:w="3962" w:type="dxa"/>
            <w:vAlign w:val="center"/>
          </w:tcPr>
          <w:p w14:paraId="7886B027" w14:textId="77777777" w:rsidR="002E6D1C" w:rsidRPr="00EE51DF" w:rsidRDefault="002E6D1C" w:rsidP="003D174D">
            <w:pPr>
              <w:pStyle w:val="TableText"/>
              <w:rPr>
                <w:color w:val="FF0000"/>
              </w:rPr>
            </w:pPr>
            <w:r>
              <w:rPr>
                <w:color w:val="FF0000"/>
              </w:rPr>
              <w:t>4</w:t>
            </w:r>
          </w:p>
        </w:tc>
      </w:tr>
      <w:tr w:rsidR="002E6D1C" w:rsidRPr="00EE51DF" w14:paraId="17B6F4A1" w14:textId="77777777" w:rsidTr="002E6D1C">
        <w:tc>
          <w:tcPr>
            <w:tcW w:w="2247" w:type="dxa"/>
          </w:tcPr>
          <w:p w14:paraId="1EB6960E" w14:textId="77777777" w:rsidR="002E6D1C" w:rsidRPr="00EE51DF" w:rsidRDefault="002E6D1C" w:rsidP="002E6D1C">
            <w:pPr>
              <w:pStyle w:val="TableText"/>
              <w:rPr>
                <w:color w:val="FF0000"/>
              </w:rPr>
            </w:pPr>
            <w:r w:rsidRPr="00EE51DF">
              <w:rPr>
                <w:color w:val="FF0000"/>
              </w:rPr>
              <w:t>IP Subnet</w:t>
            </w:r>
          </w:p>
        </w:tc>
        <w:tc>
          <w:tcPr>
            <w:tcW w:w="3961" w:type="dxa"/>
          </w:tcPr>
          <w:p w14:paraId="5DA76C5A" w14:textId="77777777" w:rsidR="002E6D1C" w:rsidRPr="00EE51DF" w:rsidRDefault="002E6D1C" w:rsidP="002E6D1C">
            <w:pPr>
              <w:pStyle w:val="TableText"/>
              <w:rPr>
                <w:color w:val="FF0000"/>
              </w:rPr>
            </w:pPr>
            <w:r w:rsidRPr="00EE51DF">
              <w:rPr>
                <w:color w:val="FF0000"/>
              </w:rPr>
              <w:t>192.168.</w:t>
            </w:r>
            <w:r>
              <w:rPr>
                <w:color w:val="FF0000"/>
              </w:rPr>
              <w:t>10.0</w:t>
            </w:r>
          </w:p>
        </w:tc>
        <w:tc>
          <w:tcPr>
            <w:tcW w:w="3962" w:type="dxa"/>
            <w:vAlign w:val="top"/>
          </w:tcPr>
          <w:p w14:paraId="7AF4ADA8" w14:textId="77777777" w:rsidR="002E6D1C" w:rsidRPr="00EE51DF" w:rsidRDefault="002E6D1C" w:rsidP="002E6D1C">
            <w:pPr>
              <w:pStyle w:val="TableText"/>
              <w:rPr>
                <w:color w:val="FF0000"/>
              </w:rPr>
            </w:pPr>
            <w:r w:rsidRPr="00EE51DF">
              <w:rPr>
                <w:color w:val="FF0000"/>
              </w:rPr>
              <w:t>192.168.</w:t>
            </w:r>
            <w:r>
              <w:rPr>
                <w:color w:val="FF0000"/>
              </w:rPr>
              <w:t>10.128</w:t>
            </w:r>
          </w:p>
        </w:tc>
      </w:tr>
      <w:tr w:rsidR="002E6D1C" w:rsidRPr="00EE51DF" w14:paraId="101CD5F9" w14:textId="77777777" w:rsidTr="002E6D1C">
        <w:tc>
          <w:tcPr>
            <w:tcW w:w="2247" w:type="dxa"/>
          </w:tcPr>
          <w:p w14:paraId="60D37BDC" w14:textId="77777777" w:rsidR="002E6D1C" w:rsidRPr="00EE51DF" w:rsidRDefault="002E6D1C" w:rsidP="002E6D1C">
            <w:pPr>
              <w:pStyle w:val="TableText"/>
              <w:rPr>
                <w:color w:val="FF0000"/>
              </w:rPr>
            </w:pPr>
            <w:r w:rsidRPr="00EE51DF">
              <w:rPr>
                <w:color w:val="FF0000"/>
              </w:rPr>
              <w:t>First IP Host address</w:t>
            </w:r>
          </w:p>
        </w:tc>
        <w:tc>
          <w:tcPr>
            <w:tcW w:w="3961" w:type="dxa"/>
          </w:tcPr>
          <w:p w14:paraId="2C4389AE" w14:textId="77777777" w:rsidR="002E6D1C" w:rsidRPr="00EE51DF" w:rsidRDefault="002E6D1C" w:rsidP="002E6D1C">
            <w:pPr>
              <w:pStyle w:val="TableText"/>
              <w:rPr>
                <w:color w:val="FF0000"/>
              </w:rPr>
            </w:pPr>
            <w:r w:rsidRPr="00EE51DF">
              <w:rPr>
                <w:color w:val="FF0000"/>
              </w:rPr>
              <w:t>192.168.</w:t>
            </w:r>
            <w:r>
              <w:rPr>
                <w:color w:val="FF0000"/>
              </w:rPr>
              <w:t>10.1</w:t>
            </w:r>
          </w:p>
        </w:tc>
        <w:tc>
          <w:tcPr>
            <w:tcW w:w="3962" w:type="dxa"/>
            <w:vAlign w:val="top"/>
          </w:tcPr>
          <w:p w14:paraId="36059B1F" w14:textId="77777777" w:rsidR="002E6D1C" w:rsidRPr="00EE51DF" w:rsidRDefault="002E6D1C" w:rsidP="002E6D1C">
            <w:pPr>
              <w:pStyle w:val="TableText"/>
              <w:rPr>
                <w:color w:val="FF0000"/>
              </w:rPr>
            </w:pPr>
            <w:r w:rsidRPr="00EE51DF">
              <w:rPr>
                <w:color w:val="FF0000"/>
              </w:rPr>
              <w:t>192.168.</w:t>
            </w:r>
            <w:r>
              <w:rPr>
                <w:color w:val="FF0000"/>
              </w:rPr>
              <w:t>10.129</w:t>
            </w:r>
          </w:p>
        </w:tc>
      </w:tr>
      <w:tr w:rsidR="002E6D1C" w:rsidRPr="00EE51DF" w14:paraId="56FD5DAB" w14:textId="77777777" w:rsidTr="002E6D1C">
        <w:tc>
          <w:tcPr>
            <w:tcW w:w="2247" w:type="dxa"/>
          </w:tcPr>
          <w:p w14:paraId="3D495F8A" w14:textId="77777777" w:rsidR="002E6D1C" w:rsidRPr="00EE51DF" w:rsidRDefault="002E6D1C" w:rsidP="002E6D1C">
            <w:pPr>
              <w:pStyle w:val="TableText"/>
              <w:rPr>
                <w:color w:val="FF0000"/>
              </w:rPr>
            </w:pPr>
            <w:r w:rsidRPr="00EE51DF">
              <w:rPr>
                <w:color w:val="FF0000"/>
              </w:rPr>
              <w:t>Last IP Host address</w:t>
            </w:r>
          </w:p>
        </w:tc>
        <w:tc>
          <w:tcPr>
            <w:tcW w:w="3961" w:type="dxa"/>
          </w:tcPr>
          <w:p w14:paraId="42E2FFCF" w14:textId="470900DF" w:rsidR="002E6D1C" w:rsidRPr="00EE51DF" w:rsidRDefault="002E6D1C" w:rsidP="002E6D1C">
            <w:pPr>
              <w:pStyle w:val="TableText"/>
              <w:rPr>
                <w:color w:val="FF0000"/>
              </w:rPr>
            </w:pPr>
            <w:r w:rsidRPr="00EE51DF">
              <w:rPr>
                <w:color w:val="FF0000"/>
              </w:rPr>
              <w:t>192.168.</w:t>
            </w:r>
            <w:r>
              <w:rPr>
                <w:color w:val="FF0000"/>
              </w:rPr>
              <w:t>10.12</w:t>
            </w:r>
            <w:r w:rsidR="00903A61">
              <w:rPr>
                <w:color w:val="FF0000"/>
              </w:rPr>
              <w:t>6</w:t>
            </w:r>
            <w:bookmarkStart w:id="3" w:name="_GoBack"/>
            <w:bookmarkEnd w:id="3"/>
          </w:p>
        </w:tc>
        <w:tc>
          <w:tcPr>
            <w:tcW w:w="3962" w:type="dxa"/>
            <w:vAlign w:val="top"/>
          </w:tcPr>
          <w:p w14:paraId="197C7767" w14:textId="77777777" w:rsidR="002E6D1C" w:rsidRPr="00EE51DF" w:rsidRDefault="002E6D1C" w:rsidP="002E6D1C">
            <w:pPr>
              <w:pStyle w:val="TableText"/>
              <w:rPr>
                <w:color w:val="FF0000"/>
              </w:rPr>
            </w:pPr>
            <w:r w:rsidRPr="00EE51DF">
              <w:rPr>
                <w:color w:val="FF0000"/>
              </w:rPr>
              <w:t>192.168.</w:t>
            </w:r>
            <w:r>
              <w:rPr>
                <w:color w:val="FF0000"/>
              </w:rPr>
              <w:t>10.190</w:t>
            </w:r>
          </w:p>
        </w:tc>
      </w:tr>
    </w:tbl>
    <w:p w14:paraId="50FF4C40" w14:textId="77777777" w:rsidR="00651514" w:rsidRDefault="00651514" w:rsidP="00651514">
      <w:pPr>
        <w:ind w:left="720"/>
        <w:rPr>
          <w:rFonts w:cs="Arial"/>
          <w:color w:val="000000"/>
          <w:sz w:val="20"/>
          <w:szCs w:val="20"/>
        </w:rPr>
      </w:pPr>
    </w:p>
    <w:tbl>
      <w:tblPr>
        <w:tblStyle w:val="LabTableStyle"/>
        <w:tblW w:w="10100" w:type="dxa"/>
        <w:tblLook w:val="01E0" w:firstRow="1" w:lastRow="1" w:firstColumn="1" w:lastColumn="1" w:noHBand="0" w:noVBand="0"/>
        <w:tblDescription w:val="This table lists the device, ip address, subnet mask and default gateway for 192.168.10.0 /24"/>
      </w:tblPr>
      <w:tblGrid>
        <w:gridCol w:w="2525"/>
        <w:gridCol w:w="2525"/>
        <w:gridCol w:w="2525"/>
        <w:gridCol w:w="2525"/>
      </w:tblGrid>
      <w:tr w:rsidR="00651514" w:rsidRPr="00EE51DF" w14:paraId="47DC6D09" w14:textId="77777777" w:rsidTr="003D174D">
        <w:trPr>
          <w:cnfStyle w:val="100000000000" w:firstRow="1" w:lastRow="0" w:firstColumn="0" w:lastColumn="0" w:oddVBand="0" w:evenVBand="0" w:oddHBand="0" w:evenHBand="0" w:firstRowFirstColumn="0" w:firstRowLastColumn="0" w:lastRowFirstColumn="0" w:lastRowLastColumn="0"/>
          <w:tblHeader/>
        </w:trPr>
        <w:tc>
          <w:tcPr>
            <w:tcW w:w="2525" w:type="dxa"/>
          </w:tcPr>
          <w:p w14:paraId="6D1D1900" w14:textId="77777777" w:rsidR="00651514" w:rsidRPr="00EE51DF" w:rsidRDefault="00651514" w:rsidP="00651514">
            <w:pPr>
              <w:pStyle w:val="TableHeading"/>
              <w:rPr>
                <w:color w:val="FF0000"/>
              </w:rPr>
            </w:pPr>
            <w:r w:rsidRPr="00EE51DF">
              <w:rPr>
                <w:color w:val="FF0000"/>
              </w:rPr>
              <w:t>Device</w:t>
            </w:r>
          </w:p>
        </w:tc>
        <w:tc>
          <w:tcPr>
            <w:tcW w:w="2525" w:type="dxa"/>
          </w:tcPr>
          <w:p w14:paraId="10550878" w14:textId="77777777" w:rsidR="00651514" w:rsidRPr="00EE51DF" w:rsidRDefault="00651514" w:rsidP="00651514">
            <w:pPr>
              <w:pStyle w:val="TableHeading"/>
              <w:rPr>
                <w:color w:val="FF0000"/>
              </w:rPr>
            </w:pPr>
            <w:r w:rsidRPr="00EE51DF">
              <w:rPr>
                <w:color w:val="FF0000"/>
              </w:rPr>
              <w:t xml:space="preserve">IP </w:t>
            </w:r>
            <w:r w:rsidR="003D174D">
              <w:rPr>
                <w:color w:val="FF0000"/>
              </w:rPr>
              <w:t>A</w:t>
            </w:r>
            <w:r w:rsidRPr="00EE51DF">
              <w:rPr>
                <w:color w:val="FF0000"/>
              </w:rPr>
              <w:t>ddress</w:t>
            </w:r>
          </w:p>
        </w:tc>
        <w:tc>
          <w:tcPr>
            <w:tcW w:w="2525" w:type="dxa"/>
          </w:tcPr>
          <w:p w14:paraId="293293A0" w14:textId="61FFE623" w:rsidR="00651514" w:rsidRPr="00EE51DF" w:rsidRDefault="009D46D8" w:rsidP="00651514">
            <w:pPr>
              <w:pStyle w:val="TableHeading"/>
              <w:rPr>
                <w:color w:val="FF0000"/>
              </w:rPr>
            </w:pPr>
            <w:r>
              <w:rPr>
                <w:color w:val="FF0000"/>
              </w:rPr>
              <w:t xml:space="preserve">Subnet </w:t>
            </w:r>
            <w:r w:rsidR="00651514" w:rsidRPr="00EE51DF">
              <w:rPr>
                <w:color w:val="FF0000"/>
              </w:rPr>
              <w:t>Mask</w:t>
            </w:r>
          </w:p>
        </w:tc>
        <w:tc>
          <w:tcPr>
            <w:tcW w:w="2525" w:type="dxa"/>
          </w:tcPr>
          <w:p w14:paraId="1456252A" w14:textId="26BE491A" w:rsidR="00651514" w:rsidRPr="00EE51DF" w:rsidRDefault="009D46D8" w:rsidP="00651514">
            <w:pPr>
              <w:pStyle w:val="TableHeading"/>
              <w:rPr>
                <w:color w:val="FF0000"/>
              </w:rPr>
            </w:pPr>
            <w:r>
              <w:rPr>
                <w:color w:val="FF0000"/>
              </w:rPr>
              <w:t xml:space="preserve">Default </w:t>
            </w:r>
            <w:r w:rsidR="00651514" w:rsidRPr="00EE51DF">
              <w:rPr>
                <w:color w:val="FF0000"/>
              </w:rPr>
              <w:t>Gateway</w:t>
            </w:r>
          </w:p>
        </w:tc>
      </w:tr>
      <w:tr w:rsidR="00651514" w:rsidRPr="00EE51DF" w14:paraId="342A7750" w14:textId="77777777" w:rsidTr="00836364">
        <w:tc>
          <w:tcPr>
            <w:tcW w:w="2525" w:type="dxa"/>
          </w:tcPr>
          <w:p w14:paraId="6E4FD59F" w14:textId="77777777" w:rsidR="00651514" w:rsidRPr="00EE51DF" w:rsidRDefault="00651514" w:rsidP="00651514">
            <w:pPr>
              <w:pStyle w:val="TableText"/>
              <w:rPr>
                <w:color w:val="FF0000"/>
              </w:rPr>
            </w:pPr>
            <w:r>
              <w:rPr>
                <w:color w:val="FF0000"/>
              </w:rPr>
              <w:t>PC-A</w:t>
            </w:r>
          </w:p>
        </w:tc>
        <w:tc>
          <w:tcPr>
            <w:tcW w:w="2525" w:type="dxa"/>
          </w:tcPr>
          <w:p w14:paraId="07C32F6C" w14:textId="77777777" w:rsidR="00651514" w:rsidRPr="00EE51DF" w:rsidRDefault="00651514" w:rsidP="00651514">
            <w:pPr>
              <w:pStyle w:val="TableText"/>
              <w:rPr>
                <w:color w:val="FF0000"/>
              </w:rPr>
            </w:pPr>
            <w:r w:rsidRPr="00EE51DF">
              <w:rPr>
                <w:color w:val="FF0000"/>
              </w:rPr>
              <w:t>192.168.</w:t>
            </w:r>
            <w:r>
              <w:rPr>
                <w:color w:val="FF0000"/>
              </w:rPr>
              <w:t>10.125</w:t>
            </w:r>
          </w:p>
        </w:tc>
        <w:tc>
          <w:tcPr>
            <w:tcW w:w="2525" w:type="dxa"/>
          </w:tcPr>
          <w:p w14:paraId="65FF030C" w14:textId="77777777" w:rsidR="00651514" w:rsidRPr="00EE51DF" w:rsidRDefault="00651514" w:rsidP="00651514">
            <w:pPr>
              <w:pStyle w:val="TableText"/>
              <w:rPr>
                <w:color w:val="FF0000"/>
              </w:rPr>
            </w:pPr>
            <w:r w:rsidRPr="00EE51DF">
              <w:rPr>
                <w:color w:val="FF0000"/>
              </w:rPr>
              <w:t>255.255.255.</w:t>
            </w:r>
            <w:r>
              <w:rPr>
                <w:color w:val="FF0000"/>
              </w:rPr>
              <w:t>128</w:t>
            </w:r>
          </w:p>
        </w:tc>
        <w:tc>
          <w:tcPr>
            <w:tcW w:w="2525" w:type="dxa"/>
            <w:vAlign w:val="center"/>
          </w:tcPr>
          <w:p w14:paraId="0324C1C6" w14:textId="77777777" w:rsidR="00651514" w:rsidRPr="00EE51DF" w:rsidRDefault="00651514" w:rsidP="00836364">
            <w:pPr>
              <w:pStyle w:val="TableText"/>
              <w:rPr>
                <w:color w:val="FF0000"/>
              </w:rPr>
            </w:pPr>
            <w:r w:rsidRPr="00EE51DF">
              <w:rPr>
                <w:color w:val="FF0000"/>
              </w:rPr>
              <w:t>192.168.</w:t>
            </w:r>
            <w:r>
              <w:rPr>
                <w:color w:val="FF0000"/>
              </w:rPr>
              <w:t>10.1</w:t>
            </w:r>
          </w:p>
        </w:tc>
      </w:tr>
      <w:tr w:rsidR="00651514" w:rsidRPr="00EE51DF" w14:paraId="0C17E9E7" w14:textId="77777777" w:rsidTr="00836364">
        <w:tc>
          <w:tcPr>
            <w:tcW w:w="2525" w:type="dxa"/>
          </w:tcPr>
          <w:p w14:paraId="5C2FFC40" w14:textId="77777777" w:rsidR="00651514" w:rsidRPr="00EE51DF" w:rsidRDefault="00651514" w:rsidP="00651514">
            <w:pPr>
              <w:pStyle w:val="TableText"/>
              <w:rPr>
                <w:color w:val="FF0000"/>
              </w:rPr>
            </w:pPr>
            <w:r>
              <w:rPr>
                <w:color w:val="FF0000"/>
              </w:rPr>
              <w:t>S1-VLAN1</w:t>
            </w:r>
          </w:p>
        </w:tc>
        <w:tc>
          <w:tcPr>
            <w:tcW w:w="2525" w:type="dxa"/>
          </w:tcPr>
          <w:p w14:paraId="37ECF8F8" w14:textId="77777777" w:rsidR="00651514" w:rsidRPr="00EE51DF" w:rsidRDefault="00651514" w:rsidP="00651514">
            <w:pPr>
              <w:pStyle w:val="TableText"/>
              <w:rPr>
                <w:color w:val="FF0000"/>
              </w:rPr>
            </w:pPr>
            <w:r>
              <w:rPr>
                <w:color w:val="FF0000"/>
              </w:rPr>
              <w:t>192.168.10.2</w:t>
            </w:r>
          </w:p>
        </w:tc>
        <w:tc>
          <w:tcPr>
            <w:tcW w:w="2525" w:type="dxa"/>
          </w:tcPr>
          <w:p w14:paraId="19181425" w14:textId="77777777" w:rsidR="00651514" w:rsidRPr="00EE51DF" w:rsidRDefault="00651514" w:rsidP="00651514">
            <w:pPr>
              <w:pStyle w:val="TableText"/>
              <w:rPr>
                <w:color w:val="FF0000"/>
              </w:rPr>
            </w:pPr>
            <w:r w:rsidRPr="00EE51DF">
              <w:rPr>
                <w:color w:val="FF0000"/>
              </w:rPr>
              <w:t>255.255.255.</w:t>
            </w:r>
            <w:r>
              <w:rPr>
                <w:color w:val="FF0000"/>
              </w:rPr>
              <w:t>128</w:t>
            </w:r>
          </w:p>
        </w:tc>
        <w:tc>
          <w:tcPr>
            <w:tcW w:w="2525" w:type="dxa"/>
            <w:vAlign w:val="center"/>
          </w:tcPr>
          <w:p w14:paraId="4BC97EF2" w14:textId="77777777" w:rsidR="00651514" w:rsidRPr="00585110" w:rsidRDefault="00651514" w:rsidP="00836364">
            <w:pPr>
              <w:pStyle w:val="TableText"/>
              <w:rPr>
                <w:color w:val="FF0000"/>
              </w:rPr>
            </w:pPr>
            <w:r w:rsidRPr="00EE51DF">
              <w:rPr>
                <w:color w:val="FF0000"/>
              </w:rPr>
              <w:t>192.168.</w:t>
            </w:r>
            <w:r>
              <w:rPr>
                <w:color w:val="FF0000"/>
              </w:rPr>
              <w:t>10.1</w:t>
            </w:r>
          </w:p>
        </w:tc>
      </w:tr>
      <w:tr w:rsidR="00737453" w:rsidRPr="00EE51DF" w14:paraId="19B0B8C1" w14:textId="77777777" w:rsidTr="00836364">
        <w:tc>
          <w:tcPr>
            <w:tcW w:w="2525" w:type="dxa"/>
          </w:tcPr>
          <w:p w14:paraId="0C74EA2F" w14:textId="77777777" w:rsidR="00737453" w:rsidRPr="00EE51DF" w:rsidRDefault="00737453" w:rsidP="00737453">
            <w:pPr>
              <w:pStyle w:val="TableText"/>
              <w:rPr>
                <w:color w:val="FF0000"/>
              </w:rPr>
            </w:pPr>
            <w:r>
              <w:rPr>
                <w:color w:val="FF0000"/>
              </w:rPr>
              <w:t>Router1-G</w:t>
            </w:r>
            <w:r w:rsidRPr="00EE51DF">
              <w:rPr>
                <w:color w:val="FF0000"/>
              </w:rPr>
              <w:t>0/</w:t>
            </w:r>
            <w:r>
              <w:rPr>
                <w:color w:val="FF0000"/>
              </w:rPr>
              <w:t>0/0</w:t>
            </w:r>
          </w:p>
        </w:tc>
        <w:tc>
          <w:tcPr>
            <w:tcW w:w="2525" w:type="dxa"/>
          </w:tcPr>
          <w:p w14:paraId="7C48C771" w14:textId="77777777" w:rsidR="00737453" w:rsidRPr="00EE51DF" w:rsidRDefault="00737453" w:rsidP="00737453">
            <w:pPr>
              <w:pStyle w:val="TableText"/>
              <w:rPr>
                <w:color w:val="FF0000"/>
              </w:rPr>
            </w:pPr>
            <w:r w:rsidRPr="00EE51DF">
              <w:rPr>
                <w:color w:val="FF0000"/>
              </w:rPr>
              <w:t>192.168.</w:t>
            </w:r>
            <w:r>
              <w:rPr>
                <w:color w:val="FF0000"/>
              </w:rPr>
              <w:t>10.129</w:t>
            </w:r>
          </w:p>
        </w:tc>
        <w:tc>
          <w:tcPr>
            <w:tcW w:w="2525" w:type="dxa"/>
          </w:tcPr>
          <w:p w14:paraId="0F182700" w14:textId="77777777" w:rsidR="00737453" w:rsidRPr="00EE51DF" w:rsidRDefault="00737453" w:rsidP="00737453">
            <w:pPr>
              <w:pStyle w:val="TableText"/>
              <w:rPr>
                <w:color w:val="FF0000"/>
              </w:rPr>
            </w:pPr>
            <w:r w:rsidRPr="00EE51DF">
              <w:rPr>
                <w:color w:val="FF0000"/>
              </w:rPr>
              <w:t>255.255.255.</w:t>
            </w:r>
            <w:r>
              <w:rPr>
                <w:color w:val="FF0000"/>
              </w:rPr>
              <w:t>192</w:t>
            </w:r>
          </w:p>
        </w:tc>
        <w:tc>
          <w:tcPr>
            <w:tcW w:w="2525" w:type="dxa"/>
            <w:vAlign w:val="center"/>
          </w:tcPr>
          <w:p w14:paraId="2C9CE2AC" w14:textId="77777777" w:rsidR="00737453" w:rsidRPr="00585110" w:rsidRDefault="00737453" w:rsidP="00836364">
            <w:pPr>
              <w:pStyle w:val="TableText"/>
              <w:rPr>
                <w:color w:val="FF0000"/>
              </w:rPr>
            </w:pPr>
            <w:r w:rsidRPr="00585110">
              <w:rPr>
                <w:bCs/>
                <w:color w:val="FF0000"/>
              </w:rPr>
              <w:t>N/A</w:t>
            </w:r>
          </w:p>
        </w:tc>
      </w:tr>
      <w:tr w:rsidR="00737453" w:rsidRPr="00EE51DF" w14:paraId="35D3EACF" w14:textId="77777777" w:rsidTr="00836364">
        <w:tc>
          <w:tcPr>
            <w:tcW w:w="2525" w:type="dxa"/>
          </w:tcPr>
          <w:p w14:paraId="2BAC768B" w14:textId="77777777" w:rsidR="00737453" w:rsidRPr="00EE51DF" w:rsidRDefault="00737453" w:rsidP="00737453">
            <w:pPr>
              <w:pStyle w:val="TableText"/>
              <w:rPr>
                <w:color w:val="FF0000"/>
              </w:rPr>
            </w:pPr>
            <w:r>
              <w:rPr>
                <w:color w:val="FF0000"/>
              </w:rPr>
              <w:t>Router1-G</w:t>
            </w:r>
            <w:r w:rsidRPr="00EE51DF">
              <w:rPr>
                <w:color w:val="FF0000"/>
              </w:rPr>
              <w:t>0/0</w:t>
            </w:r>
            <w:r>
              <w:rPr>
                <w:color w:val="FF0000"/>
              </w:rPr>
              <w:t>/1</w:t>
            </w:r>
          </w:p>
        </w:tc>
        <w:tc>
          <w:tcPr>
            <w:tcW w:w="2525" w:type="dxa"/>
          </w:tcPr>
          <w:p w14:paraId="124C6F57" w14:textId="77777777" w:rsidR="00737453" w:rsidRPr="00EE51DF" w:rsidRDefault="00737453" w:rsidP="00737453">
            <w:pPr>
              <w:pStyle w:val="TableText"/>
              <w:rPr>
                <w:color w:val="FF0000"/>
              </w:rPr>
            </w:pPr>
            <w:r w:rsidRPr="00EE51DF">
              <w:rPr>
                <w:color w:val="FF0000"/>
              </w:rPr>
              <w:t>192.168.</w:t>
            </w:r>
            <w:r>
              <w:rPr>
                <w:color w:val="FF0000"/>
              </w:rPr>
              <w:t>10.1</w:t>
            </w:r>
          </w:p>
        </w:tc>
        <w:tc>
          <w:tcPr>
            <w:tcW w:w="2525" w:type="dxa"/>
          </w:tcPr>
          <w:p w14:paraId="195822F7" w14:textId="77777777" w:rsidR="00737453" w:rsidRPr="00EE51DF" w:rsidRDefault="00737453" w:rsidP="00737453">
            <w:pPr>
              <w:pStyle w:val="TableText"/>
              <w:rPr>
                <w:color w:val="FF0000"/>
              </w:rPr>
            </w:pPr>
            <w:r w:rsidRPr="00EE51DF">
              <w:rPr>
                <w:color w:val="FF0000"/>
              </w:rPr>
              <w:t>255.255.255.</w:t>
            </w:r>
            <w:r>
              <w:rPr>
                <w:color w:val="FF0000"/>
              </w:rPr>
              <w:t>128</w:t>
            </w:r>
          </w:p>
        </w:tc>
        <w:tc>
          <w:tcPr>
            <w:tcW w:w="2525" w:type="dxa"/>
            <w:vAlign w:val="center"/>
          </w:tcPr>
          <w:p w14:paraId="654226B5" w14:textId="77777777" w:rsidR="00737453" w:rsidRPr="00585110" w:rsidRDefault="00737453" w:rsidP="00836364">
            <w:pPr>
              <w:pStyle w:val="TableText"/>
              <w:rPr>
                <w:bCs/>
                <w:color w:val="FF0000"/>
              </w:rPr>
            </w:pPr>
            <w:r w:rsidRPr="00585110">
              <w:rPr>
                <w:bCs/>
                <w:color w:val="FF0000"/>
              </w:rPr>
              <w:t>N/A</w:t>
            </w:r>
          </w:p>
        </w:tc>
      </w:tr>
      <w:tr w:rsidR="00737453" w:rsidRPr="00EE51DF" w14:paraId="660E32C0" w14:textId="77777777" w:rsidTr="00836364">
        <w:tc>
          <w:tcPr>
            <w:tcW w:w="2525" w:type="dxa"/>
          </w:tcPr>
          <w:p w14:paraId="1DE3E71C" w14:textId="77777777" w:rsidR="00737453" w:rsidRPr="00EE51DF" w:rsidRDefault="00737453" w:rsidP="00737453">
            <w:pPr>
              <w:pStyle w:val="TableText"/>
              <w:rPr>
                <w:color w:val="FF0000"/>
              </w:rPr>
            </w:pPr>
            <w:r>
              <w:rPr>
                <w:color w:val="FF0000"/>
              </w:rPr>
              <w:t>PC-B</w:t>
            </w:r>
          </w:p>
        </w:tc>
        <w:tc>
          <w:tcPr>
            <w:tcW w:w="2525" w:type="dxa"/>
          </w:tcPr>
          <w:p w14:paraId="4B25E3D4" w14:textId="77777777" w:rsidR="00737453" w:rsidRPr="00EE51DF" w:rsidRDefault="00737453" w:rsidP="00737453">
            <w:pPr>
              <w:pStyle w:val="TableText"/>
              <w:rPr>
                <w:color w:val="FF0000"/>
              </w:rPr>
            </w:pPr>
            <w:r w:rsidRPr="00EE51DF">
              <w:rPr>
                <w:color w:val="FF0000"/>
              </w:rPr>
              <w:t>192.168.</w:t>
            </w:r>
            <w:r>
              <w:rPr>
                <w:color w:val="FF0000"/>
              </w:rPr>
              <w:t>10.190</w:t>
            </w:r>
          </w:p>
        </w:tc>
        <w:tc>
          <w:tcPr>
            <w:tcW w:w="2525" w:type="dxa"/>
          </w:tcPr>
          <w:p w14:paraId="07A220DF" w14:textId="77777777" w:rsidR="00737453" w:rsidRPr="00EE51DF" w:rsidRDefault="00737453" w:rsidP="00737453">
            <w:pPr>
              <w:pStyle w:val="TableText"/>
              <w:rPr>
                <w:color w:val="FF0000"/>
              </w:rPr>
            </w:pPr>
            <w:r w:rsidRPr="00EE51DF">
              <w:rPr>
                <w:color w:val="FF0000"/>
              </w:rPr>
              <w:t>255.255.255.</w:t>
            </w:r>
            <w:r>
              <w:rPr>
                <w:color w:val="FF0000"/>
              </w:rPr>
              <w:t>192</w:t>
            </w:r>
          </w:p>
        </w:tc>
        <w:tc>
          <w:tcPr>
            <w:tcW w:w="2525" w:type="dxa"/>
            <w:vAlign w:val="center"/>
          </w:tcPr>
          <w:p w14:paraId="71D3D138" w14:textId="77777777" w:rsidR="00737453" w:rsidRPr="00EE51DF" w:rsidRDefault="00737453" w:rsidP="00836364">
            <w:pPr>
              <w:pStyle w:val="TableText"/>
              <w:rPr>
                <w:color w:val="FF0000"/>
              </w:rPr>
            </w:pPr>
            <w:r w:rsidRPr="00EE51DF">
              <w:rPr>
                <w:color w:val="FF0000"/>
              </w:rPr>
              <w:t>192.168.</w:t>
            </w:r>
            <w:r>
              <w:rPr>
                <w:color w:val="FF0000"/>
              </w:rPr>
              <w:t>10.129</w:t>
            </w:r>
          </w:p>
        </w:tc>
      </w:tr>
    </w:tbl>
    <w:p w14:paraId="49BDCEAF" w14:textId="77777777" w:rsidR="003D174D" w:rsidRPr="003D174D" w:rsidRDefault="003D174D" w:rsidP="003D174D">
      <w:pPr>
        <w:pStyle w:val="Heading1"/>
        <w:rPr>
          <w:rStyle w:val="LabSectionGray"/>
        </w:rPr>
      </w:pPr>
      <w:r w:rsidRPr="003D174D">
        <w:rPr>
          <w:rStyle w:val="LabSectionGray"/>
        </w:rPr>
        <w:t>Answer key for 1</w:t>
      </w:r>
      <w:r>
        <w:rPr>
          <w:rStyle w:val="LabSectionGray"/>
        </w:rPr>
        <w:t>7</w:t>
      </w:r>
      <w:r w:rsidRPr="003D174D">
        <w:rPr>
          <w:rStyle w:val="LabSectionGray"/>
        </w:rPr>
        <w:t>2.16.1</w:t>
      </w:r>
      <w:r w:rsidR="00E26731">
        <w:rPr>
          <w:rStyle w:val="LabSectionGray"/>
        </w:rPr>
        <w:t>.</w:t>
      </w:r>
      <w:r w:rsidRPr="003D174D">
        <w:rPr>
          <w:rStyle w:val="LabSectionGray"/>
        </w:rPr>
        <w:t>0 /2</w:t>
      </w:r>
      <w:r>
        <w:rPr>
          <w:rStyle w:val="LabSectionGray"/>
        </w:rPr>
        <w:t>5</w:t>
      </w:r>
    </w:p>
    <w:tbl>
      <w:tblPr>
        <w:tblStyle w:val="LabTableStyle"/>
        <w:tblW w:w="10170" w:type="dxa"/>
        <w:tblLayout w:type="fixed"/>
        <w:tblLook w:val="01E0" w:firstRow="1" w:lastRow="1" w:firstColumn="1" w:lastColumn="1" w:noHBand="0" w:noVBand="0"/>
        <w:tblDescription w:val="This table lists the subnet information for 172.16.1.0/25"/>
      </w:tblPr>
      <w:tblGrid>
        <w:gridCol w:w="2250"/>
        <w:gridCol w:w="3960"/>
        <w:gridCol w:w="3960"/>
      </w:tblGrid>
      <w:tr w:rsidR="003D174D" w:rsidRPr="00EE51DF" w14:paraId="197AD912" w14:textId="77777777" w:rsidTr="003D174D">
        <w:trPr>
          <w:cnfStyle w:val="100000000000" w:firstRow="1" w:lastRow="0" w:firstColumn="0" w:lastColumn="0" w:oddVBand="0" w:evenVBand="0" w:oddHBand="0" w:evenHBand="0" w:firstRowFirstColumn="0" w:firstRowLastColumn="0" w:lastRowFirstColumn="0" w:lastRowLastColumn="0"/>
          <w:tblHeader/>
        </w:trPr>
        <w:tc>
          <w:tcPr>
            <w:tcW w:w="2250" w:type="dxa"/>
          </w:tcPr>
          <w:p w14:paraId="11AEEEBC" w14:textId="77777777" w:rsidR="003D174D" w:rsidRPr="00EE51DF" w:rsidRDefault="003D174D" w:rsidP="003D174D">
            <w:pPr>
              <w:pStyle w:val="TableHeading"/>
              <w:rPr>
                <w:color w:val="FF0000"/>
              </w:rPr>
            </w:pPr>
            <w:r w:rsidRPr="00EE51DF">
              <w:rPr>
                <w:color w:val="FF0000"/>
              </w:rPr>
              <w:t>Specification</w:t>
            </w:r>
          </w:p>
        </w:tc>
        <w:tc>
          <w:tcPr>
            <w:tcW w:w="3960" w:type="dxa"/>
          </w:tcPr>
          <w:p w14:paraId="7F096FFE" w14:textId="77777777" w:rsidR="003D174D" w:rsidRPr="00EE51DF" w:rsidRDefault="003D174D" w:rsidP="003D174D">
            <w:pPr>
              <w:pStyle w:val="TableHeading"/>
              <w:rPr>
                <w:color w:val="FF0000"/>
              </w:rPr>
            </w:pPr>
            <w:r>
              <w:rPr>
                <w:color w:val="FF0000"/>
              </w:rPr>
              <w:t>Subnet A</w:t>
            </w:r>
          </w:p>
        </w:tc>
        <w:tc>
          <w:tcPr>
            <w:tcW w:w="3960" w:type="dxa"/>
          </w:tcPr>
          <w:p w14:paraId="281A7157" w14:textId="77777777" w:rsidR="003D174D" w:rsidRPr="00EE51DF" w:rsidRDefault="003D174D" w:rsidP="003D174D">
            <w:pPr>
              <w:pStyle w:val="TableHeading"/>
              <w:rPr>
                <w:color w:val="FF0000"/>
              </w:rPr>
            </w:pPr>
            <w:r>
              <w:rPr>
                <w:color w:val="FF0000"/>
              </w:rPr>
              <w:t>Subnet B</w:t>
            </w:r>
          </w:p>
        </w:tc>
      </w:tr>
      <w:tr w:rsidR="003D174D" w:rsidRPr="00EE51DF" w14:paraId="47A9FEA4" w14:textId="77777777" w:rsidTr="003D174D">
        <w:tc>
          <w:tcPr>
            <w:tcW w:w="2250" w:type="dxa"/>
          </w:tcPr>
          <w:p w14:paraId="18E63F70" w14:textId="77777777" w:rsidR="003D174D" w:rsidRPr="00EE51DF" w:rsidRDefault="003D174D" w:rsidP="003D174D">
            <w:pPr>
              <w:pStyle w:val="TableText"/>
              <w:rPr>
                <w:color w:val="FF0000"/>
              </w:rPr>
            </w:pPr>
            <w:r w:rsidRPr="00EE51DF">
              <w:rPr>
                <w:color w:val="FF0000"/>
              </w:rPr>
              <w:t>Number of bits in the subnet</w:t>
            </w:r>
          </w:p>
        </w:tc>
        <w:tc>
          <w:tcPr>
            <w:tcW w:w="3960" w:type="dxa"/>
          </w:tcPr>
          <w:p w14:paraId="541C727E" w14:textId="77777777" w:rsidR="003D174D" w:rsidRPr="00EE51DF" w:rsidRDefault="003D174D" w:rsidP="003D174D">
            <w:pPr>
              <w:pStyle w:val="TableText"/>
              <w:rPr>
                <w:color w:val="FF0000"/>
              </w:rPr>
            </w:pPr>
            <w:r>
              <w:rPr>
                <w:color w:val="FF0000"/>
              </w:rPr>
              <w:t>6</w:t>
            </w:r>
          </w:p>
        </w:tc>
        <w:tc>
          <w:tcPr>
            <w:tcW w:w="3960" w:type="dxa"/>
          </w:tcPr>
          <w:p w14:paraId="62613E90" w14:textId="77777777" w:rsidR="003D174D" w:rsidRPr="00EE51DF" w:rsidRDefault="003D174D" w:rsidP="003D174D">
            <w:pPr>
              <w:pStyle w:val="TableText"/>
              <w:rPr>
                <w:color w:val="FF0000"/>
              </w:rPr>
            </w:pPr>
            <w:r>
              <w:rPr>
                <w:color w:val="FF0000"/>
              </w:rPr>
              <w:t>5</w:t>
            </w:r>
          </w:p>
        </w:tc>
      </w:tr>
      <w:tr w:rsidR="003D174D" w:rsidRPr="00EE51DF" w14:paraId="63A61B32" w14:textId="77777777" w:rsidTr="003D174D">
        <w:tc>
          <w:tcPr>
            <w:tcW w:w="2250" w:type="dxa"/>
          </w:tcPr>
          <w:p w14:paraId="5F9ABBBC" w14:textId="77777777" w:rsidR="003D174D" w:rsidRPr="00EE51DF" w:rsidRDefault="003D174D" w:rsidP="003D174D">
            <w:pPr>
              <w:pStyle w:val="TableText"/>
              <w:rPr>
                <w:color w:val="FF0000"/>
              </w:rPr>
            </w:pPr>
            <w:r w:rsidRPr="00EE51DF">
              <w:rPr>
                <w:color w:val="FF0000"/>
              </w:rPr>
              <w:t>IP mask (binary)</w:t>
            </w:r>
          </w:p>
        </w:tc>
        <w:tc>
          <w:tcPr>
            <w:tcW w:w="3960" w:type="dxa"/>
          </w:tcPr>
          <w:p w14:paraId="4E20F330" w14:textId="77777777" w:rsidR="003D174D" w:rsidRPr="00EE51DF" w:rsidRDefault="003D174D" w:rsidP="003D174D">
            <w:pPr>
              <w:pStyle w:val="TableText"/>
              <w:rPr>
                <w:color w:val="FF0000"/>
              </w:rPr>
            </w:pPr>
            <w:r w:rsidRPr="00EE51DF">
              <w:rPr>
                <w:color w:val="FF0000"/>
              </w:rPr>
              <w:t>11111111.11111111.11111111.1</w:t>
            </w:r>
            <w:r>
              <w:rPr>
                <w:color w:val="FF0000"/>
              </w:rPr>
              <w:t>10000</w:t>
            </w:r>
            <w:r w:rsidRPr="00EE51DF">
              <w:rPr>
                <w:color w:val="FF0000"/>
              </w:rPr>
              <w:t>00</w:t>
            </w:r>
          </w:p>
        </w:tc>
        <w:tc>
          <w:tcPr>
            <w:tcW w:w="3960" w:type="dxa"/>
          </w:tcPr>
          <w:p w14:paraId="611E54BF" w14:textId="77777777" w:rsidR="003D174D" w:rsidRPr="00EE51DF" w:rsidRDefault="003D174D" w:rsidP="003D174D">
            <w:pPr>
              <w:pStyle w:val="TableText"/>
              <w:rPr>
                <w:color w:val="FF0000"/>
              </w:rPr>
            </w:pPr>
            <w:r w:rsidRPr="00EE51DF">
              <w:rPr>
                <w:color w:val="FF0000"/>
              </w:rPr>
              <w:t>11111111.11111111.11111111.11</w:t>
            </w:r>
            <w:r>
              <w:rPr>
                <w:color w:val="FF0000"/>
              </w:rPr>
              <w:t>1</w:t>
            </w:r>
            <w:r w:rsidRPr="00EE51DF">
              <w:rPr>
                <w:color w:val="FF0000"/>
              </w:rPr>
              <w:t>00000</w:t>
            </w:r>
          </w:p>
        </w:tc>
      </w:tr>
      <w:tr w:rsidR="003D174D" w:rsidRPr="00EE51DF" w14:paraId="534DC498" w14:textId="77777777" w:rsidTr="003D174D">
        <w:tc>
          <w:tcPr>
            <w:tcW w:w="2250" w:type="dxa"/>
          </w:tcPr>
          <w:p w14:paraId="766E3802" w14:textId="77777777" w:rsidR="003D174D" w:rsidRPr="00EE51DF" w:rsidRDefault="003D174D" w:rsidP="003D174D">
            <w:pPr>
              <w:pStyle w:val="TableText"/>
              <w:rPr>
                <w:color w:val="FF0000"/>
              </w:rPr>
            </w:pPr>
            <w:r w:rsidRPr="00EE51DF">
              <w:rPr>
                <w:color w:val="FF0000"/>
              </w:rPr>
              <w:t>New IP mask (decimal)</w:t>
            </w:r>
          </w:p>
        </w:tc>
        <w:tc>
          <w:tcPr>
            <w:tcW w:w="3960" w:type="dxa"/>
          </w:tcPr>
          <w:p w14:paraId="7D67A5AD" w14:textId="77777777" w:rsidR="003D174D" w:rsidRPr="00EE51DF" w:rsidRDefault="003D174D" w:rsidP="003D174D">
            <w:pPr>
              <w:pStyle w:val="TableText"/>
              <w:rPr>
                <w:color w:val="FF0000"/>
              </w:rPr>
            </w:pPr>
            <w:r w:rsidRPr="00EE51DF">
              <w:rPr>
                <w:color w:val="FF0000"/>
              </w:rPr>
              <w:t>255.255.255.</w:t>
            </w:r>
            <w:r>
              <w:rPr>
                <w:color w:val="FF0000"/>
              </w:rPr>
              <w:t>192</w:t>
            </w:r>
          </w:p>
        </w:tc>
        <w:tc>
          <w:tcPr>
            <w:tcW w:w="3960" w:type="dxa"/>
          </w:tcPr>
          <w:p w14:paraId="0C4BCEEB" w14:textId="77777777" w:rsidR="003D174D" w:rsidRPr="00EE51DF" w:rsidRDefault="003D174D" w:rsidP="003D174D">
            <w:pPr>
              <w:pStyle w:val="TableText"/>
              <w:rPr>
                <w:color w:val="FF0000"/>
              </w:rPr>
            </w:pPr>
            <w:r w:rsidRPr="00EE51DF">
              <w:rPr>
                <w:color w:val="FF0000"/>
              </w:rPr>
              <w:t>255.255.255.</w:t>
            </w:r>
            <w:r>
              <w:rPr>
                <w:color w:val="FF0000"/>
              </w:rPr>
              <w:t>224</w:t>
            </w:r>
          </w:p>
        </w:tc>
      </w:tr>
      <w:tr w:rsidR="003D174D" w:rsidRPr="00EE51DF" w14:paraId="16701F50" w14:textId="77777777" w:rsidTr="003D174D">
        <w:tc>
          <w:tcPr>
            <w:tcW w:w="2250" w:type="dxa"/>
          </w:tcPr>
          <w:p w14:paraId="697BD009" w14:textId="77777777" w:rsidR="003D174D" w:rsidRPr="00EE51DF" w:rsidRDefault="003D174D" w:rsidP="003D174D">
            <w:pPr>
              <w:pStyle w:val="TableText"/>
              <w:rPr>
                <w:color w:val="FF0000"/>
              </w:rPr>
            </w:pPr>
            <w:r>
              <w:rPr>
                <w:color w:val="FF0000"/>
              </w:rPr>
              <w:t>Maximum n</w:t>
            </w:r>
            <w:r w:rsidRPr="00EE51DF">
              <w:rPr>
                <w:color w:val="FF0000"/>
              </w:rPr>
              <w:t>umber of usable hosts per subnet</w:t>
            </w:r>
          </w:p>
        </w:tc>
        <w:tc>
          <w:tcPr>
            <w:tcW w:w="3960" w:type="dxa"/>
          </w:tcPr>
          <w:p w14:paraId="4DE8DAC9" w14:textId="77777777" w:rsidR="003D174D" w:rsidRPr="00EE51DF" w:rsidRDefault="003D174D" w:rsidP="003D174D">
            <w:pPr>
              <w:pStyle w:val="TableText"/>
              <w:rPr>
                <w:color w:val="FF0000"/>
              </w:rPr>
            </w:pPr>
            <w:r>
              <w:rPr>
                <w:color w:val="FF0000"/>
              </w:rPr>
              <w:t>62</w:t>
            </w:r>
          </w:p>
        </w:tc>
        <w:tc>
          <w:tcPr>
            <w:tcW w:w="3960" w:type="dxa"/>
          </w:tcPr>
          <w:p w14:paraId="791E31F9" w14:textId="77777777" w:rsidR="003D174D" w:rsidRPr="00EE51DF" w:rsidRDefault="003D174D" w:rsidP="003D174D">
            <w:pPr>
              <w:pStyle w:val="TableText"/>
              <w:rPr>
                <w:color w:val="FF0000"/>
              </w:rPr>
            </w:pPr>
            <w:r>
              <w:rPr>
                <w:color w:val="FF0000"/>
              </w:rPr>
              <w:t>60</w:t>
            </w:r>
          </w:p>
        </w:tc>
      </w:tr>
      <w:tr w:rsidR="003D174D" w:rsidRPr="00EE51DF" w14:paraId="048A56FF" w14:textId="77777777" w:rsidTr="003D174D">
        <w:tc>
          <w:tcPr>
            <w:tcW w:w="2250" w:type="dxa"/>
          </w:tcPr>
          <w:p w14:paraId="666DEB4B" w14:textId="77777777" w:rsidR="003D174D" w:rsidRPr="00EE51DF" w:rsidRDefault="003D174D" w:rsidP="003D174D">
            <w:pPr>
              <w:pStyle w:val="TableText"/>
              <w:rPr>
                <w:color w:val="FF0000"/>
              </w:rPr>
            </w:pPr>
            <w:r>
              <w:rPr>
                <w:color w:val="FF0000"/>
              </w:rPr>
              <w:t xml:space="preserve">Maximum usable subnets </w:t>
            </w:r>
          </w:p>
        </w:tc>
        <w:tc>
          <w:tcPr>
            <w:tcW w:w="3960" w:type="dxa"/>
          </w:tcPr>
          <w:p w14:paraId="21E89508" w14:textId="77777777" w:rsidR="003D174D" w:rsidRPr="00EE51DF" w:rsidRDefault="003D174D" w:rsidP="003D174D">
            <w:pPr>
              <w:pStyle w:val="TableText"/>
              <w:rPr>
                <w:color w:val="FF0000"/>
              </w:rPr>
            </w:pPr>
            <w:r>
              <w:rPr>
                <w:color w:val="FF0000"/>
              </w:rPr>
              <w:t>2</w:t>
            </w:r>
          </w:p>
        </w:tc>
        <w:tc>
          <w:tcPr>
            <w:tcW w:w="3960" w:type="dxa"/>
          </w:tcPr>
          <w:p w14:paraId="72AA2640" w14:textId="77777777" w:rsidR="003D174D" w:rsidRPr="00EE51DF" w:rsidRDefault="003D174D" w:rsidP="003D174D">
            <w:pPr>
              <w:pStyle w:val="TableText"/>
              <w:rPr>
                <w:color w:val="FF0000"/>
              </w:rPr>
            </w:pPr>
            <w:r>
              <w:rPr>
                <w:color w:val="FF0000"/>
              </w:rPr>
              <w:t>4</w:t>
            </w:r>
          </w:p>
        </w:tc>
      </w:tr>
      <w:tr w:rsidR="003D174D" w:rsidRPr="00EE51DF" w14:paraId="53F91097" w14:textId="77777777" w:rsidTr="003D174D">
        <w:tc>
          <w:tcPr>
            <w:tcW w:w="2250" w:type="dxa"/>
          </w:tcPr>
          <w:p w14:paraId="4A381DEC" w14:textId="77777777" w:rsidR="003D174D" w:rsidRPr="00EE51DF" w:rsidRDefault="003D174D" w:rsidP="003D174D">
            <w:pPr>
              <w:pStyle w:val="TableText"/>
              <w:rPr>
                <w:color w:val="FF0000"/>
              </w:rPr>
            </w:pPr>
            <w:r w:rsidRPr="00EE51DF">
              <w:rPr>
                <w:color w:val="FF0000"/>
              </w:rPr>
              <w:t>IP Subnet</w:t>
            </w:r>
          </w:p>
        </w:tc>
        <w:tc>
          <w:tcPr>
            <w:tcW w:w="3960" w:type="dxa"/>
          </w:tcPr>
          <w:p w14:paraId="65E0C3CB" w14:textId="77777777" w:rsidR="003D174D" w:rsidRPr="00EE51DF" w:rsidRDefault="003D174D" w:rsidP="003D174D">
            <w:pPr>
              <w:pStyle w:val="TableText"/>
              <w:rPr>
                <w:color w:val="FF0000"/>
              </w:rPr>
            </w:pPr>
            <w:r>
              <w:rPr>
                <w:color w:val="FF0000"/>
              </w:rPr>
              <w:t>172.16.1.0</w:t>
            </w:r>
          </w:p>
        </w:tc>
        <w:tc>
          <w:tcPr>
            <w:tcW w:w="3960" w:type="dxa"/>
          </w:tcPr>
          <w:p w14:paraId="7AC43383" w14:textId="77777777" w:rsidR="003D174D" w:rsidRPr="00EE51DF" w:rsidRDefault="003D174D" w:rsidP="003D174D">
            <w:pPr>
              <w:pStyle w:val="TableText"/>
              <w:rPr>
                <w:color w:val="FF0000"/>
              </w:rPr>
            </w:pPr>
            <w:r>
              <w:rPr>
                <w:color w:val="FF0000"/>
              </w:rPr>
              <w:t>172.16.1.64</w:t>
            </w:r>
          </w:p>
        </w:tc>
      </w:tr>
      <w:tr w:rsidR="003D174D" w:rsidRPr="00EE51DF" w14:paraId="18188D52" w14:textId="77777777" w:rsidTr="003D174D">
        <w:tc>
          <w:tcPr>
            <w:tcW w:w="2250" w:type="dxa"/>
          </w:tcPr>
          <w:p w14:paraId="14FE4F31" w14:textId="77777777" w:rsidR="003D174D" w:rsidRPr="00EE51DF" w:rsidRDefault="003D174D" w:rsidP="003D174D">
            <w:pPr>
              <w:pStyle w:val="TableText"/>
              <w:rPr>
                <w:color w:val="FF0000"/>
              </w:rPr>
            </w:pPr>
            <w:r w:rsidRPr="00EE51DF">
              <w:rPr>
                <w:color w:val="FF0000"/>
              </w:rPr>
              <w:t>First IP Host address</w:t>
            </w:r>
          </w:p>
        </w:tc>
        <w:tc>
          <w:tcPr>
            <w:tcW w:w="3960" w:type="dxa"/>
          </w:tcPr>
          <w:p w14:paraId="7B30D893" w14:textId="77777777" w:rsidR="003D174D" w:rsidRPr="00EE51DF" w:rsidRDefault="003D174D" w:rsidP="003D174D">
            <w:pPr>
              <w:pStyle w:val="TableText"/>
              <w:rPr>
                <w:color w:val="FF0000"/>
              </w:rPr>
            </w:pPr>
            <w:r>
              <w:rPr>
                <w:color w:val="FF0000"/>
              </w:rPr>
              <w:t>172.16.1.1</w:t>
            </w:r>
          </w:p>
        </w:tc>
        <w:tc>
          <w:tcPr>
            <w:tcW w:w="3960" w:type="dxa"/>
          </w:tcPr>
          <w:p w14:paraId="1BF16E13" w14:textId="77777777" w:rsidR="003D174D" w:rsidRPr="00EE51DF" w:rsidRDefault="003D174D" w:rsidP="003D174D">
            <w:pPr>
              <w:pStyle w:val="TableText"/>
              <w:rPr>
                <w:color w:val="FF0000"/>
              </w:rPr>
            </w:pPr>
            <w:r>
              <w:rPr>
                <w:color w:val="FF0000"/>
              </w:rPr>
              <w:t>172.16.1.65</w:t>
            </w:r>
          </w:p>
        </w:tc>
      </w:tr>
      <w:tr w:rsidR="003D174D" w:rsidRPr="00EE51DF" w14:paraId="0526A63B" w14:textId="77777777" w:rsidTr="003D174D">
        <w:tc>
          <w:tcPr>
            <w:tcW w:w="2250" w:type="dxa"/>
          </w:tcPr>
          <w:p w14:paraId="00F24208" w14:textId="77777777" w:rsidR="003D174D" w:rsidRPr="00EE51DF" w:rsidRDefault="003D174D" w:rsidP="003D174D">
            <w:pPr>
              <w:pStyle w:val="TableText"/>
              <w:rPr>
                <w:color w:val="FF0000"/>
              </w:rPr>
            </w:pPr>
            <w:r w:rsidRPr="00EE51DF">
              <w:rPr>
                <w:color w:val="FF0000"/>
              </w:rPr>
              <w:lastRenderedPageBreak/>
              <w:t>Last IP Host address</w:t>
            </w:r>
          </w:p>
        </w:tc>
        <w:tc>
          <w:tcPr>
            <w:tcW w:w="3960" w:type="dxa"/>
          </w:tcPr>
          <w:p w14:paraId="68DBEC12" w14:textId="77777777" w:rsidR="003D174D" w:rsidRPr="00EE51DF" w:rsidRDefault="003D174D" w:rsidP="003D174D">
            <w:pPr>
              <w:pStyle w:val="TableText"/>
              <w:rPr>
                <w:color w:val="FF0000"/>
              </w:rPr>
            </w:pPr>
            <w:r>
              <w:rPr>
                <w:color w:val="FF0000"/>
              </w:rPr>
              <w:t>172.16.1.62</w:t>
            </w:r>
          </w:p>
        </w:tc>
        <w:tc>
          <w:tcPr>
            <w:tcW w:w="3960" w:type="dxa"/>
          </w:tcPr>
          <w:p w14:paraId="57FC4D19" w14:textId="77777777" w:rsidR="003D174D" w:rsidRPr="00EE51DF" w:rsidRDefault="003D174D" w:rsidP="003D174D">
            <w:pPr>
              <w:pStyle w:val="TableText"/>
              <w:rPr>
                <w:color w:val="FF0000"/>
              </w:rPr>
            </w:pPr>
            <w:r>
              <w:rPr>
                <w:color w:val="FF0000"/>
              </w:rPr>
              <w:t>172.16.1.94</w:t>
            </w:r>
          </w:p>
        </w:tc>
      </w:tr>
    </w:tbl>
    <w:p w14:paraId="36C3D95C" w14:textId="77777777" w:rsidR="00651514" w:rsidRDefault="00651514" w:rsidP="00651514">
      <w:pPr>
        <w:ind w:left="720"/>
        <w:rPr>
          <w:rFonts w:cs="Arial"/>
          <w:color w:val="000000"/>
          <w:sz w:val="20"/>
          <w:szCs w:val="20"/>
        </w:rPr>
      </w:pPr>
    </w:p>
    <w:tbl>
      <w:tblPr>
        <w:tblStyle w:val="LabTableStyle"/>
        <w:tblW w:w="10176" w:type="dxa"/>
        <w:tblLook w:val="01E0" w:firstRow="1" w:lastRow="1" w:firstColumn="1" w:lastColumn="1" w:noHBand="0" w:noVBand="0"/>
        <w:tblDescription w:val="This table lists the device, ip address, subnet mask and default gateway for 172.16.1.0/25"/>
      </w:tblPr>
      <w:tblGrid>
        <w:gridCol w:w="2544"/>
        <w:gridCol w:w="2544"/>
        <w:gridCol w:w="2544"/>
        <w:gridCol w:w="2544"/>
      </w:tblGrid>
      <w:tr w:rsidR="00651514" w:rsidRPr="00EE51DF" w14:paraId="2DBA7227" w14:textId="77777777" w:rsidTr="00E26731">
        <w:trPr>
          <w:cnfStyle w:val="100000000000" w:firstRow="1" w:lastRow="0" w:firstColumn="0" w:lastColumn="0" w:oddVBand="0" w:evenVBand="0" w:oddHBand="0" w:evenHBand="0" w:firstRowFirstColumn="0" w:firstRowLastColumn="0" w:lastRowFirstColumn="0" w:lastRowLastColumn="0"/>
        </w:trPr>
        <w:tc>
          <w:tcPr>
            <w:tcW w:w="2544" w:type="dxa"/>
          </w:tcPr>
          <w:p w14:paraId="1276738B" w14:textId="77777777" w:rsidR="00651514" w:rsidRPr="00E26731" w:rsidRDefault="00651514" w:rsidP="00651514">
            <w:pPr>
              <w:pStyle w:val="TableHeading"/>
              <w:rPr>
                <w:color w:val="EE0000"/>
              </w:rPr>
            </w:pPr>
            <w:r w:rsidRPr="00E26731">
              <w:rPr>
                <w:color w:val="EE0000"/>
              </w:rPr>
              <w:t>Device</w:t>
            </w:r>
          </w:p>
        </w:tc>
        <w:tc>
          <w:tcPr>
            <w:tcW w:w="2544" w:type="dxa"/>
          </w:tcPr>
          <w:p w14:paraId="653B5C28" w14:textId="77777777" w:rsidR="00651514" w:rsidRPr="00E26731" w:rsidRDefault="00651514" w:rsidP="00651514">
            <w:pPr>
              <w:pStyle w:val="TableHeading"/>
              <w:rPr>
                <w:color w:val="EE0000"/>
              </w:rPr>
            </w:pPr>
            <w:r w:rsidRPr="00E26731">
              <w:rPr>
                <w:color w:val="EE0000"/>
              </w:rPr>
              <w:t>IP address</w:t>
            </w:r>
          </w:p>
        </w:tc>
        <w:tc>
          <w:tcPr>
            <w:tcW w:w="2544" w:type="dxa"/>
          </w:tcPr>
          <w:p w14:paraId="314B615E" w14:textId="4A1557D1" w:rsidR="00651514" w:rsidRPr="00E26731" w:rsidRDefault="009D46D8" w:rsidP="00651514">
            <w:pPr>
              <w:pStyle w:val="TableHeading"/>
              <w:rPr>
                <w:color w:val="EE0000"/>
              </w:rPr>
            </w:pPr>
            <w:r>
              <w:rPr>
                <w:color w:val="EE0000"/>
              </w:rPr>
              <w:t xml:space="preserve">Subnet </w:t>
            </w:r>
            <w:r w:rsidR="00651514" w:rsidRPr="00E26731">
              <w:rPr>
                <w:color w:val="EE0000"/>
              </w:rPr>
              <w:t>Mask</w:t>
            </w:r>
          </w:p>
        </w:tc>
        <w:tc>
          <w:tcPr>
            <w:tcW w:w="2544" w:type="dxa"/>
          </w:tcPr>
          <w:p w14:paraId="33E33023" w14:textId="1A23F6E0" w:rsidR="00651514" w:rsidRPr="00E26731" w:rsidRDefault="009D46D8" w:rsidP="00651514">
            <w:pPr>
              <w:pStyle w:val="TableHeading"/>
              <w:rPr>
                <w:color w:val="EE0000"/>
              </w:rPr>
            </w:pPr>
            <w:r>
              <w:rPr>
                <w:color w:val="EE0000"/>
              </w:rPr>
              <w:t xml:space="preserve">Default </w:t>
            </w:r>
            <w:r w:rsidR="00651514" w:rsidRPr="00E26731">
              <w:rPr>
                <w:color w:val="EE0000"/>
              </w:rPr>
              <w:t>Gateway</w:t>
            </w:r>
          </w:p>
        </w:tc>
      </w:tr>
      <w:tr w:rsidR="00651514" w:rsidRPr="00EE51DF" w14:paraId="7E688370" w14:textId="77777777" w:rsidTr="00E26731">
        <w:tc>
          <w:tcPr>
            <w:tcW w:w="2544" w:type="dxa"/>
          </w:tcPr>
          <w:p w14:paraId="64BA07ED" w14:textId="77777777" w:rsidR="00651514" w:rsidRPr="00E26731" w:rsidRDefault="00651514" w:rsidP="00651514">
            <w:pPr>
              <w:pStyle w:val="TableText"/>
              <w:rPr>
                <w:color w:val="EE0000"/>
              </w:rPr>
            </w:pPr>
            <w:r w:rsidRPr="00E26731">
              <w:rPr>
                <w:color w:val="EE0000"/>
              </w:rPr>
              <w:t>PC-A</w:t>
            </w:r>
          </w:p>
        </w:tc>
        <w:tc>
          <w:tcPr>
            <w:tcW w:w="2544" w:type="dxa"/>
          </w:tcPr>
          <w:p w14:paraId="4FCEED0F" w14:textId="77777777" w:rsidR="00651514" w:rsidRPr="00E26731" w:rsidRDefault="00651514" w:rsidP="00651514">
            <w:pPr>
              <w:pStyle w:val="TableText"/>
              <w:rPr>
                <w:color w:val="EE0000"/>
              </w:rPr>
            </w:pPr>
            <w:r w:rsidRPr="00E26731">
              <w:rPr>
                <w:color w:val="EE0000"/>
              </w:rPr>
              <w:t>172.16.1.62</w:t>
            </w:r>
          </w:p>
        </w:tc>
        <w:tc>
          <w:tcPr>
            <w:tcW w:w="2544" w:type="dxa"/>
          </w:tcPr>
          <w:p w14:paraId="506929BF" w14:textId="77777777" w:rsidR="00651514" w:rsidRPr="00E26731" w:rsidRDefault="00651514" w:rsidP="00651514">
            <w:pPr>
              <w:pStyle w:val="TableText"/>
              <w:rPr>
                <w:color w:val="EE0000"/>
              </w:rPr>
            </w:pPr>
            <w:r w:rsidRPr="00E26731">
              <w:rPr>
                <w:color w:val="EE0000"/>
              </w:rPr>
              <w:t>255.255.255.192</w:t>
            </w:r>
          </w:p>
        </w:tc>
        <w:tc>
          <w:tcPr>
            <w:tcW w:w="2544" w:type="dxa"/>
          </w:tcPr>
          <w:p w14:paraId="6D73614C" w14:textId="77777777" w:rsidR="00651514" w:rsidRPr="00E26731" w:rsidRDefault="00651514" w:rsidP="00E26731">
            <w:pPr>
              <w:pStyle w:val="TableText"/>
              <w:rPr>
                <w:color w:val="EE0000"/>
              </w:rPr>
            </w:pPr>
            <w:r w:rsidRPr="00E26731">
              <w:rPr>
                <w:color w:val="EE0000"/>
              </w:rPr>
              <w:t>172.16.1.1</w:t>
            </w:r>
          </w:p>
        </w:tc>
      </w:tr>
      <w:tr w:rsidR="00651514" w:rsidRPr="00EE51DF" w14:paraId="050849D1" w14:textId="77777777" w:rsidTr="00E26731">
        <w:tc>
          <w:tcPr>
            <w:tcW w:w="2544" w:type="dxa"/>
          </w:tcPr>
          <w:p w14:paraId="0A875002" w14:textId="77777777" w:rsidR="00651514" w:rsidRPr="00E26731" w:rsidRDefault="00651514" w:rsidP="00651514">
            <w:pPr>
              <w:pStyle w:val="TableText"/>
              <w:rPr>
                <w:color w:val="EE0000"/>
              </w:rPr>
            </w:pPr>
            <w:r w:rsidRPr="00E26731">
              <w:rPr>
                <w:color w:val="EE0000"/>
              </w:rPr>
              <w:t>S1-VLAN1</w:t>
            </w:r>
          </w:p>
        </w:tc>
        <w:tc>
          <w:tcPr>
            <w:tcW w:w="2544" w:type="dxa"/>
          </w:tcPr>
          <w:p w14:paraId="04151AFF" w14:textId="77777777" w:rsidR="00651514" w:rsidRPr="00E26731" w:rsidRDefault="00651514" w:rsidP="00651514">
            <w:pPr>
              <w:pStyle w:val="TableText"/>
              <w:rPr>
                <w:color w:val="EE0000"/>
              </w:rPr>
            </w:pPr>
            <w:r w:rsidRPr="00E26731">
              <w:rPr>
                <w:color w:val="EE0000"/>
              </w:rPr>
              <w:t>172.16.1.2</w:t>
            </w:r>
          </w:p>
        </w:tc>
        <w:tc>
          <w:tcPr>
            <w:tcW w:w="2544" w:type="dxa"/>
          </w:tcPr>
          <w:p w14:paraId="38B959F1" w14:textId="77777777" w:rsidR="00651514" w:rsidRPr="00E26731" w:rsidRDefault="00651514" w:rsidP="00651514">
            <w:pPr>
              <w:pStyle w:val="TableText"/>
              <w:rPr>
                <w:color w:val="EE0000"/>
              </w:rPr>
            </w:pPr>
            <w:r w:rsidRPr="00E26731">
              <w:rPr>
                <w:color w:val="EE0000"/>
              </w:rPr>
              <w:t>255.255.255.192</w:t>
            </w:r>
          </w:p>
        </w:tc>
        <w:tc>
          <w:tcPr>
            <w:tcW w:w="2544" w:type="dxa"/>
          </w:tcPr>
          <w:p w14:paraId="39BC39F5" w14:textId="77777777" w:rsidR="00651514" w:rsidRPr="00E26731" w:rsidRDefault="00651514" w:rsidP="00E26731">
            <w:pPr>
              <w:pStyle w:val="TableText"/>
              <w:rPr>
                <w:color w:val="EE0000"/>
              </w:rPr>
            </w:pPr>
            <w:r w:rsidRPr="00E26731">
              <w:rPr>
                <w:color w:val="EE0000"/>
              </w:rPr>
              <w:t>172.16.1.1</w:t>
            </w:r>
          </w:p>
        </w:tc>
      </w:tr>
      <w:tr w:rsidR="003D174D" w:rsidRPr="00EE51DF" w14:paraId="674B1803" w14:textId="77777777" w:rsidTr="00E26731">
        <w:tc>
          <w:tcPr>
            <w:tcW w:w="2544" w:type="dxa"/>
          </w:tcPr>
          <w:p w14:paraId="2A049A4A" w14:textId="77777777" w:rsidR="003D174D" w:rsidRPr="00E26731" w:rsidRDefault="003D174D" w:rsidP="003D174D">
            <w:pPr>
              <w:pStyle w:val="TableText"/>
              <w:rPr>
                <w:color w:val="EE0000"/>
              </w:rPr>
            </w:pPr>
            <w:r w:rsidRPr="00E26731">
              <w:rPr>
                <w:color w:val="EE0000"/>
              </w:rPr>
              <w:t>Router1-G0/0/0</w:t>
            </w:r>
          </w:p>
        </w:tc>
        <w:tc>
          <w:tcPr>
            <w:tcW w:w="2544" w:type="dxa"/>
          </w:tcPr>
          <w:p w14:paraId="0D9FC7AD" w14:textId="77777777" w:rsidR="003D174D" w:rsidRPr="00E26731" w:rsidRDefault="003D174D" w:rsidP="003D174D">
            <w:pPr>
              <w:pStyle w:val="TableText"/>
              <w:rPr>
                <w:color w:val="EE0000"/>
              </w:rPr>
            </w:pPr>
            <w:r w:rsidRPr="00E26731">
              <w:rPr>
                <w:color w:val="EE0000"/>
              </w:rPr>
              <w:t>172.16.1.65</w:t>
            </w:r>
          </w:p>
        </w:tc>
        <w:tc>
          <w:tcPr>
            <w:tcW w:w="2544" w:type="dxa"/>
          </w:tcPr>
          <w:p w14:paraId="45BBF391" w14:textId="77777777" w:rsidR="003D174D" w:rsidRPr="00E26731" w:rsidRDefault="003D174D" w:rsidP="003D174D">
            <w:pPr>
              <w:pStyle w:val="TableText"/>
              <w:rPr>
                <w:color w:val="EE0000"/>
              </w:rPr>
            </w:pPr>
            <w:r w:rsidRPr="00E26731">
              <w:rPr>
                <w:color w:val="EE0000"/>
              </w:rPr>
              <w:t>255.255.255.224</w:t>
            </w:r>
          </w:p>
        </w:tc>
        <w:tc>
          <w:tcPr>
            <w:tcW w:w="2544" w:type="dxa"/>
          </w:tcPr>
          <w:p w14:paraId="567BD299" w14:textId="77777777" w:rsidR="003D174D" w:rsidRPr="00E26731" w:rsidRDefault="003D174D" w:rsidP="00E26731">
            <w:pPr>
              <w:pStyle w:val="TableText"/>
              <w:rPr>
                <w:color w:val="EE0000"/>
              </w:rPr>
            </w:pPr>
            <w:r w:rsidRPr="00E26731">
              <w:rPr>
                <w:color w:val="EE0000"/>
              </w:rPr>
              <w:t>N/A</w:t>
            </w:r>
          </w:p>
        </w:tc>
      </w:tr>
      <w:tr w:rsidR="003D174D" w:rsidRPr="00EE51DF" w14:paraId="453565C1" w14:textId="77777777" w:rsidTr="00E26731">
        <w:tc>
          <w:tcPr>
            <w:tcW w:w="2544" w:type="dxa"/>
          </w:tcPr>
          <w:p w14:paraId="46E52287" w14:textId="77777777" w:rsidR="003D174D" w:rsidRPr="00E26731" w:rsidRDefault="003D174D" w:rsidP="003D174D">
            <w:pPr>
              <w:pStyle w:val="TableText"/>
              <w:rPr>
                <w:color w:val="EE0000"/>
              </w:rPr>
            </w:pPr>
            <w:r w:rsidRPr="00E26731">
              <w:rPr>
                <w:color w:val="EE0000"/>
              </w:rPr>
              <w:t>Router1-G0/0/1</w:t>
            </w:r>
          </w:p>
        </w:tc>
        <w:tc>
          <w:tcPr>
            <w:tcW w:w="2544" w:type="dxa"/>
          </w:tcPr>
          <w:p w14:paraId="5F6A5D0C" w14:textId="77777777" w:rsidR="003D174D" w:rsidRPr="00E26731" w:rsidRDefault="003D174D" w:rsidP="003D174D">
            <w:pPr>
              <w:pStyle w:val="TableText"/>
              <w:rPr>
                <w:color w:val="EE0000"/>
              </w:rPr>
            </w:pPr>
            <w:r w:rsidRPr="00E26731">
              <w:rPr>
                <w:color w:val="EE0000"/>
              </w:rPr>
              <w:t>172.16.1.1</w:t>
            </w:r>
          </w:p>
        </w:tc>
        <w:tc>
          <w:tcPr>
            <w:tcW w:w="2544" w:type="dxa"/>
          </w:tcPr>
          <w:p w14:paraId="0E80848E" w14:textId="77777777" w:rsidR="003D174D" w:rsidRPr="00E26731" w:rsidRDefault="003D174D" w:rsidP="003D174D">
            <w:pPr>
              <w:pStyle w:val="TableText"/>
              <w:rPr>
                <w:color w:val="EE0000"/>
              </w:rPr>
            </w:pPr>
            <w:r w:rsidRPr="00E26731">
              <w:rPr>
                <w:color w:val="EE0000"/>
              </w:rPr>
              <w:t>255.255.255.192</w:t>
            </w:r>
          </w:p>
        </w:tc>
        <w:tc>
          <w:tcPr>
            <w:tcW w:w="2544" w:type="dxa"/>
          </w:tcPr>
          <w:p w14:paraId="736A0457" w14:textId="77777777" w:rsidR="003D174D" w:rsidRPr="00E26731" w:rsidRDefault="003D174D" w:rsidP="00E26731">
            <w:pPr>
              <w:pStyle w:val="TableText"/>
              <w:rPr>
                <w:color w:val="EE0000"/>
              </w:rPr>
            </w:pPr>
            <w:r w:rsidRPr="00E26731">
              <w:rPr>
                <w:color w:val="EE0000"/>
              </w:rPr>
              <w:t>N/A</w:t>
            </w:r>
          </w:p>
        </w:tc>
      </w:tr>
      <w:tr w:rsidR="003D174D" w:rsidRPr="00EE51DF" w14:paraId="0EFF3B6A" w14:textId="77777777" w:rsidTr="00E26731">
        <w:tc>
          <w:tcPr>
            <w:tcW w:w="2544" w:type="dxa"/>
          </w:tcPr>
          <w:p w14:paraId="2C8D8989" w14:textId="77777777" w:rsidR="003D174D" w:rsidRPr="00E26731" w:rsidRDefault="003D174D" w:rsidP="003D174D">
            <w:pPr>
              <w:pStyle w:val="TableText"/>
              <w:rPr>
                <w:color w:val="EE0000"/>
              </w:rPr>
            </w:pPr>
            <w:r w:rsidRPr="00E26731">
              <w:rPr>
                <w:color w:val="EE0000"/>
              </w:rPr>
              <w:t>PC-B</w:t>
            </w:r>
          </w:p>
        </w:tc>
        <w:tc>
          <w:tcPr>
            <w:tcW w:w="2544" w:type="dxa"/>
          </w:tcPr>
          <w:p w14:paraId="4CE2203D" w14:textId="77777777" w:rsidR="003D174D" w:rsidRPr="00E26731" w:rsidRDefault="003D174D" w:rsidP="003D174D">
            <w:pPr>
              <w:pStyle w:val="TableText"/>
              <w:rPr>
                <w:color w:val="EE0000"/>
              </w:rPr>
            </w:pPr>
            <w:r w:rsidRPr="00E26731">
              <w:rPr>
                <w:color w:val="EE0000"/>
              </w:rPr>
              <w:t>172.16.1.94</w:t>
            </w:r>
          </w:p>
        </w:tc>
        <w:tc>
          <w:tcPr>
            <w:tcW w:w="2544" w:type="dxa"/>
          </w:tcPr>
          <w:p w14:paraId="19FBAB57" w14:textId="77777777" w:rsidR="003D174D" w:rsidRPr="00E26731" w:rsidRDefault="003D174D" w:rsidP="003D174D">
            <w:pPr>
              <w:pStyle w:val="TableText"/>
              <w:rPr>
                <w:color w:val="EE0000"/>
              </w:rPr>
            </w:pPr>
            <w:r w:rsidRPr="00E26731">
              <w:rPr>
                <w:color w:val="EE0000"/>
              </w:rPr>
              <w:t>255.255.255.224</w:t>
            </w:r>
          </w:p>
        </w:tc>
        <w:tc>
          <w:tcPr>
            <w:tcW w:w="2544" w:type="dxa"/>
          </w:tcPr>
          <w:p w14:paraId="66E8E0A6" w14:textId="77777777" w:rsidR="003D174D" w:rsidRPr="00E26731" w:rsidRDefault="003D174D" w:rsidP="00E26731">
            <w:pPr>
              <w:pStyle w:val="TableText"/>
              <w:rPr>
                <w:color w:val="EE0000"/>
              </w:rPr>
            </w:pPr>
            <w:r w:rsidRPr="00E26731">
              <w:rPr>
                <w:color w:val="EE0000"/>
              </w:rPr>
              <w:t>172.16.1.65</w:t>
            </w:r>
          </w:p>
        </w:tc>
      </w:tr>
    </w:tbl>
    <w:p w14:paraId="709715B1" w14:textId="77777777" w:rsidR="00E26731" w:rsidRPr="003D174D" w:rsidRDefault="00E26731" w:rsidP="00E26731">
      <w:pPr>
        <w:pStyle w:val="Heading1"/>
        <w:rPr>
          <w:rStyle w:val="LabSectionGray"/>
        </w:rPr>
      </w:pPr>
      <w:r w:rsidRPr="003D174D">
        <w:rPr>
          <w:rStyle w:val="LabSectionGray"/>
        </w:rPr>
        <w:t xml:space="preserve">Answer key for </w:t>
      </w:r>
      <w:r>
        <w:rPr>
          <w:rStyle w:val="LabSectionGray"/>
        </w:rPr>
        <w:t>209.165.201.0 /27</w:t>
      </w:r>
    </w:p>
    <w:tbl>
      <w:tblPr>
        <w:tblStyle w:val="LabTableStyle"/>
        <w:tblW w:w="10170" w:type="dxa"/>
        <w:tblLayout w:type="fixed"/>
        <w:tblLook w:val="01E0" w:firstRow="1" w:lastRow="1" w:firstColumn="1" w:lastColumn="1" w:noHBand="0" w:noVBand="0"/>
        <w:tblDescription w:val="This table lists the subnet information for 209.165.201.0/27"/>
      </w:tblPr>
      <w:tblGrid>
        <w:gridCol w:w="2247"/>
        <w:gridCol w:w="3960"/>
        <w:gridCol w:w="3963"/>
      </w:tblGrid>
      <w:tr w:rsidR="00E26731" w:rsidRPr="00EE51DF" w14:paraId="4085A98E"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2247" w:type="dxa"/>
          </w:tcPr>
          <w:p w14:paraId="6F280C60" w14:textId="77777777" w:rsidR="00E26731" w:rsidRPr="00EE51DF" w:rsidRDefault="00E26731" w:rsidP="00E26731">
            <w:pPr>
              <w:pStyle w:val="TableHeading"/>
              <w:rPr>
                <w:color w:val="FF0000"/>
              </w:rPr>
            </w:pPr>
            <w:r w:rsidRPr="00EE51DF">
              <w:rPr>
                <w:color w:val="FF0000"/>
              </w:rPr>
              <w:t>Specification</w:t>
            </w:r>
          </w:p>
        </w:tc>
        <w:tc>
          <w:tcPr>
            <w:tcW w:w="3960" w:type="dxa"/>
          </w:tcPr>
          <w:p w14:paraId="6E6FC06C" w14:textId="77777777" w:rsidR="00E26731" w:rsidRPr="00EE51DF" w:rsidRDefault="00E26731" w:rsidP="00E26731">
            <w:pPr>
              <w:pStyle w:val="TableHeading"/>
              <w:rPr>
                <w:color w:val="FF0000"/>
              </w:rPr>
            </w:pPr>
            <w:r w:rsidRPr="00EE51DF">
              <w:rPr>
                <w:color w:val="FF0000"/>
              </w:rPr>
              <w:t>S</w:t>
            </w:r>
            <w:r>
              <w:rPr>
                <w:color w:val="FF0000"/>
              </w:rPr>
              <w:t>ubnet A</w:t>
            </w:r>
          </w:p>
        </w:tc>
        <w:tc>
          <w:tcPr>
            <w:tcW w:w="3963" w:type="dxa"/>
          </w:tcPr>
          <w:p w14:paraId="5035F1AF" w14:textId="77777777" w:rsidR="00E26731" w:rsidRPr="00EE51DF" w:rsidRDefault="00E26731" w:rsidP="00E26731">
            <w:pPr>
              <w:pStyle w:val="TableHeading"/>
              <w:rPr>
                <w:color w:val="FF0000"/>
              </w:rPr>
            </w:pPr>
            <w:r>
              <w:rPr>
                <w:color w:val="FF0000"/>
              </w:rPr>
              <w:t>Subnet B</w:t>
            </w:r>
          </w:p>
        </w:tc>
      </w:tr>
      <w:tr w:rsidR="00E26731" w:rsidRPr="00EE51DF" w14:paraId="6BDD8E67" w14:textId="77777777" w:rsidTr="00E26731">
        <w:tc>
          <w:tcPr>
            <w:tcW w:w="2247" w:type="dxa"/>
          </w:tcPr>
          <w:p w14:paraId="62C68466" w14:textId="77777777" w:rsidR="00E26731" w:rsidRPr="00EE51DF" w:rsidRDefault="00E26731" w:rsidP="00E26731">
            <w:pPr>
              <w:pStyle w:val="TableText"/>
              <w:rPr>
                <w:color w:val="FF0000"/>
              </w:rPr>
            </w:pPr>
            <w:r w:rsidRPr="00EE51DF">
              <w:rPr>
                <w:color w:val="FF0000"/>
              </w:rPr>
              <w:t>Number of bits in the subnet</w:t>
            </w:r>
          </w:p>
        </w:tc>
        <w:tc>
          <w:tcPr>
            <w:tcW w:w="3960" w:type="dxa"/>
          </w:tcPr>
          <w:p w14:paraId="74D238C2" w14:textId="77777777" w:rsidR="00E26731" w:rsidRPr="00EE51DF" w:rsidRDefault="00E26731" w:rsidP="00E26731">
            <w:pPr>
              <w:pStyle w:val="TableText"/>
              <w:rPr>
                <w:color w:val="FF0000"/>
              </w:rPr>
            </w:pPr>
            <w:r>
              <w:rPr>
                <w:color w:val="FF0000"/>
              </w:rPr>
              <w:t>4</w:t>
            </w:r>
          </w:p>
        </w:tc>
        <w:tc>
          <w:tcPr>
            <w:tcW w:w="3963" w:type="dxa"/>
          </w:tcPr>
          <w:p w14:paraId="3FD86669" w14:textId="77777777" w:rsidR="00E26731" w:rsidRPr="00EE51DF" w:rsidRDefault="00E26731" w:rsidP="00E26731">
            <w:pPr>
              <w:pStyle w:val="TableText"/>
              <w:rPr>
                <w:color w:val="FF0000"/>
              </w:rPr>
            </w:pPr>
            <w:r>
              <w:rPr>
                <w:color w:val="FF0000"/>
              </w:rPr>
              <w:t>3</w:t>
            </w:r>
          </w:p>
        </w:tc>
      </w:tr>
      <w:tr w:rsidR="00E26731" w:rsidRPr="00EE51DF" w14:paraId="625C1CF1" w14:textId="77777777" w:rsidTr="00E26731">
        <w:tc>
          <w:tcPr>
            <w:tcW w:w="2247" w:type="dxa"/>
          </w:tcPr>
          <w:p w14:paraId="2DACF177" w14:textId="77777777" w:rsidR="00E26731" w:rsidRPr="00EE51DF" w:rsidRDefault="00E26731" w:rsidP="00E26731">
            <w:pPr>
              <w:pStyle w:val="TableText"/>
              <w:rPr>
                <w:color w:val="FF0000"/>
              </w:rPr>
            </w:pPr>
            <w:r w:rsidRPr="00EE51DF">
              <w:rPr>
                <w:color w:val="FF0000"/>
              </w:rPr>
              <w:t>IP mask (binary)</w:t>
            </w:r>
          </w:p>
        </w:tc>
        <w:tc>
          <w:tcPr>
            <w:tcW w:w="3960" w:type="dxa"/>
          </w:tcPr>
          <w:p w14:paraId="5EB8395F" w14:textId="77777777" w:rsidR="00E26731" w:rsidRPr="00EE51DF" w:rsidRDefault="00E26731" w:rsidP="00E26731">
            <w:pPr>
              <w:pStyle w:val="TableText"/>
              <w:rPr>
                <w:color w:val="FF0000"/>
              </w:rPr>
            </w:pPr>
            <w:r w:rsidRPr="00EE51DF">
              <w:rPr>
                <w:color w:val="FF0000"/>
              </w:rPr>
              <w:t>11111111.11111111.11111111.1</w:t>
            </w:r>
            <w:r>
              <w:rPr>
                <w:color w:val="FF0000"/>
              </w:rPr>
              <w:t>11100</w:t>
            </w:r>
            <w:r w:rsidRPr="00EE51DF">
              <w:rPr>
                <w:color w:val="FF0000"/>
              </w:rPr>
              <w:t>00</w:t>
            </w:r>
          </w:p>
        </w:tc>
        <w:tc>
          <w:tcPr>
            <w:tcW w:w="3963" w:type="dxa"/>
          </w:tcPr>
          <w:p w14:paraId="5C7DD4DD" w14:textId="77777777" w:rsidR="00E26731" w:rsidRPr="00EE51DF" w:rsidRDefault="00E26731" w:rsidP="00E26731">
            <w:pPr>
              <w:pStyle w:val="TableText"/>
              <w:rPr>
                <w:color w:val="FF0000"/>
              </w:rPr>
            </w:pPr>
            <w:r w:rsidRPr="00EE51DF">
              <w:rPr>
                <w:color w:val="FF0000"/>
              </w:rPr>
              <w:t>11111111.11111111.11111111.11</w:t>
            </w:r>
            <w:r>
              <w:rPr>
                <w:color w:val="FF0000"/>
              </w:rPr>
              <w:t>111</w:t>
            </w:r>
            <w:r w:rsidRPr="00EE51DF">
              <w:rPr>
                <w:color w:val="FF0000"/>
              </w:rPr>
              <w:t>000</w:t>
            </w:r>
          </w:p>
        </w:tc>
      </w:tr>
      <w:tr w:rsidR="00E26731" w:rsidRPr="00EE51DF" w14:paraId="5B0E9772" w14:textId="77777777" w:rsidTr="00E26731">
        <w:tc>
          <w:tcPr>
            <w:tcW w:w="2247" w:type="dxa"/>
          </w:tcPr>
          <w:p w14:paraId="02CF30A8" w14:textId="77777777" w:rsidR="00E26731" w:rsidRPr="00EE51DF" w:rsidRDefault="00E26731" w:rsidP="00E26731">
            <w:pPr>
              <w:pStyle w:val="TableText"/>
              <w:rPr>
                <w:color w:val="FF0000"/>
              </w:rPr>
            </w:pPr>
            <w:r w:rsidRPr="00EE51DF">
              <w:rPr>
                <w:color w:val="FF0000"/>
              </w:rPr>
              <w:t>New IP mask (decimal)</w:t>
            </w:r>
          </w:p>
        </w:tc>
        <w:tc>
          <w:tcPr>
            <w:tcW w:w="3960" w:type="dxa"/>
          </w:tcPr>
          <w:p w14:paraId="618A4E1C" w14:textId="77777777" w:rsidR="00E26731" w:rsidRPr="00EE51DF" w:rsidRDefault="00E26731" w:rsidP="00E26731">
            <w:pPr>
              <w:pStyle w:val="TableText"/>
              <w:rPr>
                <w:color w:val="FF0000"/>
              </w:rPr>
            </w:pPr>
            <w:r w:rsidRPr="00EE51DF">
              <w:rPr>
                <w:color w:val="FF0000"/>
              </w:rPr>
              <w:t>255.255.255.</w:t>
            </w:r>
            <w:r>
              <w:rPr>
                <w:color w:val="FF0000"/>
              </w:rPr>
              <w:t>240</w:t>
            </w:r>
          </w:p>
        </w:tc>
        <w:tc>
          <w:tcPr>
            <w:tcW w:w="3963" w:type="dxa"/>
          </w:tcPr>
          <w:p w14:paraId="11E3610B" w14:textId="77777777" w:rsidR="00E26731" w:rsidRPr="00EE51DF" w:rsidRDefault="00E26731" w:rsidP="00E26731">
            <w:pPr>
              <w:pStyle w:val="TableText"/>
              <w:rPr>
                <w:color w:val="FF0000"/>
              </w:rPr>
            </w:pPr>
            <w:r w:rsidRPr="00EE51DF">
              <w:rPr>
                <w:color w:val="FF0000"/>
              </w:rPr>
              <w:t>255.255.255.</w:t>
            </w:r>
            <w:r>
              <w:rPr>
                <w:color w:val="FF0000"/>
              </w:rPr>
              <w:t>248</w:t>
            </w:r>
          </w:p>
        </w:tc>
      </w:tr>
      <w:tr w:rsidR="00E26731" w:rsidRPr="00EE51DF" w14:paraId="0F92C648" w14:textId="77777777" w:rsidTr="00E26731">
        <w:tc>
          <w:tcPr>
            <w:tcW w:w="2247" w:type="dxa"/>
          </w:tcPr>
          <w:p w14:paraId="59D4CFF2" w14:textId="77777777" w:rsidR="00E26731" w:rsidRPr="00EE51DF" w:rsidRDefault="00E26731" w:rsidP="00E26731">
            <w:pPr>
              <w:pStyle w:val="TableText"/>
              <w:rPr>
                <w:color w:val="FF0000"/>
              </w:rPr>
            </w:pPr>
            <w:r>
              <w:rPr>
                <w:color w:val="FF0000"/>
              </w:rPr>
              <w:t>Maximum n</w:t>
            </w:r>
            <w:r w:rsidRPr="00EE51DF">
              <w:rPr>
                <w:color w:val="FF0000"/>
              </w:rPr>
              <w:t>umber of usable hosts per subnet</w:t>
            </w:r>
          </w:p>
        </w:tc>
        <w:tc>
          <w:tcPr>
            <w:tcW w:w="3960" w:type="dxa"/>
          </w:tcPr>
          <w:p w14:paraId="543A6775" w14:textId="77777777" w:rsidR="00E26731" w:rsidRPr="00EE51DF" w:rsidRDefault="00E26731" w:rsidP="00E26731">
            <w:pPr>
              <w:pStyle w:val="TableText"/>
              <w:rPr>
                <w:color w:val="FF0000"/>
              </w:rPr>
            </w:pPr>
            <w:r>
              <w:rPr>
                <w:color w:val="FF0000"/>
              </w:rPr>
              <w:t>14</w:t>
            </w:r>
          </w:p>
        </w:tc>
        <w:tc>
          <w:tcPr>
            <w:tcW w:w="3963" w:type="dxa"/>
          </w:tcPr>
          <w:p w14:paraId="5F9FC699" w14:textId="77777777" w:rsidR="00E26731" w:rsidRPr="00EE51DF" w:rsidRDefault="00E26731" w:rsidP="00E26731">
            <w:pPr>
              <w:pStyle w:val="TableText"/>
              <w:rPr>
                <w:color w:val="FF0000"/>
              </w:rPr>
            </w:pPr>
            <w:r>
              <w:rPr>
                <w:color w:val="FF0000"/>
              </w:rPr>
              <w:t>6</w:t>
            </w:r>
          </w:p>
        </w:tc>
      </w:tr>
      <w:tr w:rsidR="00E26731" w:rsidRPr="00EE51DF" w14:paraId="34F629E5" w14:textId="77777777" w:rsidTr="00E26731">
        <w:tc>
          <w:tcPr>
            <w:tcW w:w="2247" w:type="dxa"/>
          </w:tcPr>
          <w:p w14:paraId="0CCD84D0" w14:textId="77777777" w:rsidR="00E26731" w:rsidRPr="00EE51DF" w:rsidRDefault="00E26731" w:rsidP="00E26731">
            <w:pPr>
              <w:pStyle w:val="TableText"/>
              <w:rPr>
                <w:color w:val="FF0000"/>
              </w:rPr>
            </w:pPr>
            <w:r>
              <w:rPr>
                <w:color w:val="FF0000"/>
              </w:rPr>
              <w:t xml:space="preserve">Maximum usable subnets </w:t>
            </w:r>
          </w:p>
        </w:tc>
        <w:tc>
          <w:tcPr>
            <w:tcW w:w="3960" w:type="dxa"/>
          </w:tcPr>
          <w:p w14:paraId="436CCC12" w14:textId="77777777" w:rsidR="00E26731" w:rsidRPr="00EE51DF" w:rsidRDefault="00E26731" w:rsidP="00E26731">
            <w:pPr>
              <w:pStyle w:val="TableText"/>
              <w:rPr>
                <w:color w:val="FF0000"/>
              </w:rPr>
            </w:pPr>
            <w:r>
              <w:rPr>
                <w:color w:val="FF0000"/>
              </w:rPr>
              <w:t>2</w:t>
            </w:r>
          </w:p>
        </w:tc>
        <w:tc>
          <w:tcPr>
            <w:tcW w:w="3963" w:type="dxa"/>
          </w:tcPr>
          <w:p w14:paraId="3FDDA455" w14:textId="77777777" w:rsidR="00E26731" w:rsidRPr="00EE51DF" w:rsidRDefault="00E26731" w:rsidP="00E26731">
            <w:pPr>
              <w:pStyle w:val="TableText"/>
              <w:rPr>
                <w:color w:val="FF0000"/>
              </w:rPr>
            </w:pPr>
            <w:r>
              <w:rPr>
                <w:color w:val="FF0000"/>
              </w:rPr>
              <w:t>4</w:t>
            </w:r>
          </w:p>
        </w:tc>
      </w:tr>
      <w:tr w:rsidR="00E26731" w:rsidRPr="00EE51DF" w14:paraId="1293F5DC" w14:textId="77777777" w:rsidTr="00E26731">
        <w:tc>
          <w:tcPr>
            <w:tcW w:w="2247" w:type="dxa"/>
          </w:tcPr>
          <w:p w14:paraId="62B207F0" w14:textId="77777777" w:rsidR="00E26731" w:rsidRPr="00EE51DF" w:rsidRDefault="00E26731" w:rsidP="00E26731">
            <w:pPr>
              <w:pStyle w:val="TableText"/>
              <w:rPr>
                <w:color w:val="FF0000"/>
              </w:rPr>
            </w:pPr>
            <w:r w:rsidRPr="00EE51DF">
              <w:rPr>
                <w:color w:val="FF0000"/>
              </w:rPr>
              <w:t>IP Subnet</w:t>
            </w:r>
          </w:p>
        </w:tc>
        <w:tc>
          <w:tcPr>
            <w:tcW w:w="3960" w:type="dxa"/>
          </w:tcPr>
          <w:p w14:paraId="62E7628B" w14:textId="77777777" w:rsidR="00E26731" w:rsidRPr="00EE51DF" w:rsidRDefault="00E26731" w:rsidP="00E26731">
            <w:pPr>
              <w:pStyle w:val="TableText"/>
              <w:rPr>
                <w:color w:val="FF0000"/>
              </w:rPr>
            </w:pPr>
            <w:r>
              <w:rPr>
                <w:color w:val="FF0000"/>
              </w:rPr>
              <w:t>209.165.201.0</w:t>
            </w:r>
          </w:p>
        </w:tc>
        <w:tc>
          <w:tcPr>
            <w:tcW w:w="3963" w:type="dxa"/>
          </w:tcPr>
          <w:p w14:paraId="61BC5EF6" w14:textId="77777777" w:rsidR="00E26731" w:rsidRPr="00EE51DF" w:rsidRDefault="00E26731" w:rsidP="00E26731">
            <w:pPr>
              <w:pStyle w:val="TableText"/>
              <w:rPr>
                <w:color w:val="FF0000"/>
              </w:rPr>
            </w:pPr>
            <w:r>
              <w:rPr>
                <w:color w:val="FF0000"/>
              </w:rPr>
              <w:t>209.165.201.16</w:t>
            </w:r>
          </w:p>
        </w:tc>
      </w:tr>
      <w:tr w:rsidR="00E26731" w:rsidRPr="00EE51DF" w14:paraId="06E1025F" w14:textId="77777777" w:rsidTr="00E26731">
        <w:tc>
          <w:tcPr>
            <w:tcW w:w="2247" w:type="dxa"/>
          </w:tcPr>
          <w:p w14:paraId="514BC160" w14:textId="77777777" w:rsidR="00E26731" w:rsidRPr="00EE51DF" w:rsidRDefault="00E26731" w:rsidP="00E26731">
            <w:pPr>
              <w:pStyle w:val="TableText"/>
              <w:rPr>
                <w:color w:val="FF0000"/>
              </w:rPr>
            </w:pPr>
            <w:r w:rsidRPr="00EE51DF">
              <w:rPr>
                <w:color w:val="FF0000"/>
              </w:rPr>
              <w:t>First IP Host address</w:t>
            </w:r>
          </w:p>
        </w:tc>
        <w:tc>
          <w:tcPr>
            <w:tcW w:w="3960" w:type="dxa"/>
          </w:tcPr>
          <w:p w14:paraId="62467283" w14:textId="77777777" w:rsidR="00E26731" w:rsidRPr="00EE51DF" w:rsidRDefault="00E26731" w:rsidP="00E26731">
            <w:pPr>
              <w:pStyle w:val="TableText"/>
              <w:rPr>
                <w:color w:val="FF0000"/>
              </w:rPr>
            </w:pPr>
            <w:r>
              <w:rPr>
                <w:color w:val="FF0000"/>
              </w:rPr>
              <w:t>209.165.201.1</w:t>
            </w:r>
          </w:p>
        </w:tc>
        <w:tc>
          <w:tcPr>
            <w:tcW w:w="3963" w:type="dxa"/>
          </w:tcPr>
          <w:p w14:paraId="43A40858" w14:textId="77777777" w:rsidR="00E26731" w:rsidRPr="00EE51DF" w:rsidRDefault="00E26731" w:rsidP="00E26731">
            <w:pPr>
              <w:pStyle w:val="TableText"/>
              <w:rPr>
                <w:color w:val="FF0000"/>
              </w:rPr>
            </w:pPr>
            <w:r>
              <w:rPr>
                <w:color w:val="FF0000"/>
              </w:rPr>
              <w:t>209.165.201.17</w:t>
            </w:r>
          </w:p>
        </w:tc>
      </w:tr>
      <w:tr w:rsidR="00E26731" w:rsidRPr="00EE51DF" w14:paraId="017DF9DC" w14:textId="77777777" w:rsidTr="00E26731">
        <w:tc>
          <w:tcPr>
            <w:tcW w:w="2247" w:type="dxa"/>
          </w:tcPr>
          <w:p w14:paraId="0124A74B" w14:textId="77777777" w:rsidR="00E26731" w:rsidRPr="00EE51DF" w:rsidRDefault="00E26731" w:rsidP="00E26731">
            <w:pPr>
              <w:pStyle w:val="TableText"/>
              <w:rPr>
                <w:color w:val="FF0000"/>
              </w:rPr>
            </w:pPr>
            <w:r w:rsidRPr="00EE51DF">
              <w:rPr>
                <w:color w:val="FF0000"/>
              </w:rPr>
              <w:t>Last IP Host address</w:t>
            </w:r>
          </w:p>
        </w:tc>
        <w:tc>
          <w:tcPr>
            <w:tcW w:w="3960" w:type="dxa"/>
          </w:tcPr>
          <w:p w14:paraId="7632A53C" w14:textId="77777777" w:rsidR="00E26731" w:rsidRPr="00EE51DF" w:rsidRDefault="00E26731" w:rsidP="00E26731">
            <w:pPr>
              <w:pStyle w:val="TableText"/>
              <w:rPr>
                <w:color w:val="FF0000"/>
              </w:rPr>
            </w:pPr>
            <w:r>
              <w:rPr>
                <w:color w:val="FF0000"/>
              </w:rPr>
              <w:t>209.165.201.14</w:t>
            </w:r>
          </w:p>
        </w:tc>
        <w:tc>
          <w:tcPr>
            <w:tcW w:w="3963" w:type="dxa"/>
          </w:tcPr>
          <w:p w14:paraId="0FF9E975" w14:textId="77777777" w:rsidR="00E26731" w:rsidRPr="00EE51DF" w:rsidRDefault="00E26731" w:rsidP="00E26731">
            <w:pPr>
              <w:pStyle w:val="TableText"/>
              <w:rPr>
                <w:color w:val="FF0000"/>
              </w:rPr>
            </w:pPr>
            <w:r>
              <w:rPr>
                <w:color w:val="FF0000"/>
              </w:rPr>
              <w:t>209.165.201.22</w:t>
            </w:r>
          </w:p>
        </w:tc>
      </w:tr>
    </w:tbl>
    <w:p w14:paraId="58E723EB" w14:textId="77777777" w:rsidR="00651514" w:rsidRDefault="00651514" w:rsidP="00651514">
      <w:pPr>
        <w:ind w:left="720"/>
        <w:rPr>
          <w:rFonts w:cs="Arial"/>
          <w:color w:val="000000"/>
          <w:sz w:val="20"/>
          <w:szCs w:val="20"/>
        </w:rPr>
      </w:pPr>
    </w:p>
    <w:tbl>
      <w:tblPr>
        <w:tblStyle w:val="LabTableStyle"/>
        <w:tblW w:w="10176" w:type="dxa"/>
        <w:tblLook w:val="01E0" w:firstRow="1" w:lastRow="1" w:firstColumn="1" w:lastColumn="1" w:noHBand="0" w:noVBand="0"/>
        <w:tblDescription w:val="This table lists the device, ip address, subnet mask and default gateway for 209.165.201.0 /27"/>
      </w:tblPr>
      <w:tblGrid>
        <w:gridCol w:w="2544"/>
        <w:gridCol w:w="2544"/>
        <w:gridCol w:w="2544"/>
        <w:gridCol w:w="2544"/>
      </w:tblGrid>
      <w:tr w:rsidR="00651514" w:rsidRPr="00EE51DF" w14:paraId="15D61310"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2544" w:type="dxa"/>
          </w:tcPr>
          <w:p w14:paraId="3659D4A6" w14:textId="77777777" w:rsidR="00651514" w:rsidRPr="00EE51DF" w:rsidRDefault="00651514" w:rsidP="00651514">
            <w:pPr>
              <w:pStyle w:val="TableHeading"/>
              <w:rPr>
                <w:color w:val="FF0000"/>
              </w:rPr>
            </w:pPr>
            <w:r w:rsidRPr="00EE51DF">
              <w:rPr>
                <w:color w:val="FF0000"/>
              </w:rPr>
              <w:t>Device</w:t>
            </w:r>
          </w:p>
        </w:tc>
        <w:tc>
          <w:tcPr>
            <w:tcW w:w="2544" w:type="dxa"/>
          </w:tcPr>
          <w:p w14:paraId="2F3FC749" w14:textId="77777777" w:rsidR="00651514" w:rsidRPr="00EE51DF" w:rsidRDefault="00651514" w:rsidP="00651514">
            <w:pPr>
              <w:pStyle w:val="TableHeading"/>
              <w:rPr>
                <w:color w:val="FF0000"/>
              </w:rPr>
            </w:pPr>
            <w:r w:rsidRPr="00EE51DF">
              <w:rPr>
                <w:color w:val="FF0000"/>
              </w:rPr>
              <w:t>IP address</w:t>
            </w:r>
          </w:p>
        </w:tc>
        <w:tc>
          <w:tcPr>
            <w:tcW w:w="2544" w:type="dxa"/>
          </w:tcPr>
          <w:p w14:paraId="3CCD1356" w14:textId="04D0A01D" w:rsidR="00651514" w:rsidRPr="00EE51DF" w:rsidRDefault="009D46D8" w:rsidP="00651514">
            <w:pPr>
              <w:pStyle w:val="TableHeading"/>
              <w:rPr>
                <w:color w:val="FF0000"/>
              </w:rPr>
            </w:pPr>
            <w:r>
              <w:rPr>
                <w:color w:val="FF0000"/>
              </w:rPr>
              <w:t xml:space="preserve">Subnet </w:t>
            </w:r>
            <w:r w:rsidR="00651514" w:rsidRPr="00EE51DF">
              <w:rPr>
                <w:color w:val="FF0000"/>
              </w:rPr>
              <w:t>Mask</w:t>
            </w:r>
          </w:p>
        </w:tc>
        <w:tc>
          <w:tcPr>
            <w:tcW w:w="2544" w:type="dxa"/>
          </w:tcPr>
          <w:p w14:paraId="226B9F96" w14:textId="5824FAF3" w:rsidR="00651514" w:rsidRPr="00EE51DF" w:rsidRDefault="009D46D8" w:rsidP="00651514">
            <w:pPr>
              <w:pStyle w:val="TableHeading"/>
              <w:rPr>
                <w:color w:val="FF0000"/>
              </w:rPr>
            </w:pPr>
            <w:r>
              <w:rPr>
                <w:color w:val="FF0000"/>
              </w:rPr>
              <w:t xml:space="preserve">Default </w:t>
            </w:r>
            <w:r w:rsidR="00651514" w:rsidRPr="00EE51DF">
              <w:rPr>
                <w:color w:val="FF0000"/>
              </w:rPr>
              <w:t>Gateway</w:t>
            </w:r>
          </w:p>
        </w:tc>
      </w:tr>
      <w:tr w:rsidR="00651514" w:rsidRPr="00EE51DF" w14:paraId="1FB31508" w14:textId="77777777" w:rsidTr="00E26731">
        <w:tc>
          <w:tcPr>
            <w:tcW w:w="2544" w:type="dxa"/>
          </w:tcPr>
          <w:p w14:paraId="50A610EC" w14:textId="77777777" w:rsidR="00651514" w:rsidRPr="00EE51DF" w:rsidRDefault="00651514" w:rsidP="00651514">
            <w:pPr>
              <w:pStyle w:val="TableText"/>
              <w:rPr>
                <w:color w:val="FF0000"/>
              </w:rPr>
            </w:pPr>
            <w:r>
              <w:rPr>
                <w:color w:val="FF0000"/>
              </w:rPr>
              <w:t>PC-A</w:t>
            </w:r>
          </w:p>
        </w:tc>
        <w:tc>
          <w:tcPr>
            <w:tcW w:w="2544" w:type="dxa"/>
          </w:tcPr>
          <w:p w14:paraId="0DE40BD9" w14:textId="77777777" w:rsidR="00651514" w:rsidRPr="00EE51DF" w:rsidRDefault="00651514" w:rsidP="00651514">
            <w:pPr>
              <w:pStyle w:val="TableText"/>
              <w:rPr>
                <w:color w:val="FF0000"/>
              </w:rPr>
            </w:pPr>
            <w:r>
              <w:rPr>
                <w:color w:val="FF0000"/>
              </w:rPr>
              <w:t>209.165.201.14</w:t>
            </w:r>
          </w:p>
        </w:tc>
        <w:tc>
          <w:tcPr>
            <w:tcW w:w="2544" w:type="dxa"/>
          </w:tcPr>
          <w:p w14:paraId="00A73CB5" w14:textId="77777777" w:rsidR="00651514" w:rsidRPr="00EE51DF" w:rsidRDefault="00651514" w:rsidP="00651514">
            <w:pPr>
              <w:pStyle w:val="TableText"/>
              <w:rPr>
                <w:color w:val="FF0000"/>
              </w:rPr>
            </w:pPr>
            <w:r w:rsidRPr="00EE51DF">
              <w:rPr>
                <w:color w:val="FF0000"/>
              </w:rPr>
              <w:t>255.255.255.</w:t>
            </w:r>
            <w:r>
              <w:rPr>
                <w:color w:val="FF0000"/>
              </w:rPr>
              <w:t>240</w:t>
            </w:r>
          </w:p>
        </w:tc>
        <w:tc>
          <w:tcPr>
            <w:tcW w:w="2544" w:type="dxa"/>
          </w:tcPr>
          <w:p w14:paraId="2AD09A10" w14:textId="77777777" w:rsidR="00651514" w:rsidRPr="00E26731" w:rsidRDefault="00651514" w:rsidP="00E26731">
            <w:pPr>
              <w:pStyle w:val="TableText"/>
              <w:rPr>
                <w:color w:val="EE0000"/>
              </w:rPr>
            </w:pPr>
            <w:r w:rsidRPr="00E26731">
              <w:rPr>
                <w:color w:val="EE0000"/>
              </w:rPr>
              <w:t>209.165.201.1</w:t>
            </w:r>
          </w:p>
        </w:tc>
      </w:tr>
      <w:tr w:rsidR="00651514" w:rsidRPr="00EE51DF" w14:paraId="66116D8E" w14:textId="77777777" w:rsidTr="00E26731">
        <w:tc>
          <w:tcPr>
            <w:tcW w:w="2544" w:type="dxa"/>
          </w:tcPr>
          <w:p w14:paraId="343AA23F" w14:textId="77777777" w:rsidR="00651514" w:rsidRPr="00EE51DF" w:rsidRDefault="00651514" w:rsidP="00651514">
            <w:pPr>
              <w:pStyle w:val="TableText"/>
              <w:rPr>
                <w:color w:val="FF0000"/>
              </w:rPr>
            </w:pPr>
            <w:r>
              <w:rPr>
                <w:color w:val="FF0000"/>
              </w:rPr>
              <w:t>S1-VLAN1</w:t>
            </w:r>
          </w:p>
        </w:tc>
        <w:tc>
          <w:tcPr>
            <w:tcW w:w="2544" w:type="dxa"/>
          </w:tcPr>
          <w:p w14:paraId="486F0DE9" w14:textId="77777777" w:rsidR="00651514" w:rsidRPr="00EE51DF" w:rsidRDefault="00651514" w:rsidP="00651514">
            <w:pPr>
              <w:pStyle w:val="TableText"/>
              <w:rPr>
                <w:color w:val="FF0000"/>
              </w:rPr>
            </w:pPr>
            <w:r>
              <w:rPr>
                <w:color w:val="FF0000"/>
              </w:rPr>
              <w:t>209.165.201.2</w:t>
            </w:r>
          </w:p>
        </w:tc>
        <w:tc>
          <w:tcPr>
            <w:tcW w:w="2544" w:type="dxa"/>
          </w:tcPr>
          <w:p w14:paraId="67757C9F" w14:textId="77777777" w:rsidR="00651514" w:rsidRPr="00EE51DF" w:rsidRDefault="00651514" w:rsidP="00651514">
            <w:pPr>
              <w:pStyle w:val="TableText"/>
              <w:rPr>
                <w:color w:val="FF0000"/>
              </w:rPr>
            </w:pPr>
            <w:r w:rsidRPr="00EE51DF">
              <w:rPr>
                <w:color w:val="FF0000"/>
              </w:rPr>
              <w:t>255.255.255.</w:t>
            </w:r>
            <w:r>
              <w:rPr>
                <w:color w:val="FF0000"/>
              </w:rPr>
              <w:t>240</w:t>
            </w:r>
          </w:p>
        </w:tc>
        <w:tc>
          <w:tcPr>
            <w:tcW w:w="2544" w:type="dxa"/>
          </w:tcPr>
          <w:p w14:paraId="213AC12C" w14:textId="77777777" w:rsidR="00651514" w:rsidRPr="00E26731" w:rsidRDefault="00651514" w:rsidP="00E26731">
            <w:pPr>
              <w:pStyle w:val="TableText"/>
              <w:rPr>
                <w:color w:val="EE0000"/>
              </w:rPr>
            </w:pPr>
            <w:r w:rsidRPr="00E26731">
              <w:rPr>
                <w:color w:val="EE0000"/>
              </w:rPr>
              <w:t>209.165.201.1</w:t>
            </w:r>
          </w:p>
        </w:tc>
      </w:tr>
      <w:tr w:rsidR="000C1AC2" w:rsidRPr="00EE51DF" w14:paraId="558E17F5" w14:textId="77777777" w:rsidTr="00E26731">
        <w:tc>
          <w:tcPr>
            <w:tcW w:w="2544" w:type="dxa"/>
          </w:tcPr>
          <w:p w14:paraId="45A4BFBF" w14:textId="77777777" w:rsidR="000C1AC2" w:rsidRPr="00EE51DF" w:rsidRDefault="000C1AC2" w:rsidP="000C1AC2">
            <w:pPr>
              <w:pStyle w:val="TableText"/>
              <w:rPr>
                <w:color w:val="FF0000"/>
              </w:rPr>
            </w:pPr>
            <w:r>
              <w:rPr>
                <w:color w:val="FF0000"/>
              </w:rPr>
              <w:t>Router1-G</w:t>
            </w:r>
            <w:r w:rsidRPr="00EE51DF">
              <w:rPr>
                <w:color w:val="FF0000"/>
              </w:rPr>
              <w:t>0/</w:t>
            </w:r>
            <w:r>
              <w:rPr>
                <w:color w:val="FF0000"/>
              </w:rPr>
              <w:t>0/0</w:t>
            </w:r>
          </w:p>
        </w:tc>
        <w:tc>
          <w:tcPr>
            <w:tcW w:w="2544" w:type="dxa"/>
          </w:tcPr>
          <w:p w14:paraId="5C5CD016" w14:textId="77777777" w:rsidR="000C1AC2" w:rsidRPr="00EE51DF" w:rsidRDefault="000C1AC2" w:rsidP="000C1AC2">
            <w:pPr>
              <w:pStyle w:val="TableText"/>
              <w:rPr>
                <w:color w:val="FF0000"/>
              </w:rPr>
            </w:pPr>
            <w:r>
              <w:rPr>
                <w:color w:val="FF0000"/>
              </w:rPr>
              <w:t>209.165.201.17</w:t>
            </w:r>
          </w:p>
        </w:tc>
        <w:tc>
          <w:tcPr>
            <w:tcW w:w="2544" w:type="dxa"/>
          </w:tcPr>
          <w:p w14:paraId="6FA7C3B1" w14:textId="77777777" w:rsidR="000C1AC2" w:rsidRPr="00EE51DF" w:rsidRDefault="000C1AC2" w:rsidP="000C1AC2">
            <w:pPr>
              <w:pStyle w:val="TableText"/>
              <w:rPr>
                <w:color w:val="FF0000"/>
              </w:rPr>
            </w:pPr>
            <w:r w:rsidRPr="00EE51DF">
              <w:rPr>
                <w:color w:val="FF0000"/>
              </w:rPr>
              <w:t>255.255.255.</w:t>
            </w:r>
            <w:r>
              <w:rPr>
                <w:color w:val="FF0000"/>
              </w:rPr>
              <w:t>248</w:t>
            </w:r>
          </w:p>
        </w:tc>
        <w:tc>
          <w:tcPr>
            <w:tcW w:w="2544" w:type="dxa"/>
          </w:tcPr>
          <w:p w14:paraId="120B4621" w14:textId="77777777" w:rsidR="000C1AC2" w:rsidRPr="00E26731" w:rsidRDefault="000C1AC2" w:rsidP="000C1AC2">
            <w:pPr>
              <w:pStyle w:val="TableText"/>
              <w:rPr>
                <w:color w:val="EE0000"/>
              </w:rPr>
            </w:pPr>
            <w:r w:rsidRPr="00E26731">
              <w:rPr>
                <w:color w:val="EE0000"/>
              </w:rPr>
              <w:t>N/A</w:t>
            </w:r>
          </w:p>
        </w:tc>
      </w:tr>
      <w:tr w:rsidR="000C1AC2" w:rsidRPr="00EE51DF" w14:paraId="52090C8F" w14:textId="77777777" w:rsidTr="00E26731">
        <w:tc>
          <w:tcPr>
            <w:tcW w:w="2544" w:type="dxa"/>
          </w:tcPr>
          <w:p w14:paraId="473A0625" w14:textId="77777777" w:rsidR="000C1AC2" w:rsidRPr="00EE51DF" w:rsidRDefault="000C1AC2" w:rsidP="000C1AC2">
            <w:pPr>
              <w:pStyle w:val="TableText"/>
              <w:rPr>
                <w:color w:val="FF0000"/>
              </w:rPr>
            </w:pPr>
            <w:r>
              <w:rPr>
                <w:color w:val="FF0000"/>
              </w:rPr>
              <w:t>Router1-G</w:t>
            </w:r>
            <w:r w:rsidRPr="00EE51DF">
              <w:rPr>
                <w:color w:val="FF0000"/>
              </w:rPr>
              <w:t>0/0</w:t>
            </w:r>
            <w:r>
              <w:rPr>
                <w:color w:val="FF0000"/>
              </w:rPr>
              <w:t>/1</w:t>
            </w:r>
          </w:p>
        </w:tc>
        <w:tc>
          <w:tcPr>
            <w:tcW w:w="2544" w:type="dxa"/>
          </w:tcPr>
          <w:p w14:paraId="180A81C0" w14:textId="77777777" w:rsidR="000C1AC2" w:rsidRPr="00EE51DF" w:rsidRDefault="000C1AC2" w:rsidP="000C1AC2">
            <w:pPr>
              <w:pStyle w:val="TableText"/>
              <w:rPr>
                <w:color w:val="FF0000"/>
              </w:rPr>
            </w:pPr>
            <w:r>
              <w:rPr>
                <w:color w:val="FF0000"/>
              </w:rPr>
              <w:t>209.165.201.1</w:t>
            </w:r>
          </w:p>
        </w:tc>
        <w:tc>
          <w:tcPr>
            <w:tcW w:w="2544" w:type="dxa"/>
          </w:tcPr>
          <w:p w14:paraId="66206117" w14:textId="77777777" w:rsidR="000C1AC2" w:rsidRPr="00EE51DF" w:rsidRDefault="000C1AC2" w:rsidP="000C1AC2">
            <w:pPr>
              <w:pStyle w:val="TableText"/>
              <w:rPr>
                <w:color w:val="FF0000"/>
              </w:rPr>
            </w:pPr>
            <w:r w:rsidRPr="00EE51DF">
              <w:rPr>
                <w:color w:val="FF0000"/>
              </w:rPr>
              <w:t>255.255.255.</w:t>
            </w:r>
            <w:r>
              <w:rPr>
                <w:color w:val="FF0000"/>
              </w:rPr>
              <w:t>240</w:t>
            </w:r>
          </w:p>
        </w:tc>
        <w:tc>
          <w:tcPr>
            <w:tcW w:w="2544" w:type="dxa"/>
          </w:tcPr>
          <w:p w14:paraId="03398DFE" w14:textId="77777777" w:rsidR="000C1AC2" w:rsidRPr="00E26731" w:rsidRDefault="000C1AC2" w:rsidP="000C1AC2">
            <w:pPr>
              <w:pStyle w:val="TableText"/>
              <w:rPr>
                <w:color w:val="EE0000"/>
              </w:rPr>
            </w:pPr>
            <w:r w:rsidRPr="00E26731">
              <w:rPr>
                <w:color w:val="EE0000"/>
              </w:rPr>
              <w:t>N/A</w:t>
            </w:r>
          </w:p>
        </w:tc>
      </w:tr>
      <w:tr w:rsidR="000C1AC2" w:rsidRPr="00EE51DF" w14:paraId="14984644" w14:textId="77777777" w:rsidTr="00E26731">
        <w:tc>
          <w:tcPr>
            <w:tcW w:w="2544" w:type="dxa"/>
          </w:tcPr>
          <w:p w14:paraId="4033A823" w14:textId="77777777" w:rsidR="000C1AC2" w:rsidRPr="00EE51DF" w:rsidRDefault="000C1AC2" w:rsidP="000C1AC2">
            <w:pPr>
              <w:pStyle w:val="TableText"/>
              <w:rPr>
                <w:color w:val="FF0000"/>
              </w:rPr>
            </w:pPr>
            <w:r>
              <w:rPr>
                <w:color w:val="FF0000"/>
              </w:rPr>
              <w:t>PC-B</w:t>
            </w:r>
          </w:p>
        </w:tc>
        <w:tc>
          <w:tcPr>
            <w:tcW w:w="2544" w:type="dxa"/>
          </w:tcPr>
          <w:p w14:paraId="18C61D8F" w14:textId="77777777" w:rsidR="000C1AC2" w:rsidRPr="00EE51DF" w:rsidRDefault="000C1AC2" w:rsidP="000C1AC2">
            <w:pPr>
              <w:pStyle w:val="TableText"/>
              <w:rPr>
                <w:color w:val="FF0000"/>
              </w:rPr>
            </w:pPr>
            <w:r>
              <w:rPr>
                <w:color w:val="FF0000"/>
              </w:rPr>
              <w:t>209.165.201.22</w:t>
            </w:r>
          </w:p>
        </w:tc>
        <w:tc>
          <w:tcPr>
            <w:tcW w:w="2544" w:type="dxa"/>
          </w:tcPr>
          <w:p w14:paraId="0368BE6F" w14:textId="77777777" w:rsidR="000C1AC2" w:rsidRPr="00EE51DF" w:rsidRDefault="000C1AC2" w:rsidP="000C1AC2">
            <w:pPr>
              <w:pStyle w:val="TableText"/>
              <w:rPr>
                <w:color w:val="FF0000"/>
              </w:rPr>
            </w:pPr>
            <w:r w:rsidRPr="00EE51DF">
              <w:rPr>
                <w:color w:val="FF0000"/>
              </w:rPr>
              <w:t>255.255.255.</w:t>
            </w:r>
            <w:r>
              <w:rPr>
                <w:color w:val="FF0000"/>
              </w:rPr>
              <w:t>248</w:t>
            </w:r>
          </w:p>
        </w:tc>
        <w:tc>
          <w:tcPr>
            <w:tcW w:w="2544" w:type="dxa"/>
          </w:tcPr>
          <w:p w14:paraId="645E66BD" w14:textId="77777777" w:rsidR="000C1AC2" w:rsidRPr="00E26731" w:rsidRDefault="000C1AC2" w:rsidP="000C1AC2">
            <w:pPr>
              <w:pStyle w:val="TableText"/>
              <w:rPr>
                <w:color w:val="EE0000"/>
              </w:rPr>
            </w:pPr>
            <w:r w:rsidRPr="00E26731">
              <w:rPr>
                <w:color w:val="EE0000"/>
              </w:rPr>
              <w:t>209.165.201.17</w:t>
            </w:r>
          </w:p>
        </w:tc>
      </w:tr>
    </w:tbl>
    <w:p w14:paraId="30CC5DDE" w14:textId="77777777" w:rsidR="00651514" w:rsidRPr="00F27963" w:rsidRDefault="00651514" w:rsidP="00651514">
      <w:pPr>
        <w:pStyle w:val="Heading1"/>
        <w:rPr>
          <w:rStyle w:val="LabSectionGray"/>
        </w:rPr>
      </w:pPr>
      <w:r>
        <w:rPr>
          <w:rStyle w:val="LabSectionGray"/>
        </w:rPr>
        <w:lastRenderedPageBreak/>
        <w:t>Device Configs</w:t>
      </w:r>
    </w:p>
    <w:p w14:paraId="2B39EC36" w14:textId="77777777" w:rsidR="00651514" w:rsidRPr="003559CC" w:rsidRDefault="00651514" w:rsidP="00651514">
      <w:pPr>
        <w:pStyle w:val="Heading1"/>
        <w:rPr>
          <w:rStyle w:val="DevConfigGray"/>
          <w:sz w:val="24"/>
        </w:rPr>
      </w:pPr>
      <w:r w:rsidRPr="003B7605">
        <w:rPr>
          <w:rStyle w:val="LabSectionGray"/>
        </w:rPr>
        <w:t>Router R1 (</w:t>
      </w:r>
      <w:r>
        <w:rPr>
          <w:rStyle w:val="LabSectionGray"/>
        </w:rPr>
        <w:t>Final</w:t>
      </w:r>
      <w:r w:rsidRPr="003B7605">
        <w:rPr>
          <w:rStyle w:val="LabSectionGray"/>
        </w:rPr>
        <w:t>)</w:t>
      </w:r>
    </w:p>
    <w:p w14:paraId="68278FEF" w14:textId="77777777" w:rsidR="00651514" w:rsidRPr="00651514" w:rsidRDefault="00651514" w:rsidP="00651514">
      <w:pPr>
        <w:pStyle w:val="DevConfigs"/>
        <w:rPr>
          <w:rStyle w:val="DevConfigGray"/>
        </w:rPr>
      </w:pPr>
      <w:r w:rsidRPr="00651514">
        <w:rPr>
          <w:rStyle w:val="DevConfigGray"/>
        </w:rPr>
        <w:t>R1# show run</w:t>
      </w:r>
    </w:p>
    <w:p w14:paraId="50C9A621" w14:textId="77777777" w:rsidR="00651514" w:rsidRPr="00651514" w:rsidRDefault="00651514" w:rsidP="00651514">
      <w:pPr>
        <w:pStyle w:val="DevConfigs"/>
        <w:rPr>
          <w:rStyle w:val="DevConfigGray"/>
        </w:rPr>
      </w:pPr>
      <w:r w:rsidRPr="00651514">
        <w:rPr>
          <w:rStyle w:val="DevConfigGray"/>
        </w:rPr>
        <w:t>Building configuration...</w:t>
      </w:r>
    </w:p>
    <w:p w14:paraId="62F725D0" w14:textId="77777777" w:rsidR="00651514" w:rsidRPr="00651514" w:rsidRDefault="00651514" w:rsidP="00651514">
      <w:pPr>
        <w:pStyle w:val="DevConfigs"/>
        <w:rPr>
          <w:rStyle w:val="DevConfigGray"/>
        </w:rPr>
      </w:pPr>
    </w:p>
    <w:p w14:paraId="3E7296FF" w14:textId="77777777" w:rsidR="00651514" w:rsidRPr="00651514" w:rsidRDefault="00651514" w:rsidP="00651514">
      <w:pPr>
        <w:pStyle w:val="DevConfigs"/>
        <w:rPr>
          <w:rStyle w:val="DevConfigGray"/>
        </w:rPr>
      </w:pPr>
    </w:p>
    <w:p w14:paraId="4D1786D5" w14:textId="77777777" w:rsidR="00651514" w:rsidRPr="00651514" w:rsidRDefault="00651514" w:rsidP="00651514">
      <w:pPr>
        <w:pStyle w:val="DevConfigs"/>
        <w:rPr>
          <w:rStyle w:val="DevConfigGray"/>
        </w:rPr>
      </w:pPr>
      <w:r w:rsidRPr="00651514">
        <w:rPr>
          <w:rStyle w:val="DevConfigGray"/>
        </w:rPr>
        <w:t xml:space="preserve">Current </w:t>
      </w:r>
      <w:proofErr w:type="gramStart"/>
      <w:r w:rsidRPr="00651514">
        <w:rPr>
          <w:rStyle w:val="DevConfigGray"/>
        </w:rPr>
        <w:t>configuration :</w:t>
      </w:r>
      <w:proofErr w:type="gramEnd"/>
      <w:r w:rsidRPr="00651514">
        <w:rPr>
          <w:rStyle w:val="DevConfigGray"/>
        </w:rPr>
        <w:t xml:space="preserve"> 1996 bytes</w:t>
      </w:r>
    </w:p>
    <w:p w14:paraId="1A9C7D30" w14:textId="77777777" w:rsidR="00651514" w:rsidRPr="00651514" w:rsidRDefault="00651514" w:rsidP="00651514">
      <w:pPr>
        <w:pStyle w:val="DevConfigs"/>
        <w:rPr>
          <w:rStyle w:val="DevConfigGray"/>
        </w:rPr>
      </w:pPr>
      <w:r w:rsidRPr="00651514">
        <w:rPr>
          <w:rStyle w:val="DevConfigGray"/>
        </w:rPr>
        <w:t>!</w:t>
      </w:r>
    </w:p>
    <w:p w14:paraId="007B4BD2" w14:textId="77777777" w:rsidR="00651514" w:rsidRPr="00651514" w:rsidRDefault="00651514" w:rsidP="00651514">
      <w:pPr>
        <w:pStyle w:val="DevConfigs"/>
        <w:rPr>
          <w:rStyle w:val="DevConfigGray"/>
        </w:rPr>
      </w:pPr>
      <w:r w:rsidRPr="00651514">
        <w:rPr>
          <w:rStyle w:val="DevConfigGray"/>
        </w:rPr>
        <w:t>version 16.9</w:t>
      </w:r>
    </w:p>
    <w:p w14:paraId="15185F4E" w14:textId="77777777" w:rsidR="00651514" w:rsidRPr="00651514" w:rsidRDefault="00651514" w:rsidP="00651514">
      <w:pPr>
        <w:pStyle w:val="DevConfigs"/>
        <w:rPr>
          <w:rStyle w:val="DevConfigGray"/>
        </w:rPr>
      </w:pPr>
      <w:r w:rsidRPr="00651514">
        <w:rPr>
          <w:rStyle w:val="DevConfigGray"/>
        </w:rPr>
        <w:t xml:space="preserve">service timestamps debug datetime </w:t>
      </w:r>
      <w:proofErr w:type="spellStart"/>
      <w:r w:rsidRPr="00651514">
        <w:rPr>
          <w:rStyle w:val="DevConfigGray"/>
        </w:rPr>
        <w:t>msec</w:t>
      </w:r>
      <w:proofErr w:type="spellEnd"/>
    </w:p>
    <w:p w14:paraId="630CE6A9" w14:textId="77777777" w:rsidR="00651514" w:rsidRPr="00651514" w:rsidRDefault="00651514" w:rsidP="00651514">
      <w:pPr>
        <w:pStyle w:val="DevConfigs"/>
        <w:rPr>
          <w:rStyle w:val="DevConfigGray"/>
        </w:rPr>
      </w:pPr>
      <w:r w:rsidRPr="00651514">
        <w:rPr>
          <w:rStyle w:val="DevConfigGray"/>
        </w:rPr>
        <w:t xml:space="preserve">service timestamps log datetime </w:t>
      </w:r>
      <w:proofErr w:type="spellStart"/>
      <w:r w:rsidRPr="00651514">
        <w:rPr>
          <w:rStyle w:val="DevConfigGray"/>
        </w:rPr>
        <w:t>msec</w:t>
      </w:r>
      <w:proofErr w:type="spellEnd"/>
    </w:p>
    <w:p w14:paraId="00F9D700" w14:textId="77777777" w:rsidR="00651514" w:rsidRPr="00651514" w:rsidRDefault="00651514" w:rsidP="00651514">
      <w:pPr>
        <w:pStyle w:val="DevConfigs"/>
        <w:rPr>
          <w:rStyle w:val="DevConfigGray"/>
        </w:rPr>
      </w:pPr>
      <w:r w:rsidRPr="00651514">
        <w:rPr>
          <w:rStyle w:val="DevConfigGray"/>
        </w:rPr>
        <w:t>service password-encryption</w:t>
      </w:r>
    </w:p>
    <w:p w14:paraId="0BB9BE85" w14:textId="77777777" w:rsidR="00651514" w:rsidRPr="00651514" w:rsidRDefault="00651514" w:rsidP="00651514">
      <w:pPr>
        <w:pStyle w:val="DevConfigs"/>
        <w:rPr>
          <w:rStyle w:val="DevConfigGray"/>
        </w:rPr>
      </w:pPr>
      <w:r w:rsidRPr="00651514">
        <w:rPr>
          <w:rStyle w:val="DevConfigGray"/>
        </w:rPr>
        <w:t xml:space="preserve">platform </w:t>
      </w:r>
      <w:proofErr w:type="spellStart"/>
      <w:r w:rsidRPr="00651514">
        <w:rPr>
          <w:rStyle w:val="DevConfigGray"/>
        </w:rPr>
        <w:t>qfp</w:t>
      </w:r>
      <w:proofErr w:type="spellEnd"/>
      <w:r w:rsidRPr="00651514">
        <w:rPr>
          <w:rStyle w:val="DevConfigGray"/>
        </w:rPr>
        <w:t xml:space="preserve"> utilization monitor load 80</w:t>
      </w:r>
    </w:p>
    <w:p w14:paraId="6FCEAB8A" w14:textId="77777777" w:rsidR="00651514" w:rsidRPr="00651514" w:rsidRDefault="00651514" w:rsidP="00651514">
      <w:pPr>
        <w:pStyle w:val="DevConfigs"/>
        <w:rPr>
          <w:rStyle w:val="DevConfigGray"/>
        </w:rPr>
      </w:pPr>
      <w:r w:rsidRPr="00651514">
        <w:rPr>
          <w:rStyle w:val="DevConfigGray"/>
        </w:rPr>
        <w:t>no platform punt-keepalive disable-kernel-core</w:t>
      </w:r>
    </w:p>
    <w:p w14:paraId="6697AD73" w14:textId="77777777" w:rsidR="00651514" w:rsidRPr="00651514" w:rsidRDefault="00651514" w:rsidP="00651514">
      <w:pPr>
        <w:pStyle w:val="DevConfigs"/>
        <w:rPr>
          <w:rStyle w:val="DevConfigGray"/>
        </w:rPr>
      </w:pPr>
      <w:r w:rsidRPr="00651514">
        <w:rPr>
          <w:rStyle w:val="DevConfigGray"/>
        </w:rPr>
        <w:t>!</w:t>
      </w:r>
    </w:p>
    <w:p w14:paraId="63E614FA" w14:textId="77777777" w:rsidR="00651514" w:rsidRPr="00651514" w:rsidRDefault="00651514" w:rsidP="00651514">
      <w:pPr>
        <w:pStyle w:val="DevConfigs"/>
        <w:rPr>
          <w:rStyle w:val="DevConfigGray"/>
        </w:rPr>
      </w:pPr>
      <w:r w:rsidRPr="00651514">
        <w:rPr>
          <w:rStyle w:val="DevConfigGray"/>
        </w:rPr>
        <w:t>hostname R1</w:t>
      </w:r>
    </w:p>
    <w:p w14:paraId="0CBFB2DC" w14:textId="77777777" w:rsidR="00651514" w:rsidRPr="00651514" w:rsidRDefault="00651514" w:rsidP="00651514">
      <w:pPr>
        <w:pStyle w:val="DevConfigs"/>
        <w:rPr>
          <w:rStyle w:val="DevConfigGray"/>
        </w:rPr>
      </w:pPr>
      <w:r w:rsidRPr="00651514">
        <w:rPr>
          <w:rStyle w:val="DevConfigGray"/>
        </w:rPr>
        <w:t>!</w:t>
      </w:r>
    </w:p>
    <w:p w14:paraId="313D54F3" w14:textId="77777777" w:rsidR="00651514" w:rsidRPr="00651514" w:rsidRDefault="00651514" w:rsidP="00651514">
      <w:pPr>
        <w:pStyle w:val="DevConfigs"/>
        <w:rPr>
          <w:rStyle w:val="DevConfigGray"/>
        </w:rPr>
      </w:pPr>
      <w:r w:rsidRPr="00651514">
        <w:rPr>
          <w:rStyle w:val="DevConfigGray"/>
        </w:rPr>
        <w:t>boot-start-marker</w:t>
      </w:r>
    </w:p>
    <w:p w14:paraId="18F0BC81" w14:textId="77777777" w:rsidR="00651514" w:rsidRPr="00651514" w:rsidRDefault="00651514" w:rsidP="00651514">
      <w:pPr>
        <w:pStyle w:val="DevConfigs"/>
        <w:rPr>
          <w:rStyle w:val="DevConfigGray"/>
        </w:rPr>
      </w:pPr>
      <w:r w:rsidRPr="00651514">
        <w:rPr>
          <w:rStyle w:val="DevConfigGray"/>
        </w:rPr>
        <w:t>boot-end-marker</w:t>
      </w:r>
    </w:p>
    <w:p w14:paraId="667C6C9D" w14:textId="77777777" w:rsidR="00651514" w:rsidRPr="00651514" w:rsidRDefault="00651514" w:rsidP="00651514">
      <w:pPr>
        <w:pStyle w:val="DevConfigs"/>
        <w:rPr>
          <w:rStyle w:val="DevConfigGray"/>
        </w:rPr>
      </w:pPr>
      <w:r w:rsidRPr="00651514">
        <w:rPr>
          <w:rStyle w:val="DevConfigGray"/>
        </w:rPr>
        <w:t>!</w:t>
      </w:r>
    </w:p>
    <w:p w14:paraId="4E5FB560" w14:textId="77777777" w:rsidR="00651514" w:rsidRPr="00651514" w:rsidRDefault="00651514" w:rsidP="00651514">
      <w:pPr>
        <w:pStyle w:val="DevConfigs"/>
        <w:rPr>
          <w:rStyle w:val="DevConfigGray"/>
        </w:rPr>
      </w:pPr>
      <w:r w:rsidRPr="00651514">
        <w:rPr>
          <w:rStyle w:val="DevConfigGray"/>
        </w:rPr>
        <w:t>!</w:t>
      </w:r>
    </w:p>
    <w:p w14:paraId="48BE04C2" w14:textId="77777777" w:rsidR="00651514" w:rsidRPr="00651514" w:rsidRDefault="00651514" w:rsidP="00651514">
      <w:pPr>
        <w:pStyle w:val="DevConfigs"/>
        <w:rPr>
          <w:rStyle w:val="DevConfigGray"/>
        </w:rPr>
      </w:pPr>
      <w:proofErr w:type="spellStart"/>
      <w:r w:rsidRPr="00651514">
        <w:rPr>
          <w:rStyle w:val="DevConfigGray"/>
        </w:rPr>
        <w:t>vrf</w:t>
      </w:r>
      <w:proofErr w:type="spellEnd"/>
      <w:r w:rsidRPr="00651514">
        <w:rPr>
          <w:rStyle w:val="DevConfigGray"/>
        </w:rPr>
        <w:t xml:space="preserve"> definition </w:t>
      </w:r>
      <w:proofErr w:type="spellStart"/>
      <w:r w:rsidRPr="00651514">
        <w:rPr>
          <w:rStyle w:val="DevConfigGray"/>
        </w:rPr>
        <w:t>Mgmt-intf</w:t>
      </w:r>
      <w:proofErr w:type="spellEnd"/>
    </w:p>
    <w:p w14:paraId="3CC95AFF" w14:textId="77777777" w:rsidR="00651514" w:rsidRPr="00651514" w:rsidRDefault="00651514" w:rsidP="00651514">
      <w:pPr>
        <w:pStyle w:val="DevConfigs"/>
        <w:rPr>
          <w:rStyle w:val="DevConfigGray"/>
        </w:rPr>
      </w:pPr>
      <w:r w:rsidRPr="00651514">
        <w:rPr>
          <w:rStyle w:val="DevConfigGray"/>
        </w:rPr>
        <w:t xml:space="preserve"> !</w:t>
      </w:r>
    </w:p>
    <w:p w14:paraId="13B4BE48" w14:textId="77777777" w:rsidR="00651514" w:rsidRPr="00651514" w:rsidRDefault="00651514" w:rsidP="00651514">
      <w:pPr>
        <w:pStyle w:val="DevConfigs"/>
        <w:rPr>
          <w:rStyle w:val="DevConfigGray"/>
        </w:rPr>
      </w:pPr>
      <w:r w:rsidRPr="00651514">
        <w:rPr>
          <w:rStyle w:val="DevConfigGray"/>
        </w:rPr>
        <w:t xml:space="preserve"> address-family ipv4</w:t>
      </w:r>
    </w:p>
    <w:p w14:paraId="17F49B3D" w14:textId="77777777" w:rsidR="00651514" w:rsidRPr="00651514" w:rsidRDefault="00651514" w:rsidP="00651514">
      <w:pPr>
        <w:pStyle w:val="DevConfigs"/>
        <w:rPr>
          <w:rStyle w:val="DevConfigGray"/>
        </w:rPr>
      </w:pPr>
      <w:r w:rsidRPr="00651514">
        <w:rPr>
          <w:rStyle w:val="DevConfigGray"/>
        </w:rPr>
        <w:t xml:space="preserve"> exit-address-family</w:t>
      </w:r>
    </w:p>
    <w:p w14:paraId="1DF426CA" w14:textId="77777777" w:rsidR="00651514" w:rsidRPr="00651514" w:rsidRDefault="00651514" w:rsidP="00651514">
      <w:pPr>
        <w:pStyle w:val="DevConfigs"/>
        <w:rPr>
          <w:rStyle w:val="DevConfigGray"/>
        </w:rPr>
      </w:pPr>
      <w:r w:rsidRPr="00651514">
        <w:rPr>
          <w:rStyle w:val="DevConfigGray"/>
        </w:rPr>
        <w:t xml:space="preserve"> !</w:t>
      </w:r>
    </w:p>
    <w:p w14:paraId="3A80CCA1" w14:textId="77777777" w:rsidR="00651514" w:rsidRPr="00651514" w:rsidRDefault="00651514" w:rsidP="00651514">
      <w:pPr>
        <w:pStyle w:val="DevConfigs"/>
        <w:rPr>
          <w:rStyle w:val="DevConfigGray"/>
        </w:rPr>
      </w:pPr>
      <w:r w:rsidRPr="00651514">
        <w:rPr>
          <w:rStyle w:val="DevConfigGray"/>
        </w:rPr>
        <w:t xml:space="preserve"> address-family ipv6</w:t>
      </w:r>
    </w:p>
    <w:p w14:paraId="7A370DA2" w14:textId="77777777" w:rsidR="00651514" w:rsidRPr="00651514" w:rsidRDefault="00651514" w:rsidP="00651514">
      <w:pPr>
        <w:pStyle w:val="DevConfigs"/>
        <w:rPr>
          <w:rStyle w:val="DevConfigGray"/>
        </w:rPr>
      </w:pPr>
      <w:r w:rsidRPr="00651514">
        <w:rPr>
          <w:rStyle w:val="DevConfigGray"/>
        </w:rPr>
        <w:t xml:space="preserve"> exit-address-family</w:t>
      </w:r>
    </w:p>
    <w:p w14:paraId="2D12F531" w14:textId="77777777" w:rsidR="00651514" w:rsidRPr="00651514" w:rsidRDefault="00651514" w:rsidP="00651514">
      <w:pPr>
        <w:pStyle w:val="DevConfigs"/>
        <w:rPr>
          <w:rStyle w:val="DevConfigGray"/>
        </w:rPr>
      </w:pPr>
      <w:r w:rsidRPr="00651514">
        <w:rPr>
          <w:rStyle w:val="DevConfigGray"/>
        </w:rPr>
        <w:t>!</w:t>
      </w:r>
    </w:p>
    <w:p w14:paraId="4B551DA9" w14:textId="77777777" w:rsidR="00651514" w:rsidRPr="00651514" w:rsidRDefault="00651514" w:rsidP="00651514">
      <w:pPr>
        <w:pStyle w:val="DevConfigs"/>
        <w:rPr>
          <w:rStyle w:val="DevConfigGray"/>
        </w:rPr>
      </w:pPr>
      <w:r w:rsidRPr="00651514">
        <w:rPr>
          <w:rStyle w:val="DevConfigGray"/>
        </w:rPr>
        <w:t>security passwords min-length 10</w:t>
      </w:r>
    </w:p>
    <w:p w14:paraId="1B5FB377" w14:textId="77777777" w:rsidR="00651514" w:rsidRPr="00651514" w:rsidRDefault="00651514" w:rsidP="00651514">
      <w:pPr>
        <w:pStyle w:val="DevConfigs"/>
        <w:rPr>
          <w:rStyle w:val="DevConfigGray"/>
        </w:rPr>
      </w:pPr>
      <w:r w:rsidRPr="00651514">
        <w:rPr>
          <w:rStyle w:val="DevConfigGray"/>
        </w:rPr>
        <w:t>enable secret 5 $1$tb37$HEFly7HEQ9wFtxe8mOxge1</w:t>
      </w:r>
    </w:p>
    <w:p w14:paraId="41749241" w14:textId="77777777" w:rsidR="00651514" w:rsidRPr="00651514" w:rsidRDefault="00651514" w:rsidP="00651514">
      <w:pPr>
        <w:pStyle w:val="DevConfigs"/>
        <w:rPr>
          <w:rStyle w:val="DevConfigGray"/>
        </w:rPr>
      </w:pPr>
      <w:r w:rsidRPr="00651514">
        <w:rPr>
          <w:rStyle w:val="DevConfigGray"/>
        </w:rPr>
        <w:t>!</w:t>
      </w:r>
    </w:p>
    <w:p w14:paraId="301BA008" w14:textId="77777777" w:rsidR="00651514" w:rsidRPr="00651514" w:rsidRDefault="00651514" w:rsidP="00651514">
      <w:pPr>
        <w:pStyle w:val="DevConfigs"/>
        <w:rPr>
          <w:rStyle w:val="DevConfigGray"/>
        </w:rPr>
      </w:pPr>
      <w:r w:rsidRPr="00651514">
        <w:rPr>
          <w:rStyle w:val="DevConfigGray"/>
        </w:rPr>
        <w:t xml:space="preserve">no </w:t>
      </w:r>
      <w:proofErr w:type="spellStart"/>
      <w:r w:rsidRPr="00651514">
        <w:rPr>
          <w:rStyle w:val="DevConfigGray"/>
        </w:rPr>
        <w:t>aaa</w:t>
      </w:r>
      <w:proofErr w:type="spellEnd"/>
      <w:r w:rsidRPr="00651514">
        <w:rPr>
          <w:rStyle w:val="DevConfigGray"/>
        </w:rPr>
        <w:t xml:space="preserve"> new-model</w:t>
      </w:r>
    </w:p>
    <w:p w14:paraId="2ED71345" w14:textId="77777777" w:rsidR="00651514" w:rsidRPr="00651514" w:rsidRDefault="00651514" w:rsidP="00651514">
      <w:pPr>
        <w:pStyle w:val="DevConfigs"/>
        <w:rPr>
          <w:rStyle w:val="DevConfigGray"/>
        </w:rPr>
      </w:pPr>
      <w:r w:rsidRPr="00651514">
        <w:rPr>
          <w:rStyle w:val="DevConfigGray"/>
        </w:rPr>
        <w:t>!</w:t>
      </w:r>
    </w:p>
    <w:p w14:paraId="0C0B1908" w14:textId="77777777" w:rsidR="00651514" w:rsidRPr="00651514" w:rsidRDefault="00651514" w:rsidP="00651514">
      <w:pPr>
        <w:pStyle w:val="DevConfigs"/>
        <w:rPr>
          <w:rStyle w:val="DevConfigGray"/>
        </w:rPr>
      </w:pPr>
      <w:r w:rsidRPr="00651514">
        <w:rPr>
          <w:rStyle w:val="DevConfigGray"/>
        </w:rPr>
        <w:t>!</w:t>
      </w:r>
    </w:p>
    <w:p w14:paraId="20CC0F04" w14:textId="77777777" w:rsidR="00651514" w:rsidRPr="00651514" w:rsidRDefault="00651514" w:rsidP="00651514">
      <w:pPr>
        <w:pStyle w:val="DevConfigs"/>
        <w:rPr>
          <w:rStyle w:val="DevConfigGray"/>
        </w:rPr>
      </w:pPr>
      <w:r w:rsidRPr="00651514">
        <w:rPr>
          <w:rStyle w:val="DevConfigGray"/>
        </w:rPr>
        <w:t xml:space="preserve">no </w:t>
      </w:r>
      <w:proofErr w:type="spellStart"/>
      <w:r w:rsidRPr="00651514">
        <w:rPr>
          <w:rStyle w:val="DevConfigGray"/>
        </w:rPr>
        <w:t>ip</w:t>
      </w:r>
      <w:proofErr w:type="spellEnd"/>
      <w:r w:rsidRPr="00651514">
        <w:rPr>
          <w:rStyle w:val="DevConfigGray"/>
        </w:rPr>
        <w:t xml:space="preserve"> domain lookup</w:t>
      </w:r>
    </w:p>
    <w:p w14:paraId="4F68CE64" w14:textId="77777777" w:rsidR="00651514" w:rsidRPr="00651514" w:rsidRDefault="00651514" w:rsidP="00651514">
      <w:pPr>
        <w:pStyle w:val="DevConfigs"/>
        <w:rPr>
          <w:rStyle w:val="DevConfigGray"/>
        </w:rPr>
      </w:pPr>
      <w:proofErr w:type="spellStart"/>
      <w:r w:rsidRPr="00651514">
        <w:rPr>
          <w:rStyle w:val="DevConfigGray"/>
        </w:rPr>
        <w:t>ip</w:t>
      </w:r>
      <w:proofErr w:type="spellEnd"/>
      <w:r w:rsidRPr="00651514">
        <w:rPr>
          <w:rStyle w:val="DevConfigGray"/>
        </w:rPr>
        <w:t xml:space="preserve"> domain name ccna-lab.com</w:t>
      </w:r>
    </w:p>
    <w:p w14:paraId="02C2A62D" w14:textId="77777777" w:rsidR="00651514" w:rsidRPr="00651514" w:rsidRDefault="00651514" w:rsidP="00651514">
      <w:pPr>
        <w:pStyle w:val="DevConfigs"/>
        <w:rPr>
          <w:rStyle w:val="DevConfigGray"/>
        </w:rPr>
      </w:pPr>
      <w:r w:rsidRPr="00651514">
        <w:rPr>
          <w:rStyle w:val="DevConfigGray"/>
        </w:rPr>
        <w:t>!</w:t>
      </w:r>
    </w:p>
    <w:p w14:paraId="006DC9A5" w14:textId="77777777" w:rsidR="00651514" w:rsidRPr="00651514" w:rsidRDefault="00651514" w:rsidP="00651514">
      <w:pPr>
        <w:pStyle w:val="DevConfigs"/>
        <w:rPr>
          <w:rStyle w:val="DevConfigGray"/>
        </w:rPr>
      </w:pPr>
      <w:r w:rsidRPr="00651514">
        <w:rPr>
          <w:rStyle w:val="DevConfigGray"/>
        </w:rPr>
        <w:t>login on-success log</w:t>
      </w:r>
    </w:p>
    <w:p w14:paraId="0EDD6263" w14:textId="77777777" w:rsidR="00651514" w:rsidRPr="00651514" w:rsidRDefault="00651514" w:rsidP="00651514">
      <w:pPr>
        <w:pStyle w:val="DevConfigs"/>
        <w:rPr>
          <w:rStyle w:val="DevConfigGray"/>
        </w:rPr>
      </w:pPr>
      <w:r w:rsidRPr="00651514">
        <w:rPr>
          <w:rStyle w:val="DevConfigGray"/>
        </w:rPr>
        <w:t>!</w:t>
      </w:r>
    </w:p>
    <w:p w14:paraId="5E143737" w14:textId="77777777" w:rsidR="00651514" w:rsidRPr="00651514" w:rsidRDefault="00651514" w:rsidP="00651514">
      <w:pPr>
        <w:pStyle w:val="DevConfigs"/>
        <w:rPr>
          <w:rStyle w:val="DevConfigGray"/>
        </w:rPr>
      </w:pPr>
      <w:r w:rsidRPr="00651514">
        <w:rPr>
          <w:rStyle w:val="DevConfigGray"/>
        </w:rPr>
        <w:t>subscriber templating</w:t>
      </w:r>
    </w:p>
    <w:p w14:paraId="48971C17" w14:textId="77777777" w:rsidR="00651514" w:rsidRPr="00651514" w:rsidRDefault="00651514" w:rsidP="00651514">
      <w:pPr>
        <w:pStyle w:val="DevConfigs"/>
        <w:rPr>
          <w:rStyle w:val="DevConfigGray"/>
        </w:rPr>
      </w:pPr>
      <w:r w:rsidRPr="00651514">
        <w:rPr>
          <w:rStyle w:val="DevConfigGray"/>
        </w:rPr>
        <w:t>!</w:t>
      </w:r>
    </w:p>
    <w:p w14:paraId="681D8BF9" w14:textId="77777777" w:rsidR="00651514" w:rsidRPr="00651514" w:rsidRDefault="00651514" w:rsidP="00651514">
      <w:pPr>
        <w:pStyle w:val="DevConfigs"/>
        <w:rPr>
          <w:rStyle w:val="DevConfigGray"/>
        </w:rPr>
      </w:pPr>
      <w:r w:rsidRPr="00651514">
        <w:rPr>
          <w:rStyle w:val="DevConfigGray"/>
        </w:rPr>
        <w:t>ipv6 unicast-routing</w:t>
      </w:r>
    </w:p>
    <w:p w14:paraId="508FC5B1" w14:textId="77777777" w:rsidR="00651514" w:rsidRPr="00651514" w:rsidRDefault="00651514" w:rsidP="00651514">
      <w:pPr>
        <w:pStyle w:val="DevConfigs"/>
        <w:rPr>
          <w:rStyle w:val="DevConfigGray"/>
        </w:rPr>
      </w:pPr>
      <w:r w:rsidRPr="00651514">
        <w:rPr>
          <w:rStyle w:val="DevConfigGray"/>
        </w:rPr>
        <w:t>multilink bundle-name authenticated</w:t>
      </w:r>
    </w:p>
    <w:p w14:paraId="36A00945" w14:textId="77777777" w:rsidR="00651514" w:rsidRPr="00651514" w:rsidRDefault="00651514" w:rsidP="00651514">
      <w:pPr>
        <w:pStyle w:val="DevConfigs"/>
        <w:rPr>
          <w:rStyle w:val="DevConfigGray"/>
        </w:rPr>
      </w:pPr>
      <w:r w:rsidRPr="00651514">
        <w:rPr>
          <w:rStyle w:val="DevConfigGray"/>
        </w:rPr>
        <w:t>!</w:t>
      </w:r>
    </w:p>
    <w:p w14:paraId="34905A1C" w14:textId="77777777" w:rsidR="00651514" w:rsidRPr="00651514" w:rsidRDefault="00651514" w:rsidP="00651514">
      <w:pPr>
        <w:pStyle w:val="DevConfigs"/>
        <w:rPr>
          <w:rStyle w:val="DevConfigGray"/>
        </w:rPr>
      </w:pPr>
      <w:r w:rsidRPr="00651514">
        <w:rPr>
          <w:rStyle w:val="DevConfigGray"/>
        </w:rPr>
        <w:t>spanning-tree extend system-id</w:t>
      </w:r>
    </w:p>
    <w:p w14:paraId="20DDA6EF" w14:textId="77777777" w:rsidR="00651514" w:rsidRPr="00651514" w:rsidRDefault="00651514" w:rsidP="00651514">
      <w:pPr>
        <w:pStyle w:val="DevConfigs"/>
        <w:rPr>
          <w:rStyle w:val="DevConfigGray"/>
        </w:rPr>
      </w:pPr>
      <w:r w:rsidRPr="00651514">
        <w:rPr>
          <w:rStyle w:val="DevConfigGray"/>
        </w:rPr>
        <w:t>!</w:t>
      </w:r>
    </w:p>
    <w:p w14:paraId="7259F297" w14:textId="77777777" w:rsidR="00651514" w:rsidRPr="00651514" w:rsidRDefault="00651514" w:rsidP="00651514">
      <w:pPr>
        <w:pStyle w:val="DevConfigs"/>
        <w:rPr>
          <w:rStyle w:val="DevConfigGray"/>
        </w:rPr>
      </w:pPr>
      <w:r w:rsidRPr="00651514">
        <w:rPr>
          <w:rStyle w:val="DevConfigGray"/>
        </w:rPr>
        <w:t>username admin secret 5 $1$v7EB$LvxDoR.KMsSFTmxJHIuyz0</w:t>
      </w:r>
    </w:p>
    <w:p w14:paraId="7FBC8DE7" w14:textId="77777777" w:rsidR="00651514" w:rsidRPr="00651514" w:rsidRDefault="00651514" w:rsidP="00651514">
      <w:pPr>
        <w:pStyle w:val="DevConfigs"/>
        <w:rPr>
          <w:rStyle w:val="DevConfigGray"/>
        </w:rPr>
      </w:pPr>
      <w:r w:rsidRPr="00651514">
        <w:rPr>
          <w:rStyle w:val="DevConfigGray"/>
        </w:rPr>
        <w:lastRenderedPageBreak/>
        <w:t>!</w:t>
      </w:r>
    </w:p>
    <w:p w14:paraId="7F9CCB47" w14:textId="77777777" w:rsidR="00651514" w:rsidRPr="00651514" w:rsidRDefault="00651514" w:rsidP="00651514">
      <w:pPr>
        <w:pStyle w:val="DevConfigs"/>
        <w:rPr>
          <w:rStyle w:val="DevConfigGray"/>
        </w:rPr>
      </w:pPr>
      <w:r w:rsidRPr="00651514">
        <w:rPr>
          <w:rStyle w:val="DevConfigGray"/>
        </w:rPr>
        <w:t>redundancy</w:t>
      </w:r>
    </w:p>
    <w:p w14:paraId="3D2F6671" w14:textId="77777777" w:rsidR="00651514" w:rsidRPr="00651514" w:rsidRDefault="00651514" w:rsidP="00651514">
      <w:pPr>
        <w:pStyle w:val="DevConfigs"/>
        <w:rPr>
          <w:rStyle w:val="DevConfigGray"/>
        </w:rPr>
      </w:pPr>
      <w:r w:rsidRPr="00651514">
        <w:rPr>
          <w:rStyle w:val="DevConfigGray"/>
        </w:rPr>
        <w:t xml:space="preserve"> mode none</w:t>
      </w:r>
    </w:p>
    <w:p w14:paraId="5E79DC6F" w14:textId="77777777" w:rsidR="00651514" w:rsidRPr="00651514" w:rsidRDefault="00651514" w:rsidP="00651514">
      <w:pPr>
        <w:pStyle w:val="DevConfigs"/>
        <w:rPr>
          <w:rStyle w:val="DevConfigGray"/>
        </w:rPr>
      </w:pPr>
      <w:r w:rsidRPr="00651514">
        <w:rPr>
          <w:rStyle w:val="DevConfigGray"/>
        </w:rPr>
        <w:t>!</w:t>
      </w:r>
    </w:p>
    <w:p w14:paraId="040A70EF" w14:textId="77777777" w:rsidR="00651514" w:rsidRPr="00651514" w:rsidRDefault="00651514" w:rsidP="00651514">
      <w:pPr>
        <w:pStyle w:val="DevConfigs"/>
        <w:rPr>
          <w:rStyle w:val="DevConfigGray"/>
        </w:rPr>
      </w:pPr>
      <w:r w:rsidRPr="00651514">
        <w:rPr>
          <w:rStyle w:val="DevConfigGray"/>
        </w:rPr>
        <w:t>!</w:t>
      </w:r>
    </w:p>
    <w:p w14:paraId="1F9B35CD" w14:textId="77777777" w:rsidR="00651514" w:rsidRPr="00651514" w:rsidRDefault="00651514" w:rsidP="00651514">
      <w:pPr>
        <w:pStyle w:val="DevConfigs"/>
        <w:rPr>
          <w:rStyle w:val="DevConfigGray"/>
        </w:rPr>
      </w:pPr>
      <w:r w:rsidRPr="00651514">
        <w:rPr>
          <w:rStyle w:val="DevConfigGray"/>
        </w:rPr>
        <w:t>interface GigabitEthernet0/0/0</w:t>
      </w:r>
    </w:p>
    <w:p w14:paraId="206BBD0F" w14:textId="77777777" w:rsidR="00651514" w:rsidRPr="00651514" w:rsidRDefault="00651514" w:rsidP="00651514">
      <w:pPr>
        <w:pStyle w:val="DevConfigs"/>
        <w:rPr>
          <w:rStyle w:val="DevConfigGray"/>
        </w:rPr>
      </w:pPr>
      <w:r w:rsidRPr="00651514">
        <w:rPr>
          <w:rStyle w:val="DevConfigGray"/>
        </w:rPr>
        <w:t xml:space="preserve"> description Connection to PC-B</w:t>
      </w:r>
    </w:p>
    <w:p w14:paraId="6040BC24" w14:textId="77777777" w:rsidR="00651514" w:rsidRDefault="00651514" w:rsidP="00651514">
      <w:pPr>
        <w:pStyle w:val="DevConfigs"/>
        <w:rPr>
          <w:rStyle w:val="DevConfigGray"/>
        </w:rPr>
      </w:pPr>
      <w:r w:rsidRPr="00651514">
        <w:rPr>
          <w:rStyle w:val="DevConfigGray"/>
        </w:rPr>
        <w:t xml:space="preserve"> </w:t>
      </w:r>
      <w:proofErr w:type="spellStart"/>
      <w:r w:rsidRPr="00651514">
        <w:rPr>
          <w:rStyle w:val="DevConfigGray"/>
        </w:rPr>
        <w:t>ip</w:t>
      </w:r>
      <w:proofErr w:type="spellEnd"/>
      <w:r w:rsidRPr="00651514">
        <w:rPr>
          <w:rStyle w:val="DevConfigGray"/>
        </w:rPr>
        <w:t xml:space="preserve"> address 192.168.10.1</w:t>
      </w:r>
      <w:r w:rsidR="00E739BF">
        <w:rPr>
          <w:rStyle w:val="DevConfigGray"/>
        </w:rPr>
        <w:t>29</w:t>
      </w:r>
      <w:r w:rsidRPr="00651514">
        <w:rPr>
          <w:rStyle w:val="DevConfigGray"/>
        </w:rPr>
        <w:t xml:space="preserve"> 255.255.255.</w:t>
      </w:r>
      <w:r w:rsidR="00E739BF">
        <w:rPr>
          <w:rStyle w:val="DevConfigGray"/>
        </w:rPr>
        <w:t>192</w:t>
      </w:r>
    </w:p>
    <w:p w14:paraId="2E7EAD29" w14:textId="77777777" w:rsidR="007C3975" w:rsidRPr="00651514" w:rsidRDefault="007C3975"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address 172.16.1.</w:t>
      </w:r>
      <w:r w:rsidR="00E739BF">
        <w:rPr>
          <w:rStyle w:val="DevConfigGray"/>
        </w:rPr>
        <w:t>65</w:t>
      </w:r>
      <w:r>
        <w:rPr>
          <w:rStyle w:val="DevConfigGray"/>
        </w:rPr>
        <w:t xml:space="preserve"> 255.255.255.</w:t>
      </w:r>
      <w:r w:rsidR="00E739BF">
        <w:rPr>
          <w:rStyle w:val="DevConfigGray"/>
        </w:rPr>
        <w:t>224</w:t>
      </w:r>
    </w:p>
    <w:p w14:paraId="4CC5CFF1" w14:textId="77777777" w:rsidR="00E739BF" w:rsidRDefault="00E739BF"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address 209.165.201.17 255.255.255.248</w:t>
      </w:r>
    </w:p>
    <w:p w14:paraId="5BC7266B" w14:textId="77777777" w:rsidR="00651514" w:rsidRPr="00651514" w:rsidRDefault="00651514" w:rsidP="00651514">
      <w:pPr>
        <w:pStyle w:val="DevConfigs"/>
        <w:rPr>
          <w:rStyle w:val="DevConfigGray"/>
        </w:rPr>
      </w:pPr>
      <w:r w:rsidRPr="00651514">
        <w:rPr>
          <w:rStyle w:val="DevConfigGray"/>
        </w:rPr>
        <w:t xml:space="preserve"> negotiation auto</w:t>
      </w:r>
    </w:p>
    <w:p w14:paraId="0219B6DC" w14:textId="77777777" w:rsidR="00651514" w:rsidRPr="00651514" w:rsidRDefault="00651514" w:rsidP="00651514">
      <w:pPr>
        <w:pStyle w:val="DevConfigs"/>
        <w:rPr>
          <w:rStyle w:val="DevConfigGray"/>
        </w:rPr>
      </w:pPr>
      <w:r w:rsidRPr="00651514">
        <w:rPr>
          <w:rStyle w:val="DevConfigGray"/>
        </w:rPr>
        <w:t xml:space="preserve"> ipv6 address FE80::1 link-local</w:t>
      </w:r>
    </w:p>
    <w:p w14:paraId="2F88BD30" w14:textId="77777777" w:rsidR="00651514" w:rsidRPr="00651514" w:rsidRDefault="00651514" w:rsidP="00651514">
      <w:pPr>
        <w:pStyle w:val="DevConfigs"/>
        <w:rPr>
          <w:rStyle w:val="DevConfigGray"/>
        </w:rPr>
      </w:pPr>
      <w:r w:rsidRPr="00651514">
        <w:rPr>
          <w:rStyle w:val="DevConfigGray"/>
        </w:rPr>
        <w:t xml:space="preserve"> ipv6 address 2001:DB</w:t>
      </w:r>
      <w:proofErr w:type="gramStart"/>
      <w:r w:rsidRPr="00651514">
        <w:rPr>
          <w:rStyle w:val="DevConfigGray"/>
        </w:rPr>
        <w:t>8:ACAD</w:t>
      </w:r>
      <w:proofErr w:type="gramEnd"/>
      <w:r w:rsidRPr="00651514">
        <w:rPr>
          <w:rStyle w:val="DevConfigGray"/>
        </w:rPr>
        <w:t>:A::1/64</w:t>
      </w:r>
    </w:p>
    <w:p w14:paraId="2BCE94CF" w14:textId="77777777" w:rsidR="00651514" w:rsidRPr="00651514" w:rsidRDefault="00651514" w:rsidP="00651514">
      <w:pPr>
        <w:pStyle w:val="DevConfigs"/>
        <w:rPr>
          <w:rStyle w:val="DevConfigGray"/>
        </w:rPr>
      </w:pPr>
      <w:r w:rsidRPr="00651514">
        <w:rPr>
          <w:rStyle w:val="DevConfigGray"/>
        </w:rPr>
        <w:t>!</w:t>
      </w:r>
    </w:p>
    <w:p w14:paraId="2F2FA6C9" w14:textId="77777777" w:rsidR="00651514" w:rsidRPr="00651514" w:rsidRDefault="00651514" w:rsidP="00651514">
      <w:pPr>
        <w:pStyle w:val="DevConfigs"/>
        <w:rPr>
          <w:rStyle w:val="DevConfigGray"/>
        </w:rPr>
      </w:pPr>
      <w:r w:rsidRPr="00651514">
        <w:rPr>
          <w:rStyle w:val="DevConfigGray"/>
        </w:rPr>
        <w:t>interface GigabitEthernet0/0/1</w:t>
      </w:r>
    </w:p>
    <w:p w14:paraId="521E41D6" w14:textId="77777777" w:rsidR="00651514" w:rsidRPr="00651514" w:rsidRDefault="00651514" w:rsidP="00651514">
      <w:pPr>
        <w:pStyle w:val="DevConfigs"/>
        <w:rPr>
          <w:rStyle w:val="DevConfigGray"/>
        </w:rPr>
      </w:pPr>
      <w:r w:rsidRPr="00651514">
        <w:rPr>
          <w:rStyle w:val="DevConfigGray"/>
        </w:rPr>
        <w:t xml:space="preserve"> description Connection to S1</w:t>
      </w:r>
    </w:p>
    <w:p w14:paraId="6DD0A042" w14:textId="77777777" w:rsidR="00DF0454" w:rsidRDefault="00DF0454" w:rsidP="00651514">
      <w:pPr>
        <w:pStyle w:val="DevConfigs"/>
        <w:rPr>
          <w:rStyle w:val="DevConfigGray"/>
        </w:rPr>
      </w:pPr>
      <w:r>
        <w:rPr>
          <w:rStyle w:val="DevConfigGray"/>
        </w:rPr>
        <w:t xml:space="preserve"> </w:t>
      </w:r>
      <w:proofErr w:type="spellStart"/>
      <w:r w:rsidRPr="00DF0454">
        <w:rPr>
          <w:rStyle w:val="DevConfigGray"/>
        </w:rPr>
        <w:t>ip</w:t>
      </w:r>
      <w:proofErr w:type="spellEnd"/>
      <w:r w:rsidRPr="00DF0454">
        <w:rPr>
          <w:rStyle w:val="DevConfigGray"/>
        </w:rPr>
        <w:t xml:space="preserve"> add</w:t>
      </w:r>
      <w:r w:rsidR="00E739BF">
        <w:rPr>
          <w:rStyle w:val="DevConfigGray"/>
        </w:rPr>
        <w:t>ress</w:t>
      </w:r>
      <w:r w:rsidRPr="00DF0454">
        <w:rPr>
          <w:rStyle w:val="DevConfigGray"/>
        </w:rPr>
        <w:t xml:space="preserve"> 192.168.1</w:t>
      </w:r>
      <w:r w:rsidR="002551A4">
        <w:rPr>
          <w:rStyle w:val="DevConfigGray"/>
        </w:rPr>
        <w:t>0</w:t>
      </w:r>
      <w:r w:rsidRPr="00DF0454">
        <w:rPr>
          <w:rStyle w:val="DevConfigGray"/>
        </w:rPr>
        <w:t>.</w:t>
      </w:r>
      <w:r w:rsidR="00E739BF">
        <w:rPr>
          <w:rStyle w:val="DevConfigGray"/>
        </w:rPr>
        <w:t>1</w:t>
      </w:r>
      <w:r w:rsidRPr="00DF0454">
        <w:rPr>
          <w:rStyle w:val="DevConfigGray"/>
        </w:rPr>
        <w:t xml:space="preserve"> 255.255.255.1</w:t>
      </w:r>
      <w:r w:rsidR="00E739BF">
        <w:rPr>
          <w:rStyle w:val="DevConfigGray"/>
        </w:rPr>
        <w:t>28</w:t>
      </w:r>
    </w:p>
    <w:p w14:paraId="77A0E4EE" w14:textId="77777777" w:rsidR="007C3975" w:rsidRDefault="007C3975"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add</w:t>
      </w:r>
      <w:r w:rsidR="00E739BF">
        <w:rPr>
          <w:rStyle w:val="DevConfigGray"/>
        </w:rPr>
        <w:t>ress</w:t>
      </w:r>
      <w:r>
        <w:rPr>
          <w:rStyle w:val="DevConfigGray"/>
        </w:rPr>
        <w:t xml:space="preserve"> 172.16.1.</w:t>
      </w:r>
      <w:r w:rsidR="00E739BF">
        <w:rPr>
          <w:rStyle w:val="DevConfigGray"/>
        </w:rPr>
        <w:t>1 255.255.255.192</w:t>
      </w:r>
    </w:p>
    <w:p w14:paraId="727B8075" w14:textId="77777777" w:rsidR="00E739BF" w:rsidRDefault="00E739BF"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address 209.165.201.1 255.255.255.240</w:t>
      </w:r>
    </w:p>
    <w:p w14:paraId="06FC0E68" w14:textId="77777777" w:rsidR="00651514" w:rsidRPr="00651514" w:rsidRDefault="00651514" w:rsidP="00651514">
      <w:pPr>
        <w:pStyle w:val="DevConfigs"/>
        <w:rPr>
          <w:rStyle w:val="DevConfigGray"/>
        </w:rPr>
      </w:pPr>
      <w:r w:rsidRPr="00651514">
        <w:rPr>
          <w:rStyle w:val="DevConfigGray"/>
        </w:rPr>
        <w:t xml:space="preserve"> negotiation auto</w:t>
      </w:r>
    </w:p>
    <w:p w14:paraId="0EC14FAD" w14:textId="77777777" w:rsidR="00651514" w:rsidRPr="00651514" w:rsidRDefault="00651514" w:rsidP="00651514">
      <w:pPr>
        <w:pStyle w:val="DevConfigs"/>
        <w:rPr>
          <w:rStyle w:val="DevConfigGray"/>
        </w:rPr>
      </w:pPr>
      <w:r w:rsidRPr="00651514">
        <w:rPr>
          <w:rStyle w:val="DevConfigGray"/>
        </w:rPr>
        <w:t xml:space="preserve"> ipv6 address FE80::1 link-local</w:t>
      </w:r>
    </w:p>
    <w:p w14:paraId="291A538D" w14:textId="77777777" w:rsidR="00651514" w:rsidRPr="00651514" w:rsidRDefault="00651514" w:rsidP="00651514">
      <w:pPr>
        <w:pStyle w:val="DevConfigs"/>
        <w:rPr>
          <w:rStyle w:val="DevConfigGray"/>
        </w:rPr>
      </w:pPr>
      <w:r w:rsidRPr="00651514">
        <w:rPr>
          <w:rStyle w:val="DevConfigGray"/>
        </w:rPr>
        <w:t xml:space="preserve"> ipv6 address 2001:DB</w:t>
      </w:r>
      <w:proofErr w:type="gramStart"/>
      <w:r w:rsidRPr="00651514">
        <w:rPr>
          <w:rStyle w:val="DevConfigGray"/>
        </w:rPr>
        <w:t>8:ACAD</w:t>
      </w:r>
      <w:proofErr w:type="gramEnd"/>
      <w:r w:rsidRPr="00651514">
        <w:rPr>
          <w:rStyle w:val="DevConfigGray"/>
        </w:rPr>
        <w:t>:B::1/64</w:t>
      </w:r>
    </w:p>
    <w:p w14:paraId="7204086F" w14:textId="77777777" w:rsidR="00651514" w:rsidRPr="00651514" w:rsidRDefault="00651514" w:rsidP="00651514">
      <w:pPr>
        <w:pStyle w:val="DevConfigs"/>
        <w:rPr>
          <w:rStyle w:val="DevConfigGray"/>
        </w:rPr>
      </w:pPr>
      <w:r w:rsidRPr="00651514">
        <w:rPr>
          <w:rStyle w:val="DevConfigGray"/>
        </w:rPr>
        <w:t>!</w:t>
      </w:r>
    </w:p>
    <w:p w14:paraId="1FC47DB7" w14:textId="77777777" w:rsidR="00651514" w:rsidRPr="00651514" w:rsidRDefault="00651514" w:rsidP="00651514">
      <w:pPr>
        <w:pStyle w:val="DevConfigs"/>
        <w:rPr>
          <w:rStyle w:val="DevConfigGray"/>
        </w:rPr>
      </w:pPr>
      <w:r w:rsidRPr="00651514">
        <w:rPr>
          <w:rStyle w:val="DevConfigGray"/>
        </w:rPr>
        <w:t>interface Serial0/1/0</w:t>
      </w:r>
    </w:p>
    <w:p w14:paraId="5017A4D4" w14:textId="77777777" w:rsidR="00651514" w:rsidRPr="00651514" w:rsidRDefault="00651514" w:rsidP="00651514">
      <w:pPr>
        <w:pStyle w:val="DevConfigs"/>
        <w:rPr>
          <w:rStyle w:val="DevConfigGray"/>
        </w:rPr>
      </w:pPr>
      <w:r w:rsidRPr="00651514">
        <w:rPr>
          <w:rStyle w:val="DevConfigGray"/>
        </w:rPr>
        <w:t xml:space="preserve"> no </w:t>
      </w:r>
      <w:proofErr w:type="spellStart"/>
      <w:r w:rsidRPr="00651514">
        <w:rPr>
          <w:rStyle w:val="DevConfigGray"/>
        </w:rPr>
        <w:t>ip</w:t>
      </w:r>
      <w:proofErr w:type="spellEnd"/>
      <w:r w:rsidRPr="00651514">
        <w:rPr>
          <w:rStyle w:val="DevConfigGray"/>
        </w:rPr>
        <w:t xml:space="preserve"> address</w:t>
      </w:r>
    </w:p>
    <w:p w14:paraId="361B4091" w14:textId="77777777" w:rsidR="00651514" w:rsidRPr="00651514" w:rsidRDefault="00651514" w:rsidP="00651514">
      <w:pPr>
        <w:pStyle w:val="DevConfigs"/>
        <w:rPr>
          <w:rStyle w:val="DevConfigGray"/>
        </w:rPr>
      </w:pPr>
      <w:r w:rsidRPr="00651514">
        <w:rPr>
          <w:rStyle w:val="DevConfigGray"/>
        </w:rPr>
        <w:t>!</w:t>
      </w:r>
    </w:p>
    <w:p w14:paraId="4E88D590" w14:textId="77777777" w:rsidR="00651514" w:rsidRPr="00651514" w:rsidRDefault="00651514" w:rsidP="00651514">
      <w:pPr>
        <w:pStyle w:val="DevConfigs"/>
        <w:rPr>
          <w:rStyle w:val="DevConfigGray"/>
        </w:rPr>
      </w:pPr>
      <w:r w:rsidRPr="00651514">
        <w:rPr>
          <w:rStyle w:val="DevConfigGray"/>
        </w:rPr>
        <w:t>interface Serial0/1/1</w:t>
      </w:r>
    </w:p>
    <w:p w14:paraId="7275DBD0" w14:textId="77777777" w:rsidR="00651514" w:rsidRPr="00651514" w:rsidRDefault="00651514" w:rsidP="00651514">
      <w:pPr>
        <w:pStyle w:val="DevConfigs"/>
        <w:rPr>
          <w:rStyle w:val="DevConfigGray"/>
        </w:rPr>
      </w:pPr>
      <w:r w:rsidRPr="00651514">
        <w:rPr>
          <w:rStyle w:val="DevConfigGray"/>
        </w:rPr>
        <w:t xml:space="preserve"> no </w:t>
      </w:r>
      <w:proofErr w:type="spellStart"/>
      <w:r w:rsidRPr="00651514">
        <w:rPr>
          <w:rStyle w:val="DevConfigGray"/>
        </w:rPr>
        <w:t>ip</w:t>
      </w:r>
      <w:proofErr w:type="spellEnd"/>
      <w:r w:rsidRPr="00651514">
        <w:rPr>
          <w:rStyle w:val="DevConfigGray"/>
        </w:rPr>
        <w:t xml:space="preserve"> address</w:t>
      </w:r>
    </w:p>
    <w:p w14:paraId="2E7EA6FC" w14:textId="77777777" w:rsidR="00651514" w:rsidRPr="00651514" w:rsidRDefault="00651514" w:rsidP="00651514">
      <w:pPr>
        <w:pStyle w:val="DevConfigs"/>
        <w:rPr>
          <w:rStyle w:val="DevConfigGray"/>
        </w:rPr>
      </w:pPr>
      <w:r w:rsidRPr="00651514">
        <w:rPr>
          <w:rStyle w:val="DevConfigGray"/>
        </w:rPr>
        <w:t>!</w:t>
      </w:r>
    </w:p>
    <w:p w14:paraId="4BD8E517" w14:textId="77777777" w:rsidR="00651514" w:rsidRPr="00651514" w:rsidRDefault="00651514" w:rsidP="00651514">
      <w:pPr>
        <w:pStyle w:val="DevConfigs"/>
        <w:rPr>
          <w:rStyle w:val="DevConfigGray"/>
        </w:rPr>
      </w:pPr>
      <w:r w:rsidRPr="00651514">
        <w:rPr>
          <w:rStyle w:val="DevConfigGray"/>
        </w:rPr>
        <w:t>interface GigabitEthernet0</w:t>
      </w:r>
    </w:p>
    <w:p w14:paraId="5AD99180" w14:textId="77777777" w:rsidR="00651514" w:rsidRPr="00651514" w:rsidRDefault="00651514" w:rsidP="00651514">
      <w:pPr>
        <w:pStyle w:val="DevConfigs"/>
        <w:rPr>
          <w:rStyle w:val="DevConfigGray"/>
        </w:rPr>
      </w:pPr>
      <w:r w:rsidRPr="00651514">
        <w:rPr>
          <w:rStyle w:val="DevConfigGray"/>
        </w:rPr>
        <w:t xml:space="preserve"> </w:t>
      </w:r>
      <w:proofErr w:type="spellStart"/>
      <w:r w:rsidRPr="00651514">
        <w:rPr>
          <w:rStyle w:val="DevConfigGray"/>
        </w:rPr>
        <w:t>vrf</w:t>
      </w:r>
      <w:proofErr w:type="spellEnd"/>
      <w:r w:rsidRPr="00651514">
        <w:rPr>
          <w:rStyle w:val="DevConfigGray"/>
        </w:rPr>
        <w:t xml:space="preserve"> forwarding </w:t>
      </w:r>
      <w:proofErr w:type="spellStart"/>
      <w:r w:rsidRPr="00651514">
        <w:rPr>
          <w:rStyle w:val="DevConfigGray"/>
        </w:rPr>
        <w:t>Mgmt-intf</w:t>
      </w:r>
      <w:proofErr w:type="spellEnd"/>
    </w:p>
    <w:p w14:paraId="67AFB5C9" w14:textId="77777777" w:rsidR="00651514" w:rsidRPr="00651514" w:rsidRDefault="00651514" w:rsidP="00651514">
      <w:pPr>
        <w:pStyle w:val="DevConfigs"/>
        <w:rPr>
          <w:rStyle w:val="DevConfigGray"/>
        </w:rPr>
      </w:pPr>
      <w:r w:rsidRPr="00651514">
        <w:rPr>
          <w:rStyle w:val="DevConfigGray"/>
        </w:rPr>
        <w:t xml:space="preserve"> no </w:t>
      </w:r>
      <w:proofErr w:type="spellStart"/>
      <w:r w:rsidRPr="00651514">
        <w:rPr>
          <w:rStyle w:val="DevConfigGray"/>
        </w:rPr>
        <w:t>ip</w:t>
      </w:r>
      <w:proofErr w:type="spellEnd"/>
      <w:r w:rsidRPr="00651514">
        <w:rPr>
          <w:rStyle w:val="DevConfigGray"/>
        </w:rPr>
        <w:t xml:space="preserve"> address</w:t>
      </w:r>
    </w:p>
    <w:p w14:paraId="5ADDDB80" w14:textId="77777777" w:rsidR="00651514" w:rsidRPr="00651514" w:rsidRDefault="00651514" w:rsidP="00651514">
      <w:pPr>
        <w:pStyle w:val="DevConfigs"/>
        <w:rPr>
          <w:rStyle w:val="DevConfigGray"/>
        </w:rPr>
      </w:pPr>
      <w:r w:rsidRPr="00651514">
        <w:rPr>
          <w:rStyle w:val="DevConfigGray"/>
        </w:rPr>
        <w:t xml:space="preserve"> negotiation auto</w:t>
      </w:r>
    </w:p>
    <w:p w14:paraId="0C3AA488" w14:textId="77777777" w:rsidR="00651514" w:rsidRPr="00651514" w:rsidRDefault="00651514" w:rsidP="00651514">
      <w:pPr>
        <w:pStyle w:val="DevConfigs"/>
        <w:rPr>
          <w:rStyle w:val="DevConfigGray"/>
        </w:rPr>
      </w:pPr>
      <w:r w:rsidRPr="00651514">
        <w:rPr>
          <w:rStyle w:val="DevConfigGray"/>
        </w:rPr>
        <w:t>!</w:t>
      </w:r>
    </w:p>
    <w:p w14:paraId="40C69F84" w14:textId="77777777" w:rsidR="00651514" w:rsidRPr="00651514" w:rsidRDefault="00651514" w:rsidP="00651514">
      <w:pPr>
        <w:pStyle w:val="DevConfigs"/>
        <w:rPr>
          <w:rStyle w:val="DevConfigGray"/>
        </w:rPr>
      </w:pPr>
      <w:proofErr w:type="spellStart"/>
      <w:r w:rsidRPr="00651514">
        <w:rPr>
          <w:rStyle w:val="DevConfigGray"/>
        </w:rPr>
        <w:t>ip</w:t>
      </w:r>
      <w:proofErr w:type="spellEnd"/>
      <w:r w:rsidRPr="00651514">
        <w:rPr>
          <w:rStyle w:val="DevConfigGray"/>
        </w:rPr>
        <w:t xml:space="preserve"> forward-protocol </w:t>
      </w:r>
      <w:proofErr w:type="spellStart"/>
      <w:r w:rsidRPr="00651514">
        <w:rPr>
          <w:rStyle w:val="DevConfigGray"/>
        </w:rPr>
        <w:t>nd</w:t>
      </w:r>
      <w:proofErr w:type="spellEnd"/>
    </w:p>
    <w:p w14:paraId="1EE267F1" w14:textId="77777777" w:rsidR="00651514" w:rsidRPr="00651514" w:rsidRDefault="00651514" w:rsidP="00651514">
      <w:pPr>
        <w:pStyle w:val="DevConfigs"/>
        <w:rPr>
          <w:rStyle w:val="DevConfigGray"/>
        </w:rPr>
      </w:pPr>
      <w:r w:rsidRPr="00651514">
        <w:rPr>
          <w:rStyle w:val="DevConfigGray"/>
        </w:rPr>
        <w:t xml:space="preserve">no </w:t>
      </w:r>
      <w:proofErr w:type="spellStart"/>
      <w:r w:rsidRPr="00651514">
        <w:rPr>
          <w:rStyle w:val="DevConfigGray"/>
        </w:rPr>
        <w:t>ip</w:t>
      </w:r>
      <w:proofErr w:type="spellEnd"/>
      <w:r w:rsidRPr="00651514">
        <w:rPr>
          <w:rStyle w:val="DevConfigGray"/>
        </w:rPr>
        <w:t xml:space="preserve"> http server</w:t>
      </w:r>
    </w:p>
    <w:p w14:paraId="6EBA4BFC" w14:textId="77777777" w:rsidR="00651514" w:rsidRPr="00651514" w:rsidRDefault="00651514" w:rsidP="00651514">
      <w:pPr>
        <w:pStyle w:val="DevConfigs"/>
        <w:rPr>
          <w:rStyle w:val="DevConfigGray"/>
        </w:rPr>
      </w:pPr>
      <w:proofErr w:type="spellStart"/>
      <w:r w:rsidRPr="00651514">
        <w:rPr>
          <w:rStyle w:val="DevConfigGray"/>
        </w:rPr>
        <w:t>ip</w:t>
      </w:r>
      <w:proofErr w:type="spellEnd"/>
      <w:r w:rsidRPr="00651514">
        <w:rPr>
          <w:rStyle w:val="DevConfigGray"/>
        </w:rPr>
        <w:t xml:space="preserve"> http secure-server</w:t>
      </w:r>
    </w:p>
    <w:p w14:paraId="7C01EEAA" w14:textId="77777777" w:rsidR="00651514" w:rsidRPr="00651514" w:rsidRDefault="00651514" w:rsidP="00651514">
      <w:pPr>
        <w:pStyle w:val="DevConfigs"/>
        <w:rPr>
          <w:rStyle w:val="DevConfigGray"/>
        </w:rPr>
      </w:pPr>
      <w:proofErr w:type="spellStart"/>
      <w:r w:rsidRPr="00651514">
        <w:rPr>
          <w:rStyle w:val="DevConfigGray"/>
        </w:rPr>
        <w:t>ip</w:t>
      </w:r>
      <w:proofErr w:type="spellEnd"/>
      <w:r w:rsidRPr="00651514">
        <w:rPr>
          <w:rStyle w:val="DevConfigGray"/>
        </w:rPr>
        <w:t xml:space="preserve"> </w:t>
      </w:r>
      <w:proofErr w:type="spellStart"/>
      <w:r w:rsidRPr="00651514">
        <w:rPr>
          <w:rStyle w:val="DevConfigGray"/>
        </w:rPr>
        <w:t>tftp</w:t>
      </w:r>
      <w:proofErr w:type="spellEnd"/>
      <w:r w:rsidRPr="00651514">
        <w:rPr>
          <w:rStyle w:val="DevConfigGray"/>
        </w:rPr>
        <w:t xml:space="preserve"> source-interface GigabitEthernet0</w:t>
      </w:r>
    </w:p>
    <w:p w14:paraId="712DF427" w14:textId="77777777" w:rsidR="00651514" w:rsidRPr="00651514" w:rsidRDefault="00651514" w:rsidP="00651514">
      <w:pPr>
        <w:pStyle w:val="DevConfigs"/>
        <w:rPr>
          <w:rStyle w:val="DevConfigGray"/>
        </w:rPr>
      </w:pPr>
      <w:r w:rsidRPr="00651514">
        <w:rPr>
          <w:rStyle w:val="DevConfigGray"/>
        </w:rPr>
        <w:t>!</w:t>
      </w:r>
    </w:p>
    <w:p w14:paraId="0AFC7AE0" w14:textId="77777777" w:rsidR="00651514" w:rsidRPr="00651514" w:rsidRDefault="00651514" w:rsidP="00651514">
      <w:pPr>
        <w:pStyle w:val="DevConfigs"/>
        <w:rPr>
          <w:rStyle w:val="DevConfigGray"/>
        </w:rPr>
      </w:pPr>
      <w:r w:rsidRPr="00651514">
        <w:rPr>
          <w:rStyle w:val="DevConfigGray"/>
        </w:rPr>
        <w:t>!</w:t>
      </w:r>
    </w:p>
    <w:p w14:paraId="13029CD9" w14:textId="77777777" w:rsidR="00651514" w:rsidRPr="00651514" w:rsidRDefault="00651514" w:rsidP="00651514">
      <w:pPr>
        <w:pStyle w:val="DevConfigs"/>
        <w:rPr>
          <w:rStyle w:val="DevConfigGray"/>
        </w:rPr>
      </w:pPr>
      <w:r w:rsidRPr="00651514">
        <w:rPr>
          <w:rStyle w:val="DevConfigGray"/>
        </w:rPr>
        <w:t>control-plane</w:t>
      </w:r>
    </w:p>
    <w:p w14:paraId="6647F085" w14:textId="77777777" w:rsidR="00651514" w:rsidRPr="00651514" w:rsidRDefault="00651514" w:rsidP="00651514">
      <w:pPr>
        <w:pStyle w:val="DevConfigs"/>
        <w:rPr>
          <w:rStyle w:val="DevConfigGray"/>
        </w:rPr>
      </w:pPr>
      <w:r w:rsidRPr="00651514">
        <w:rPr>
          <w:rStyle w:val="DevConfigGray"/>
        </w:rPr>
        <w:t>!</w:t>
      </w:r>
    </w:p>
    <w:p w14:paraId="70E3074A" w14:textId="77777777" w:rsidR="00651514" w:rsidRPr="00651514" w:rsidRDefault="00651514" w:rsidP="00651514">
      <w:pPr>
        <w:pStyle w:val="DevConfigs"/>
        <w:rPr>
          <w:rStyle w:val="DevConfigGray"/>
        </w:rPr>
      </w:pPr>
      <w:r w:rsidRPr="00651514">
        <w:rPr>
          <w:rStyle w:val="DevConfigGray"/>
        </w:rPr>
        <w:t xml:space="preserve">banner </w:t>
      </w:r>
      <w:proofErr w:type="spellStart"/>
      <w:r w:rsidRPr="00651514">
        <w:rPr>
          <w:rStyle w:val="DevConfigGray"/>
        </w:rPr>
        <w:t>motd</w:t>
      </w:r>
      <w:proofErr w:type="spellEnd"/>
      <w:r w:rsidRPr="00651514">
        <w:rPr>
          <w:rStyle w:val="DevConfigGray"/>
        </w:rPr>
        <w:t xml:space="preserve"> ^C Authorized Users Only! ^C</w:t>
      </w:r>
    </w:p>
    <w:p w14:paraId="509B8E14" w14:textId="77777777" w:rsidR="00651514" w:rsidRPr="00651514" w:rsidRDefault="00651514" w:rsidP="00651514">
      <w:pPr>
        <w:pStyle w:val="DevConfigs"/>
        <w:rPr>
          <w:rStyle w:val="DevConfigGray"/>
        </w:rPr>
      </w:pPr>
      <w:r w:rsidRPr="00651514">
        <w:rPr>
          <w:rStyle w:val="DevConfigGray"/>
        </w:rPr>
        <w:t>!</w:t>
      </w:r>
    </w:p>
    <w:p w14:paraId="7AA67A31" w14:textId="77777777" w:rsidR="00651514" w:rsidRPr="00651514" w:rsidRDefault="00651514" w:rsidP="00651514">
      <w:pPr>
        <w:pStyle w:val="DevConfigs"/>
        <w:rPr>
          <w:rStyle w:val="DevConfigGray"/>
        </w:rPr>
      </w:pPr>
      <w:r w:rsidRPr="00651514">
        <w:rPr>
          <w:rStyle w:val="DevConfigGray"/>
        </w:rPr>
        <w:t>line con 0</w:t>
      </w:r>
    </w:p>
    <w:p w14:paraId="5FAA9D57" w14:textId="77777777" w:rsidR="00651514" w:rsidRPr="00651514" w:rsidRDefault="00651514" w:rsidP="00651514">
      <w:pPr>
        <w:pStyle w:val="DevConfigs"/>
        <w:rPr>
          <w:rStyle w:val="DevConfigGray"/>
        </w:rPr>
      </w:pPr>
      <w:r w:rsidRPr="00651514">
        <w:rPr>
          <w:rStyle w:val="DevConfigGray"/>
        </w:rPr>
        <w:t xml:space="preserve"> password 7 070C285F4D061A0A19020A1F17</w:t>
      </w:r>
    </w:p>
    <w:p w14:paraId="2F62F00B" w14:textId="77777777" w:rsidR="00651514" w:rsidRPr="00651514" w:rsidRDefault="00651514" w:rsidP="00651514">
      <w:pPr>
        <w:pStyle w:val="DevConfigs"/>
        <w:rPr>
          <w:rStyle w:val="DevConfigGray"/>
        </w:rPr>
      </w:pPr>
      <w:r w:rsidRPr="00651514">
        <w:rPr>
          <w:rStyle w:val="DevConfigGray"/>
        </w:rPr>
        <w:t xml:space="preserve"> logging synchronous</w:t>
      </w:r>
    </w:p>
    <w:p w14:paraId="019F9CE2" w14:textId="77777777" w:rsidR="00651514" w:rsidRPr="00651514" w:rsidRDefault="00651514" w:rsidP="00651514">
      <w:pPr>
        <w:pStyle w:val="DevConfigs"/>
        <w:rPr>
          <w:rStyle w:val="DevConfigGray"/>
        </w:rPr>
      </w:pPr>
      <w:r w:rsidRPr="00651514">
        <w:rPr>
          <w:rStyle w:val="DevConfigGray"/>
        </w:rPr>
        <w:t xml:space="preserve"> login</w:t>
      </w:r>
    </w:p>
    <w:p w14:paraId="63523722" w14:textId="77777777" w:rsidR="00651514" w:rsidRPr="00651514" w:rsidRDefault="00651514" w:rsidP="00651514">
      <w:pPr>
        <w:pStyle w:val="DevConfigs"/>
        <w:rPr>
          <w:rStyle w:val="DevConfigGray"/>
        </w:rPr>
      </w:pPr>
      <w:r w:rsidRPr="00651514">
        <w:rPr>
          <w:rStyle w:val="DevConfigGray"/>
        </w:rPr>
        <w:t xml:space="preserve"> transport input none</w:t>
      </w:r>
    </w:p>
    <w:p w14:paraId="6419F38F" w14:textId="77777777" w:rsidR="00651514" w:rsidRPr="00651514" w:rsidRDefault="00651514" w:rsidP="00651514">
      <w:pPr>
        <w:pStyle w:val="DevConfigs"/>
        <w:rPr>
          <w:rStyle w:val="DevConfigGray"/>
        </w:rPr>
      </w:pPr>
      <w:r w:rsidRPr="00651514">
        <w:rPr>
          <w:rStyle w:val="DevConfigGray"/>
        </w:rPr>
        <w:t xml:space="preserve"> </w:t>
      </w:r>
      <w:proofErr w:type="spellStart"/>
      <w:r w:rsidRPr="00651514">
        <w:rPr>
          <w:rStyle w:val="DevConfigGray"/>
        </w:rPr>
        <w:t>stopbits</w:t>
      </w:r>
      <w:proofErr w:type="spellEnd"/>
      <w:r w:rsidRPr="00651514">
        <w:rPr>
          <w:rStyle w:val="DevConfigGray"/>
        </w:rPr>
        <w:t xml:space="preserve"> 1</w:t>
      </w:r>
    </w:p>
    <w:p w14:paraId="52A1A2F1" w14:textId="77777777" w:rsidR="00651514" w:rsidRPr="00651514" w:rsidRDefault="00651514" w:rsidP="00651514">
      <w:pPr>
        <w:pStyle w:val="DevConfigs"/>
        <w:rPr>
          <w:rStyle w:val="DevConfigGray"/>
        </w:rPr>
      </w:pPr>
      <w:r w:rsidRPr="00651514">
        <w:rPr>
          <w:rStyle w:val="DevConfigGray"/>
        </w:rPr>
        <w:lastRenderedPageBreak/>
        <w:t>line aux 0</w:t>
      </w:r>
    </w:p>
    <w:p w14:paraId="1DF4EA45" w14:textId="77777777" w:rsidR="00651514" w:rsidRPr="00651514" w:rsidRDefault="00651514" w:rsidP="00651514">
      <w:pPr>
        <w:pStyle w:val="DevConfigs"/>
        <w:rPr>
          <w:rStyle w:val="DevConfigGray"/>
        </w:rPr>
      </w:pPr>
      <w:r w:rsidRPr="00651514">
        <w:rPr>
          <w:rStyle w:val="DevConfigGray"/>
        </w:rPr>
        <w:t xml:space="preserve"> </w:t>
      </w:r>
      <w:proofErr w:type="spellStart"/>
      <w:r w:rsidRPr="00651514">
        <w:rPr>
          <w:rStyle w:val="DevConfigGray"/>
        </w:rPr>
        <w:t>stopbits</w:t>
      </w:r>
      <w:proofErr w:type="spellEnd"/>
      <w:r w:rsidRPr="00651514">
        <w:rPr>
          <w:rStyle w:val="DevConfigGray"/>
        </w:rPr>
        <w:t xml:space="preserve"> 1</w:t>
      </w:r>
    </w:p>
    <w:p w14:paraId="57CC1010" w14:textId="77777777" w:rsidR="00651514" w:rsidRPr="00651514" w:rsidRDefault="00651514" w:rsidP="00651514">
      <w:pPr>
        <w:pStyle w:val="DevConfigs"/>
        <w:rPr>
          <w:rStyle w:val="DevConfigGray"/>
        </w:rPr>
      </w:pPr>
      <w:r w:rsidRPr="00651514">
        <w:rPr>
          <w:rStyle w:val="DevConfigGray"/>
        </w:rPr>
        <w:t xml:space="preserve">line </w:t>
      </w:r>
      <w:proofErr w:type="spellStart"/>
      <w:r w:rsidRPr="00651514">
        <w:rPr>
          <w:rStyle w:val="DevConfigGray"/>
        </w:rPr>
        <w:t>vty</w:t>
      </w:r>
      <w:proofErr w:type="spellEnd"/>
      <w:r w:rsidRPr="00651514">
        <w:rPr>
          <w:rStyle w:val="DevConfigGray"/>
        </w:rPr>
        <w:t xml:space="preserve"> 0 4</w:t>
      </w:r>
    </w:p>
    <w:p w14:paraId="4A911C17" w14:textId="77777777" w:rsidR="00651514" w:rsidRPr="00651514" w:rsidRDefault="00651514" w:rsidP="00651514">
      <w:pPr>
        <w:pStyle w:val="DevConfigs"/>
        <w:rPr>
          <w:rStyle w:val="DevConfigGray"/>
        </w:rPr>
      </w:pPr>
      <w:r w:rsidRPr="00651514">
        <w:rPr>
          <w:rStyle w:val="DevConfigGray"/>
        </w:rPr>
        <w:t xml:space="preserve"> login local</w:t>
      </w:r>
    </w:p>
    <w:p w14:paraId="3BEF75DF" w14:textId="77777777" w:rsidR="00651514" w:rsidRPr="00651514" w:rsidRDefault="00651514" w:rsidP="00651514">
      <w:pPr>
        <w:pStyle w:val="DevConfigs"/>
        <w:rPr>
          <w:rStyle w:val="DevConfigGray"/>
        </w:rPr>
      </w:pPr>
      <w:r w:rsidRPr="00651514">
        <w:rPr>
          <w:rStyle w:val="DevConfigGray"/>
        </w:rPr>
        <w:t xml:space="preserve"> transport input </w:t>
      </w:r>
      <w:proofErr w:type="spellStart"/>
      <w:r w:rsidRPr="00651514">
        <w:rPr>
          <w:rStyle w:val="DevConfigGray"/>
        </w:rPr>
        <w:t>ssh</w:t>
      </w:r>
      <w:proofErr w:type="spellEnd"/>
    </w:p>
    <w:p w14:paraId="6C89CBD8" w14:textId="77777777" w:rsidR="00651514" w:rsidRPr="00651514" w:rsidRDefault="00651514" w:rsidP="00651514">
      <w:pPr>
        <w:pStyle w:val="DevConfigs"/>
        <w:rPr>
          <w:rStyle w:val="DevConfigGray"/>
        </w:rPr>
      </w:pPr>
      <w:r w:rsidRPr="00651514">
        <w:rPr>
          <w:rStyle w:val="DevConfigGray"/>
        </w:rPr>
        <w:t>!</w:t>
      </w:r>
    </w:p>
    <w:p w14:paraId="7D5E0385" w14:textId="77777777" w:rsidR="00651514" w:rsidRPr="00651514" w:rsidRDefault="00651514" w:rsidP="00651514">
      <w:pPr>
        <w:pStyle w:val="DevConfigs"/>
        <w:rPr>
          <w:rStyle w:val="DevConfigGray"/>
        </w:rPr>
      </w:pPr>
      <w:r w:rsidRPr="00651514">
        <w:rPr>
          <w:rStyle w:val="DevConfigGray"/>
        </w:rPr>
        <w:t>!</w:t>
      </w:r>
    </w:p>
    <w:p w14:paraId="1AB9EE72" w14:textId="77777777" w:rsidR="00651514" w:rsidRPr="00651514" w:rsidRDefault="00651514" w:rsidP="00651514">
      <w:pPr>
        <w:pStyle w:val="DevConfigs"/>
        <w:rPr>
          <w:rStyle w:val="DevConfigGray"/>
        </w:rPr>
      </w:pPr>
      <w:r w:rsidRPr="00651514">
        <w:rPr>
          <w:rStyle w:val="DevConfigGray"/>
        </w:rPr>
        <w:t>end</w:t>
      </w:r>
    </w:p>
    <w:p w14:paraId="69FD38E5" w14:textId="77777777" w:rsidR="00651514" w:rsidRDefault="00651514" w:rsidP="00651514">
      <w:pPr>
        <w:pStyle w:val="Heading1"/>
        <w:rPr>
          <w:rStyle w:val="LabSectionGray"/>
        </w:rPr>
      </w:pPr>
      <w:r w:rsidRPr="008E03A3">
        <w:rPr>
          <w:rStyle w:val="LabSectionGray"/>
        </w:rPr>
        <w:t>Switch</w:t>
      </w:r>
      <w:r w:rsidRPr="003B7605">
        <w:rPr>
          <w:rStyle w:val="LabSectionGray"/>
        </w:rPr>
        <w:t xml:space="preserve"> </w:t>
      </w:r>
      <w:r>
        <w:rPr>
          <w:rStyle w:val="LabSectionGray"/>
        </w:rPr>
        <w:t>S</w:t>
      </w:r>
      <w:r w:rsidRPr="003B7605">
        <w:rPr>
          <w:rStyle w:val="LabSectionGray"/>
        </w:rPr>
        <w:t>1 (</w:t>
      </w:r>
      <w:r>
        <w:rPr>
          <w:rStyle w:val="LabSectionGray"/>
        </w:rPr>
        <w:t>Final</w:t>
      </w:r>
      <w:r w:rsidRPr="003B7605">
        <w:rPr>
          <w:rStyle w:val="LabSectionGray"/>
        </w:rPr>
        <w:t>)</w:t>
      </w:r>
    </w:p>
    <w:p w14:paraId="327C8CD9" w14:textId="77777777" w:rsidR="00651514" w:rsidRPr="00C93DBF" w:rsidRDefault="00651514" w:rsidP="00651514">
      <w:pPr>
        <w:pStyle w:val="DevConfigs"/>
        <w:rPr>
          <w:rStyle w:val="DevConfigGray"/>
        </w:rPr>
      </w:pPr>
      <w:r w:rsidRPr="00C93DBF">
        <w:rPr>
          <w:rStyle w:val="DevConfigGray"/>
        </w:rPr>
        <w:t>S1#show run</w:t>
      </w:r>
    </w:p>
    <w:p w14:paraId="6F342AA2" w14:textId="77777777" w:rsidR="00651514" w:rsidRPr="00C93DBF" w:rsidRDefault="00651514" w:rsidP="00651514">
      <w:pPr>
        <w:pStyle w:val="DevConfigs"/>
        <w:rPr>
          <w:rStyle w:val="DevConfigGray"/>
        </w:rPr>
      </w:pPr>
      <w:r w:rsidRPr="00C93DBF">
        <w:rPr>
          <w:rStyle w:val="DevConfigGray"/>
        </w:rPr>
        <w:t>Building configuration...</w:t>
      </w:r>
    </w:p>
    <w:p w14:paraId="3F5485D5" w14:textId="77777777" w:rsidR="00651514" w:rsidRPr="00C93DBF" w:rsidRDefault="00651514" w:rsidP="00651514">
      <w:pPr>
        <w:pStyle w:val="DevConfigs"/>
        <w:rPr>
          <w:rStyle w:val="DevConfigGray"/>
        </w:rPr>
      </w:pPr>
    </w:p>
    <w:p w14:paraId="289F1552" w14:textId="77777777" w:rsidR="00651514" w:rsidRPr="00C93DBF" w:rsidRDefault="00651514" w:rsidP="00651514">
      <w:pPr>
        <w:pStyle w:val="DevConfigs"/>
        <w:rPr>
          <w:rStyle w:val="DevConfigGray"/>
        </w:rPr>
      </w:pPr>
      <w:r w:rsidRPr="00C93DBF">
        <w:rPr>
          <w:rStyle w:val="DevConfigGray"/>
        </w:rPr>
        <w:t xml:space="preserve">Current </w:t>
      </w:r>
      <w:proofErr w:type="gramStart"/>
      <w:r w:rsidRPr="00C93DBF">
        <w:rPr>
          <w:rStyle w:val="DevConfigGray"/>
        </w:rPr>
        <w:t>configuration :</w:t>
      </w:r>
      <w:proofErr w:type="gramEnd"/>
      <w:r w:rsidRPr="00C93DBF">
        <w:rPr>
          <w:rStyle w:val="DevConfigGray"/>
        </w:rPr>
        <w:t xml:space="preserve"> 1738 bytes</w:t>
      </w:r>
    </w:p>
    <w:p w14:paraId="7A01B590" w14:textId="77777777" w:rsidR="00651514" w:rsidRPr="00C93DBF" w:rsidRDefault="00651514" w:rsidP="00651514">
      <w:pPr>
        <w:pStyle w:val="DevConfigs"/>
        <w:rPr>
          <w:rStyle w:val="DevConfigGray"/>
        </w:rPr>
      </w:pPr>
      <w:r w:rsidRPr="00C93DBF">
        <w:rPr>
          <w:rStyle w:val="DevConfigGray"/>
        </w:rPr>
        <w:t>!</w:t>
      </w:r>
    </w:p>
    <w:p w14:paraId="2E9F6028" w14:textId="77777777" w:rsidR="00651514" w:rsidRPr="00C93DBF" w:rsidRDefault="00651514" w:rsidP="00651514">
      <w:pPr>
        <w:pStyle w:val="DevConfigs"/>
        <w:rPr>
          <w:rStyle w:val="DevConfigGray"/>
        </w:rPr>
      </w:pPr>
      <w:r w:rsidRPr="00C93DBF">
        <w:rPr>
          <w:rStyle w:val="DevConfigGray"/>
        </w:rPr>
        <w:t>version 15.2</w:t>
      </w:r>
    </w:p>
    <w:p w14:paraId="3338A856" w14:textId="77777777" w:rsidR="00651514" w:rsidRPr="00C93DBF" w:rsidRDefault="00651514" w:rsidP="00651514">
      <w:pPr>
        <w:pStyle w:val="DevConfigs"/>
        <w:rPr>
          <w:rStyle w:val="DevConfigGray"/>
        </w:rPr>
      </w:pPr>
      <w:r w:rsidRPr="00C93DBF">
        <w:rPr>
          <w:rStyle w:val="DevConfigGray"/>
        </w:rPr>
        <w:t xml:space="preserve">no service </w:t>
      </w:r>
      <w:proofErr w:type="gramStart"/>
      <w:r w:rsidRPr="00C93DBF">
        <w:rPr>
          <w:rStyle w:val="DevConfigGray"/>
        </w:rPr>
        <w:t>pad</w:t>
      </w:r>
      <w:proofErr w:type="gramEnd"/>
    </w:p>
    <w:p w14:paraId="1F9EC1DD" w14:textId="77777777" w:rsidR="00651514" w:rsidRPr="00C93DBF" w:rsidRDefault="00651514" w:rsidP="00651514">
      <w:pPr>
        <w:pStyle w:val="DevConfigs"/>
        <w:rPr>
          <w:rStyle w:val="DevConfigGray"/>
        </w:rPr>
      </w:pPr>
      <w:r w:rsidRPr="00C93DBF">
        <w:rPr>
          <w:rStyle w:val="DevConfigGray"/>
        </w:rPr>
        <w:t xml:space="preserve">service timestamps debug datetime </w:t>
      </w:r>
      <w:proofErr w:type="spellStart"/>
      <w:r w:rsidRPr="00C93DBF">
        <w:rPr>
          <w:rStyle w:val="DevConfigGray"/>
        </w:rPr>
        <w:t>msec</w:t>
      </w:r>
      <w:proofErr w:type="spellEnd"/>
    </w:p>
    <w:p w14:paraId="287FEDDD" w14:textId="77777777" w:rsidR="00651514" w:rsidRPr="00C93DBF" w:rsidRDefault="00651514" w:rsidP="00651514">
      <w:pPr>
        <w:pStyle w:val="DevConfigs"/>
        <w:rPr>
          <w:rStyle w:val="DevConfigGray"/>
        </w:rPr>
      </w:pPr>
      <w:r w:rsidRPr="00C93DBF">
        <w:rPr>
          <w:rStyle w:val="DevConfigGray"/>
        </w:rPr>
        <w:t xml:space="preserve">service timestamps log datetime </w:t>
      </w:r>
      <w:proofErr w:type="spellStart"/>
      <w:r w:rsidRPr="00C93DBF">
        <w:rPr>
          <w:rStyle w:val="DevConfigGray"/>
        </w:rPr>
        <w:t>msec</w:t>
      </w:r>
      <w:proofErr w:type="spellEnd"/>
    </w:p>
    <w:p w14:paraId="4ED50210" w14:textId="77777777" w:rsidR="00651514" w:rsidRPr="00C93DBF" w:rsidRDefault="00651514" w:rsidP="00651514">
      <w:pPr>
        <w:pStyle w:val="DevConfigs"/>
        <w:rPr>
          <w:rStyle w:val="DevConfigGray"/>
        </w:rPr>
      </w:pPr>
      <w:r w:rsidRPr="00C93DBF">
        <w:rPr>
          <w:rStyle w:val="DevConfigGray"/>
        </w:rPr>
        <w:t>service password-encryption</w:t>
      </w:r>
    </w:p>
    <w:p w14:paraId="5CBD044A" w14:textId="77777777" w:rsidR="00651514" w:rsidRPr="00C93DBF" w:rsidRDefault="00651514" w:rsidP="00651514">
      <w:pPr>
        <w:pStyle w:val="DevConfigs"/>
        <w:rPr>
          <w:rStyle w:val="DevConfigGray"/>
        </w:rPr>
      </w:pPr>
      <w:r w:rsidRPr="00C93DBF">
        <w:rPr>
          <w:rStyle w:val="DevConfigGray"/>
        </w:rPr>
        <w:t>!</w:t>
      </w:r>
    </w:p>
    <w:p w14:paraId="5A5A7AF9" w14:textId="77777777" w:rsidR="00651514" w:rsidRPr="00C93DBF" w:rsidRDefault="00651514" w:rsidP="00651514">
      <w:pPr>
        <w:pStyle w:val="DevConfigs"/>
        <w:rPr>
          <w:rStyle w:val="DevConfigGray"/>
        </w:rPr>
      </w:pPr>
      <w:r w:rsidRPr="00C93DBF">
        <w:rPr>
          <w:rStyle w:val="DevConfigGray"/>
        </w:rPr>
        <w:t>hostname S1</w:t>
      </w:r>
    </w:p>
    <w:p w14:paraId="5C2C9878" w14:textId="77777777" w:rsidR="00651514" w:rsidRPr="00C93DBF" w:rsidRDefault="00651514" w:rsidP="00651514">
      <w:pPr>
        <w:pStyle w:val="DevConfigs"/>
        <w:rPr>
          <w:rStyle w:val="DevConfigGray"/>
        </w:rPr>
      </w:pPr>
      <w:r w:rsidRPr="00C93DBF">
        <w:rPr>
          <w:rStyle w:val="DevConfigGray"/>
        </w:rPr>
        <w:t>!</w:t>
      </w:r>
    </w:p>
    <w:p w14:paraId="35E210A8" w14:textId="77777777" w:rsidR="00651514" w:rsidRPr="00C93DBF" w:rsidRDefault="00651514" w:rsidP="00651514">
      <w:pPr>
        <w:pStyle w:val="DevConfigs"/>
        <w:rPr>
          <w:rStyle w:val="DevConfigGray"/>
        </w:rPr>
      </w:pPr>
      <w:r w:rsidRPr="00C93DBF">
        <w:rPr>
          <w:rStyle w:val="DevConfigGray"/>
        </w:rPr>
        <w:t>boot-start-marker</w:t>
      </w:r>
    </w:p>
    <w:p w14:paraId="3CA5C770" w14:textId="77777777" w:rsidR="00651514" w:rsidRPr="00C93DBF" w:rsidRDefault="00651514" w:rsidP="00651514">
      <w:pPr>
        <w:pStyle w:val="DevConfigs"/>
        <w:rPr>
          <w:rStyle w:val="DevConfigGray"/>
        </w:rPr>
      </w:pPr>
      <w:r w:rsidRPr="00C93DBF">
        <w:rPr>
          <w:rStyle w:val="DevConfigGray"/>
        </w:rPr>
        <w:t>boot-end-marker</w:t>
      </w:r>
    </w:p>
    <w:p w14:paraId="3EE0D553" w14:textId="77777777" w:rsidR="00651514" w:rsidRPr="00C93DBF" w:rsidRDefault="00651514" w:rsidP="00651514">
      <w:pPr>
        <w:pStyle w:val="DevConfigs"/>
        <w:rPr>
          <w:rStyle w:val="DevConfigGray"/>
        </w:rPr>
      </w:pPr>
      <w:r w:rsidRPr="00C93DBF">
        <w:rPr>
          <w:rStyle w:val="DevConfigGray"/>
        </w:rPr>
        <w:t>!</w:t>
      </w:r>
    </w:p>
    <w:p w14:paraId="5264AF7C" w14:textId="77777777" w:rsidR="00651514" w:rsidRPr="00C93DBF" w:rsidRDefault="00651514" w:rsidP="00651514">
      <w:pPr>
        <w:pStyle w:val="DevConfigs"/>
        <w:rPr>
          <w:rStyle w:val="DevConfigGray"/>
        </w:rPr>
      </w:pPr>
      <w:r w:rsidRPr="00C93DBF">
        <w:rPr>
          <w:rStyle w:val="DevConfigGray"/>
        </w:rPr>
        <w:t>enable secret 5 $1$U.Gu$</w:t>
      </w:r>
      <w:proofErr w:type="gramStart"/>
      <w:r w:rsidRPr="00C93DBF">
        <w:rPr>
          <w:rStyle w:val="DevConfigGray"/>
        </w:rPr>
        <w:t>rthhg.cuhJEl</w:t>
      </w:r>
      <w:proofErr w:type="gramEnd"/>
      <w:r w:rsidRPr="00C93DBF">
        <w:rPr>
          <w:rStyle w:val="DevConfigGray"/>
        </w:rPr>
        <w:t>8OG614qNh/</w:t>
      </w:r>
    </w:p>
    <w:p w14:paraId="7BAD1C2F" w14:textId="77777777" w:rsidR="00651514" w:rsidRPr="00C93DBF" w:rsidRDefault="00651514" w:rsidP="00651514">
      <w:pPr>
        <w:pStyle w:val="DevConfigs"/>
        <w:rPr>
          <w:rStyle w:val="DevConfigGray"/>
        </w:rPr>
      </w:pPr>
      <w:r w:rsidRPr="00C93DBF">
        <w:rPr>
          <w:rStyle w:val="DevConfigGray"/>
        </w:rPr>
        <w:t>!</w:t>
      </w:r>
    </w:p>
    <w:p w14:paraId="3B1F25BE" w14:textId="77777777" w:rsidR="00651514" w:rsidRPr="00C93DBF" w:rsidRDefault="00651514" w:rsidP="00651514">
      <w:pPr>
        <w:pStyle w:val="DevConfigs"/>
        <w:rPr>
          <w:rStyle w:val="DevConfigGray"/>
        </w:rPr>
      </w:pPr>
      <w:r w:rsidRPr="00C93DBF">
        <w:rPr>
          <w:rStyle w:val="DevConfigGray"/>
        </w:rPr>
        <w:t>username admin secret 5 $1$c0St$WJhIQdKvG3VLq/6rqysLE.</w:t>
      </w:r>
    </w:p>
    <w:p w14:paraId="34F7CECE" w14:textId="77777777" w:rsidR="00651514" w:rsidRPr="00C93DBF" w:rsidRDefault="00651514" w:rsidP="00651514">
      <w:pPr>
        <w:pStyle w:val="DevConfigs"/>
        <w:rPr>
          <w:rStyle w:val="DevConfigGray"/>
        </w:rPr>
      </w:pPr>
      <w:r w:rsidRPr="00C93DBF">
        <w:rPr>
          <w:rStyle w:val="DevConfigGray"/>
        </w:rPr>
        <w:t xml:space="preserve">no </w:t>
      </w:r>
      <w:proofErr w:type="spellStart"/>
      <w:r w:rsidRPr="00C93DBF">
        <w:rPr>
          <w:rStyle w:val="DevConfigGray"/>
        </w:rPr>
        <w:t>aaa</w:t>
      </w:r>
      <w:proofErr w:type="spellEnd"/>
      <w:r w:rsidRPr="00C93DBF">
        <w:rPr>
          <w:rStyle w:val="DevConfigGray"/>
        </w:rPr>
        <w:t xml:space="preserve"> new-model</w:t>
      </w:r>
    </w:p>
    <w:p w14:paraId="21C57414" w14:textId="77777777" w:rsidR="00651514" w:rsidRPr="00C93DBF" w:rsidRDefault="00651514" w:rsidP="00651514">
      <w:pPr>
        <w:pStyle w:val="DevConfigs"/>
        <w:rPr>
          <w:rStyle w:val="DevConfigGray"/>
        </w:rPr>
      </w:pPr>
      <w:r w:rsidRPr="00C93DBF">
        <w:rPr>
          <w:rStyle w:val="DevConfigGray"/>
        </w:rPr>
        <w:t xml:space="preserve">system </w:t>
      </w:r>
      <w:proofErr w:type="spellStart"/>
      <w:r w:rsidRPr="00C93DBF">
        <w:rPr>
          <w:rStyle w:val="DevConfigGray"/>
        </w:rPr>
        <w:t>mtu</w:t>
      </w:r>
      <w:proofErr w:type="spellEnd"/>
      <w:r w:rsidRPr="00C93DBF">
        <w:rPr>
          <w:rStyle w:val="DevConfigGray"/>
        </w:rPr>
        <w:t xml:space="preserve"> routing 1500</w:t>
      </w:r>
    </w:p>
    <w:p w14:paraId="2F02E26E" w14:textId="77777777" w:rsidR="00651514" w:rsidRPr="00C93DBF" w:rsidRDefault="00651514" w:rsidP="00651514">
      <w:pPr>
        <w:pStyle w:val="DevConfigs"/>
        <w:rPr>
          <w:rStyle w:val="DevConfigGray"/>
        </w:rPr>
      </w:pPr>
      <w:r w:rsidRPr="00C93DBF">
        <w:rPr>
          <w:rStyle w:val="DevConfigGray"/>
        </w:rPr>
        <w:t>!</w:t>
      </w:r>
    </w:p>
    <w:p w14:paraId="1CB57486" w14:textId="77777777" w:rsidR="00651514" w:rsidRPr="00C93DBF" w:rsidRDefault="00651514" w:rsidP="00651514">
      <w:pPr>
        <w:pStyle w:val="DevConfigs"/>
        <w:rPr>
          <w:rStyle w:val="DevConfigGray"/>
        </w:rPr>
      </w:pPr>
      <w:r w:rsidRPr="00C93DBF">
        <w:rPr>
          <w:rStyle w:val="DevConfigGray"/>
        </w:rPr>
        <w:t>!</w:t>
      </w:r>
    </w:p>
    <w:p w14:paraId="7843F4FE" w14:textId="77777777" w:rsidR="00651514" w:rsidRPr="00C93DBF" w:rsidRDefault="00651514" w:rsidP="00651514">
      <w:pPr>
        <w:pStyle w:val="DevConfigs"/>
        <w:rPr>
          <w:rStyle w:val="DevConfigGray"/>
        </w:rPr>
      </w:pPr>
      <w:r w:rsidRPr="00C93DBF">
        <w:rPr>
          <w:rStyle w:val="DevConfigGray"/>
        </w:rPr>
        <w:t xml:space="preserve">no </w:t>
      </w:r>
      <w:proofErr w:type="spellStart"/>
      <w:r w:rsidRPr="00C93DBF">
        <w:rPr>
          <w:rStyle w:val="DevConfigGray"/>
        </w:rPr>
        <w:t>ip</w:t>
      </w:r>
      <w:proofErr w:type="spellEnd"/>
      <w:r w:rsidRPr="00C93DBF">
        <w:rPr>
          <w:rStyle w:val="DevConfigGray"/>
        </w:rPr>
        <w:t xml:space="preserve"> domain</w:t>
      </w:r>
      <w:r w:rsidR="00DF0454">
        <w:rPr>
          <w:rStyle w:val="DevConfigGray"/>
        </w:rPr>
        <w:t xml:space="preserve"> </w:t>
      </w:r>
      <w:r w:rsidRPr="00C93DBF">
        <w:rPr>
          <w:rStyle w:val="DevConfigGray"/>
        </w:rPr>
        <w:t>lookup</w:t>
      </w:r>
    </w:p>
    <w:p w14:paraId="621ABCF1" w14:textId="77777777" w:rsidR="00651514" w:rsidRPr="00C93DBF" w:rsidRDefault="00651514" w:rsidP="00651514">
      <w:pPr>
        <w:pStyle w:val="DevConfigs"/>
        <w:rPr>
          <w:rStyle w:val="DevConfigGray"/>
        </w:rPr>
      </w:pPr>
      <w:proofErr w:type="spellStart"/>
      <w:r w:rsidRPr="00C93DBF">
        <w:rPr>
          <w:rStyle w:val="DevConfigGray"/>
        </w:rPr>
        <w:t>ip</w:t>
      </w:r>
      <w:proofErr w:type="spellEnd"/>
      <w:r w:rsidRPr="00C93DBF">
        <w:rPr>
          <w:rStyle w:val="DevConfigGray"/>
        </w:rPr>
        <w:t xml:space="preserve"> domain-name ccna-lab.com</w:t>
      </w:r>
    </w:p>
    <w:p w14:paraId="36CF4F61" w14:textId="77777777" w:rsidR="00651514" w:rsidRPr="00C93DBF" w:rsidRDefault="00651514" w:rsidP="00651514">
      <w:pPr>
        <w:pStyle w:val="DevConfigs"/>
        <w:rPr>
          <w:rStyle w:val="DevConfigGray"/>
        </w:rPr>
      </w:pPr>
      <w:r w:rsidRPr="00C93DBF">
        <w:rPr>
          <w:rStyle w:val="DevConfigGray"/>
        </w:rPr>
        <w:t>!</w:t>
      </w:r>
    </w:p>
    <w:p w14:paraId="4A25104F" w14:textId="77777777" w:rsidR="00651514" w:rsidRPr="00C93DBF" w:rsidRDefault="00651514" w:rsidP="00651514">
      <w:pPr>
        <w:pStyle w:val="DevConfigs"/>
        <w:rPr>
          <w:rStyle w:val="DevConfigGray"/>
        </w:rPr>
      </w:pPr>
      <w:r w:rsidRPr="00C93DBF">
        <w:rPr>
          <w:rStyle w:val="DevConfigGray"/>
        </w:rPr>
        <w:t>!</w:t>
      </w:r>
    </w:p>
    <w:p w14:paraId="0AEF78E6" w14:textId="77777777" w:rsidR="00651514" w:rsidRPr="00C93DBF" w:rsidRDefault="00651514" w:rsidP="00651514">
      <w:pPr>
        <w:pStyle w:val="DevConfigs"/>
        <w:rPr>
          <w:rStyle w:val="DevConfigGray"/>
        </w:rPr>
      </w:pPr>
      <w:r w:rsidRPr="00C93DBF">
        <w:rPr>
          <w:rStyle w:val="DevConfigGray"/>
        </w:rPr>
        <w:t>!</w:t>
      </w:r>
    </w:p>
    <w:p w14:paraId="1FFDCD00" w14:textId="77777777" w:rsidR="00651514" w:rsidRPr="00C93DBF" w:rsidRDefault="00651514" w:rsidP="00651514">
      <w:pPr>
        <w:pStyle w:val="DevConfigs"/>
        <w:rPr>
          <w:rStyle w:val="DevConfigGray"/>
        </w:rPr>
      </w:pPr>
      <w:r w:rsidRPr="00C93DBF">
        <w:rPr>
          <w:rStyle w:val="DevConfigGray"/>
        </w:rPr>
        <w:t>spanning-tree mode rapid-</w:t>
      </w:r>
      <w:proofErr w:type="spellStart"/>
      <w:r w:rsidRPr="00C93DBF">
        <w:rPr>
          <w:rStyle w:val="DevConfigGray"/>
        </w:rPr>
        <w:t>pvst</w:t>
      </w:r>
      <w:proofErr w:type="spellEnd"/>
    </w:p>
    <w:p w14:paraId="66AE2A60" w14:textId="77777777" w:rsidR="00651514" w:rsidRPr="00C93DBF" w:rsidRDefault="00651514" w:rsidP="00651514">
      <w:pPr>
        <w:pStyle w:val="DevConfigs"/>
        <w:rPr>
          <w:rStyle w:val="DevConfigGray"/>
        </w:rPr>
      </w:pPr>
      <w:r w:rsidRPr="00C93DBF">
        <w:rPr>
          <w:rStyle w:val="DevConfigGray"/>
        </w:rPr>
        <w:t>spanning-tree extend system-id</w:t>
      </w:r>
    </w:p>
    <w:p w14:paraId="429C999D" w14:textId="77777777" w:rsidR="00651514" w:rsidRPr="00C93DBF" w:rsidRDefault="00651514" w:rsidP="00651514">
      <w:pPr>
        <w:pStyle w:val="DevConfigs"/>
        <w:rPr>
          <w:rStyle w:val="DevConfigGray"/>
        </w:rPr>
      </w:pPr>
      <w:r w:rsidRPr="00C93DBF">
        <w:rPr>
          <w:rStyle w:val="DevConfigGray"/>
        </w:rPr>
        <w:t>!</w:t>
      </w:r>
    </w:p>
    <w:p w14:paraId="0CBDF5BA" w14:textId="77777777" w:rsidR="00651514" w:rsidRPr="00C93DBF" w:rsidRDefault="00651514" w:rsidP="00651514">
      <w:pPr>
        <w:pStyle w:val="DevConfigs"/>
        <w:rPr>
          <w:rStyle w:val="DevConfigGray"/>
        </w:rPr>
      </w:pPr>
      <w:proofErr w:type="spellStart"/>
      <w:r w:rsidRPr="00C93DBF">
        <w:rPr>
          <w:rStyle w:val="DevConfigGray"/>
        </w:rPr>
        <w:t>vlan</w:t>
      </w:r>
      <w:proofErr w:type="spellEnd"/>
      <w:r w:rsidRPr="00C93DBF">
        <w:rPr>
          <w:rStyle w:val="DevConfigGray"/>
        </w:rPr>
        <w:t xml:space="preserve"> internal allocation policy ascending</w:t>
      </w:r>
    </w:p>
    <w:p w14:paraId="6E88A44E" w14:textId="77777777" w:rsidR="00651514" w:rsidRPr="00C93DBF" w:rsidRDefault="00651514" w:rsidP="00651514">
      <w:pPr>
        <w:pStyle w:val="DevConfigs"/>
        <w:rPr>
          <w:rStyle w:val="DevConfigGray"/>
        </w:rPr>
      </w:pPr>
      <w:r w:rsidRPr="00C93DBF">
        <w:rPr>
          <w:rStyle w:val="DevConfigGray"/>
        </w:rPr>
        <w:t>!</w:t>
      </w:r>
    </w:p>
    <w:p w14:paraId="0B1425F9" w14:textId="77777777" w:rsidR="00651514" w:rsidRPr="00C93DBF" w:rsidRDefault="00651514" w:rsidP="00651514">
      <w:pPr>
        <w:pStyle w:val="DevConfigs"/>
        <w:rPr>
          <w:rStyle w:val="DevConfigGray"/>
        </w:rPr>
      </w:pPr>
      <w:r w:rsidRPr="00C93DBF">
        <w:rPr>
          <w:rStyle w:val="DevConfigGray"/>
        </w:rPr>
        <w:t>!</w:t>
      </w:r>
    </w:p>
    <w:p w14:paraId="1F0168A6" w14:textId="77777777" w:rsidR="00651514" w:rsidRPr="0091520C" w:rsidRDefault="00651514" w:rsidP="00651514">
      <w:pPr>
        <w:pStyle w:val="DevConfigs"/>
        <w:rPr>
          <w:rStyle w:val="DevConfigGray"/>
        </w:rPr>
      </w:pPr>
      <w:r w:rsidRPr="0091520C">
        <w:rPr>
          <w:rStyle w:val="DevConfigGray"/>
        </w:rPr>
        <w:t>interface FastEthernet0/1</w:t>
      </w:r>
    </w:p>
    <w:p w14:paraId="14185BB5" w14:textId="77777777" w:rsidR="00651514" w:rsidRPr="0091520C" w:rsidRDefault="00651514" w:rsidP="00651514">
      <w:pPr>
        <w:pStyle w:val="DevConfigs"/>
        <w:rPr>
          <w:rStyle w:val="DevConfigGray"/>
        </w:rPr>
      </w:pPr>
      <w:r w:rsidRPr="0091520C">
        <w:rPr>
          <w:rStyle w:val="DevConfigGray"/>
        </w:rPr>
        <w:t xml:space="preserve"> shutdown</w:t>
      </w:r>
    </w:p>
    <w:p w14:paraId="0582F976" w14:textId="77777777" w:rsidR="00651514" w:rsidRPr="0091520C" w:rsidRDefault="00651514" w:rsidP="00651514">
      <w:pPr>
        <w:pStyle w:val="DevConfigs"/>
        <w:rPr>
          <w:rStyle w:val="DevConfigGray"/>
        </w:rPr>
      </w:pPr>
      <w:r w:rsidRPr="0091520C">
        <w:rPr>
          <w:rStyle w:val="DevConfigGray"/>
        </w:rPr>
        <w:t>!</w:t>
      </w:r>
    </w:p>
    <w:p w14:paraId="0CA8DB05" w14:textId="77777777" w:rsidR="00651514" w:rsidRPr="0091520C" w:rsidRDefault="00651514" w:rsidP="00651514">
      <w:pPr>
        <w:pStyle w:val="DevConfigs"/>
        <w:rPr>
          <w:rStyle w:val="DevConfigGray"/>
        </w:rPr>
      </w:pPr>
      <w:r w:rsidRPr="0091520C">
        <w:rPr>
          <w:rStyle w:val="DevConfigGray"/>
        </w:rPr>
        <w:t>interface FastEthernet0/2</w:t>
      </w:r>
    </w:p>
    <w:p w14:paraId="44E6F64E" w14:textId="77777777" w:rsidR="00651514" w:rsidRPr="0091520C" w:rsidRDefault="00651514" w:rsidP="00651514">
      <w:pPr>
        <w:pStyle w:val="DevConfigs"/>
        <w:rPr>
          <w:rStyle w:val="DevConfigGray"/>
        </w:rPr>
      </w:pPr>
      <w:r w:rsidRPr="0091520C">
        <w:rPr>
          <w:rStyle w:val="DevConfigGray"/>
        </w:rPr>
        <w:t xml:space="preserve"> shutdown</w:t>
      </w:r>
    </w:p>
    <w:p w14:paraId="6B83DD9C" w14:textId="77777777" w:rsidR="00651514" w:rsidRPr="0091520C" w:rsidRDefault="00651514" w:rsidP="00651514">
      <w:pPr>
        <w:pStyle w:val="DevConfigs"/>
        <w:rPr>
          <w:rStyle w:val="DevConfigGray"/>
        </w:rPr>
      </w:pPr>
      <w:r w:rsidRPr="0091520C">
        <w:rPr>
          <w:rStyle w:val="DevConfigGray"/>
        </w:rPr>
        <w:lastRenderedPageBreak/>
        <w:t>!</w:t>
      </w:r>
    </w:p>
    <w:p w14:paraId="3CD98A41" w14:textId="77777777" w:rsidR="00651514" w:rsidRPr="0091520C" w:rsidRDefault="00651514" w:rsidP="00651514">
      <w:pPr>
        <w:pStyle w:val="DevConfigs"/>
        <w:rPr>
          <w:rStyle w:val="DevConfigGray"/>
        </w:rPr>
      </w:pPr>
      <w:r w:rsidRPr="0091520C">
        <w:rPr>
          <w:rStyle w:val="DevConfigGray"/>
        </w:rPr>
        <w:t>interface FastEthernet0/3</w:t>
      </w:r>
    </w:p>
    <w:p w14:paraId="0099BEB4" w14:textId="77777777" w:rsidR="00651514" w:rsidRPr="0091520C" w:rsidRDefault="00651514" w:rsidP="00651514">
      <w:pPr>
        <w:pStyle w:val="DevConfigs"/>
        <w:rPr>
          <w:rStyle w:val="DevConfigGray"/>
        </w:rPr>
      </w:pPr>
      <w:r w:rsidRPr="0091520C">
        <w:rPr>
          <w:rStyle w:val="DevConfigGray"/>
        </w:rPr>
        <w:t xml:space="preserve"> shutdown</w:t>
      </w:r>
    </w:p>
    <w:p w14:paraId="25359FC3" w14:textId="77777777" w:rsidR="00651514" w:rsidRPr="0091520C" w:rsidRDefault="00651514" w:rsidP="00651514">
      <w:pPr>
        <w:pStyle w:val="DevConfigs"/>
        <w:rPr>
          <w:rStyle w:val="DevConfigGray"/>
        </w:rPr>
      </w:pPr>
      <w:r w:rsidRPr="0091520C">
        <w:rPr>
          <w:rStyle w:val="DevConfigGray"/>
        </w:rPr>
        <w:t>!</w:t>
      </w:r>
    </w:p>
    <w:p w14:paraId="153EC14D" w14:textId="77777777" w:rsidR="00651514" w:rsidRPr="0091520C" w:rsidRDefault="00651514" w:rsidP="00651514">
      <w:pPr>
        <w:pStyle w:val="DevConfigs"/>
        <w:rPr>
          <w:rStyle w:val="DevConfigGray"/>
        </w:rPr>
      </w:pPr>
      <w:r w:rsidRPr="0091520C">
        <w:rPr>
          <w:rStyle w:val="DevConfigGray"/>
        </w:rPr>
        <w:t>interface FastEthernet0/4</w:t>
      </w:r>
    </w:p>
    <w:p w14:paraId="238A7490" w14:textId="77777777" w:rsidR="00651514" w:rsidRPr="0091520C" w:rsidRDefault="00651514" w:rsidP="00651514">
      <w:pPr>
        <w:pStyle w:val="DevConfigs"/>
        <w:rPr>
          <w:rStyle w:val="DevConfigGray"/>
        </w:rPr>
      </w:pPr>
      <w:r w:rsidRPr="0091520C">
        <w:rPr>
          <w:rStyle w:val="DevConfigGray"/>
        </w:rPr>
        <w:t xml:space="preserve"> shutdown</w:t>
      </w:r>
    </w:p>
    <w:p w14:paraId="11A68262" w14:textId="77777777" w:rsidR="00651514" w:rsidRPr="0091520C" w:rsidRDefault="00651514" w:rsidP="00651514">
      <w:pPr>
        <w:pStyle w:val="DevConfigs"/>
        <w:rPr>
          <w:rStyle w:val="DevConfigGray"/>
        </w:rPr>
      </w:pPr>
      <w:r w:rsidRPr="0091520C">
        <w:rPr>
          <w:rStyle w:val="DevConfigGray"/>
        </w:rPr>
        <w:t>!</w:t>
      </w:r>
    </w:p>
    <w:p w14:paraId="3BE49F10" w14:textId="77777777" w:rsidR="00651514" w:rsidRPr="0091520C" w:rsidRDefault="00651514" w:rsidP="00651514">
      <w:pPr>
        <w:pStyle w:val="DevConfigs"/>
        <w:rPr>
          <w:rStyle w:val="DevConfigGray"/>
        </w:rPr>
      </w:pPr>
      <w:r w:rsidRPr="0091520C">
        <w:rPr>
          <w:rStyle w:val="DevConfigGray"/>
        </w:rPr>
        <w:t>interface FastEthernet0/5</w:t>
      </w:r>
    </w:p>
    <w:p w14:paraId="4CB70683" w14:textId="77777777" w:rsidR="00651514" w:rsidRPr="0091520C" w:rsidRDefault="00651514" w:rsidP="00651514">
      <w:pPr>
        <w:pStyle w:val="DevConfigs"/>
        <w:rPr>
          <w:rStyle w:val="DevConfigGray"/>
        </w:rPr>
      </w:pPr>
      <w:r w:rsidRPr="0091520C">
        <w:rPr>
          <w:rStyle w:val="DevConfigGray"/>
        </w:rPr>
        <w:t>!</w:t>
      </w:r>
    </w:p>
    <w:p w14:paraId="24819BB8" w14:textId="77777777" w:rsidR="00651514" w:rsidRPr="0091520C" w:rsidRDefault="00651514" w:rsidP="00651514">
      <w:pPr>
        <w:pStyle w:val="DevConfigs"/>
        <w:rPr>
          <w:rStyle w:val="DevConfigGray"/>
        </w:rPr>
      </w:pPr>
      <w:r w:rsidRPr="0091520C">
        <w:rPr>
          <w:rStyle w:val="DevConfigGray"/>
        </w:rPr>
        <w:t>interface FastEthernet0/6</w:t>
      </w:r>
    </w:p>
    <w:p w14:paraId="1B3FAA4D" w14:textId="77777777" w:rsidR="00651514" w:rsidRPr="0091520C" w:rsidRDefault="00651514" w:rsidP="00651514">
      <w:pPr>
        <w:pStyle w:val="DevConfigs"/>
        <w:rPr>
          <w:rStyle w:val="DevConfigGray"/>
        </w:rPr>
      </w:pPr>
      <w:r w:rsidRPr="0091520C">
        <w:rPr>
          <w:rStyle w:val="DevConfigGray"/>
        </w:rPr>
        <w:t>!</w:t>
      </w:r>
    </w:p>
    <w:p w14:paraId="7475183F" w14:textId="77777777" w:rsidR="00651514" w:rsidRPr="0091520C" w:rsidRDefault="00651514" w:rsidP="00651514">
      <w:pPr>
        <w:pStyle w:val="DevConfigs"/>
        <w:rPr>
          <w:rStyle w:val="DevConfigGray"/>
        </w:rPr>
      </w:pPr>
      <w:r w:rsidRPr="0091520C">
        <w:rPr>
          <w:rStyle w:val="DevConfigGray"/>
        </w:rPr>
        <w:t>interface FastEthernet0/7</w:t>
      </w:r>
    </w:p>
    <w:p w14:paraId="4B3025A4" w14:textId="77777777" w:rsidR="00651514" w:rsidRPr="0091520C" w:rsidRDefault="00651514" w:rsidP="00651514">
      <w:pPr>
        <w:pStyle w:val="DevConfigs"/>
        <w:rPr>
          <w:rStyle w:val="DevConfigGray"/>
        </w:rPr>
      </w:pPr>
      <w:r w:rsidRPr="0091520C">
        <w:rPr>
          <w:rStyle w:val="DevConfigGray"/>
        </w:rPr>
        <w:t xml:space="preserve"> shutdown</w:t>
      </w:r>
    </w:p>
    <w:p w14:paraId="1120EF0E" w14:textId="77777777" w:rsidR="00651514" w:rsidRPr="0091520C" w:rsidRDefault="00651514" w:rsidP="00651514">
      <w:pPr>
        <w:pStyle w:val="DevConfigs"/>
        <w:rPr>
          <w:rStyle w:val="DevConfigGray"/>
        </w:rPr>
      </w:pPr>
      <w:r w:rsidRPr="0091520C">
        <w:rPr>
          <w:rStyle w:val="DevConfigGray"/>
        </w:rPr>
        <w:t>!</w:t>
      </w:r>
    </w:p>
    <w:p w14:paraId="377FA3D5" w14:textId="77777777" w:rsidR="00651514" w:rsidRPr="0091520C" w:rsidRDefault="00651514" w:rsidP="00651514">
      <w:pPr>
        <w:pStyle w:val="DevConfigs"/>
        <w:rPr>
          <w:rStyle w:val="DevConfigGray"/>
        </w:rPr>
      </w:pPr>
      <w:r w:rsidRPr="0091520C">
        <w:rPr>
          <w:rStyle w:val="DevConfigGray"/>
        </w:rPr>
        <w:t>interface FastEthernet0/8</w:t>
      </w:r>
    </w:p>
    <w:p w14:paraId="36BD019D" w14:textId="77777777" w:rsidR="00651514" w:rsidRPr="0091520C" w:rsidRDefault="00651514" w:rsidP="00651514">
      <w:pPr>
        <w:pStyle w:val="DevConfigs"/>
        <w:rPr>
          <w:rStyle w:val="DevConfigGray"/>
        </w:rPr>
      </w:pPr>
      <w:r w:rsidRPr="0091520C">
        <w:rPr>
          <w:rStyle w:val="DevConfigGray"/>
        </w:rPr>
        <w:t xml:space="preserve"> shutdown</w:t>
      </w:r>
    </w:p>
    <w:p w14:paraId="0BF3B8B5" w14:textId="77777777" w:rsidR="00651514" w:rsidRPr="0091520C" w:rsidRDefault="00651514" w:rsidP="00651514">
      <w:pPr>
        <w:pStyle w:val="DevConfigs"/>
        <w:rPr>
          <w:rStyle w:val="DevConfigGray"/>
        </w:rPr>
      </w:pPr>
      <w:r w:rsidRPr="0091520C">
        <w:rPr>
          <w:rStyle w:val="DevConfigGray"/>
        </w:rPr>
        <w:t>!</w:t>
      </w:r>
    </w:p>
    <w:p w14:paraId="2001B4F9" w14:textId="77777777" w:rsidR="00651514" w:rsidRPr="0091520C" w:rsidRDefault="00651514" w:rsidP="00651514">
      <w:pPr>
        <w:pStyle w:val="DevConfigs"/>
        <w:rPr>
          <w:rStyle w:val="DevConfigGray"/>
        </w:rPr>
      </w:pPr>
      <w:r w:rsidRPr="0091520C">
        <w:rPr>
          <w:rStyle w:val="DevConfigGray"/>
        </w:rPr>
        <w:t>interface FastEthernet0/9</w:t>
      </w:r>
    </w:p>
    <w:p w14:paraId="7C88774A" w14:textId="77777777" w:rsidR="00651514" w:rsidRPr="0091520C" w:rsidRDefault="00651514" w:rsidP="00651514">
      <w:pPr>
        <w:pStyle w:val="DevConfigs"/>
        <w:rPr>
          <w:rStyle w:val="DevConfigGray"/>
        </w:rPr>
      </w:pPr>
      <w:r w:rsidRPr="0091520C">
        <w:rPr>
          <w:rStyle w:val="DevConfigGray"/>
        </w:rPr>
        <w:t xml:space="preserve"> shutdown</w:t>
      </w:r>
    </w:p>
    <w:p w14:paraId="1A5552FD" w14:textId="77777777" w:rsidR="00651514" w:rsidRPr="0091520C" w:rsidRDefault="00651514" w:rsidP="00651514">
      <w:pPr>
        <w:pStyle w:val="DevConfigs"/>
        <w:rPr>
          <w:rStyle w:val="DevConfigGray"/>
        </w:rPr>
      </w:pPr>
      <w:r w:rsidRPr="0091520C">
        <w:rPr>
          <w:rStyle w:val="DevConfigGray"/>
        </w:rPr>
        <w:t>!</w:t>
      </w:r>
    </w:p>
    <w:p w14:paraId="565D6630" w14:textId="77777777" w:rsidR="00651514" w:rsidRPr="0091520C" w:rsidRDefault="00651514" w:rsidP="00651514">
      <w:pPr>
        <w:pStyle w:val="DevConfigs"/>
        <w:rPr>
          <w:rStyle w:val="DevConfigGray"/>
        </w:rPr>
      </w:pPr>
      <w:r w:rsidRPr="0091520C">
        <w:rPr>
          <w:rStyle w:val="DevConfigGray"/>
        </w:rPr>
        <w:t>interface FastEthernet0/10</w:t>
      </w:r>
    </w:p>
    <w:p w14:paraId="582614B4" w14:textId="77777777" w:rsidR="00651514" w:rsidRPr="0091520C" w:rsidRDefault="00651514" w:rsidP="00651514">
      <w:pPr>
        <w:pStyle w:val="DevConfigs"/>
        <w:rPr>
          <w:rStyle w:val="DevConfigGray"/>
        </w:rPr>
      </w:pPr>
      <w:r w:rsidRPr="0091520C">
        <w:rPr>
          <w:rStyle w:val="DevConfigGray"/>
        </w:rPr>
        <w:t xml:space="preserve"> shutdown</w:t>
      </w:r>
    </w:p>
    <w:p w14:paraId="47F5325B" w14:textId="77777777" w:rsidR="00651514" w:rsidRPr="0091520C" w:rsidRDefault="00651514" w:rsidP="00651514">
      <w:pPr>
        <w:pStyle w:val="DevConfigs"/>
        <w:rPr>
          <w:rStyle w:val="DevConfigGray"/>
        </w:rPr>
      </w:pPr>
      <w:r w:rsidRPr="0091520C">
        <w:rPr>
          <w:rStyle w:val="DevConfigGray"/>
        </w:rPr>
        <w:t>!</w:t>
      </w:r>
    </w:p>
    <w:p w14:paraId="2499954B" w14:textId="77777777" w:rsidR="00651514" w:rsidRPr="0091520C" w:rsidRDefault="00651514" w:rsidP="00651514">
      <w:pPr>
        <w:pStyle w:val="DevConfigs"/>
        <w:rPr>
          <w:rStyle w:val="DevConfigGray"/>
        </w:rPr>
      </w:pPr>
      <w:r w:rsidRPr="0091520C">
        <w:rPr>
          <w:rStyle w:val="DevConfigGray"/>
        </w:rPr>
        <w:t>interface FastEthernet0/11</w:t>
      </w:r>
    </w:p>
    <w:p w14:paraId="3301159F" w14:textId="77777777" w:rsidR="00651514" w:rsidRPr="0091520C" w:rsidRDefault="00651514" w:rsidP="00651514">
      <w:pPr>
        <w:pStyle w:val="DevConfigs"/>
        <w:rPr>
          <w:rStyle w:val="DevConfigGray"/>
        </w:rPr>
      </w:pPr>
      <w:r w:rsidRPr="0091520C">
        <w:rPr>
          <w:rStyle w:val="DevConfigGray"/>
        </w:rPr>
        <w:t xml:space="preserve"> shutdown</w:t>
      </w:r>
    </w:p>
    <w:p w14:paraId="4BA73127" w14:textId="77777777" w:rsidR="00651514" w:rsidRPr="0091520C" w:rsidRDefault="00651514" w:rsidP="00651514">
      <w:pPr>
        <w:pStyle w:val="DevConfigs"/>
        <w:rPr>
          <w:rStyle w:val="DevConfigGray"/>
        </w:rPr>
      </w:pPr>
      <w:r w:rsidRPr="0091520C">
        <w:rPr>
          <w:rStyle w:val="DevConfigGray"/>
        </w:rPr>
        <w:t>!</w:t>
      </w:r>
    </w:p>
    <w:p w14:paraId="68158E71" w14:textId="77777777" w:rsidR="00651514" w:rsidRPr="0091520C" w:rsidRDefault="00651514" w:rsidP="00651514">
      <w:pPr>
        <w:pStyle w:val="DevConfigs"/>
        <w:rPr>
          <w:rStyle w:val="DevConfigGray"/>
        </w:rPr>
      </w:pPr>
      <w:r w:rsidRPr="0091520C">
        <w:rPr>
          <w:rStyle w:val="DevConfigGray"/>
        </w:rPr>
        <w:t>interface FastEthernet0/12</w:t>
      </w:r>
    </w:p>
    <w:p w14:paraId="1E0666C2" w14:textId="77777777" w:rsidR="00651514" w:rsidRPr="0091520C" w:rsidRDefault="00651514" w:rsidP="00651514">
      <w:pPr>
        <w:pStyle w:val="DevConfigs"/>
        <w:rPr>
          <w:rStyle w:val="DevConfigGray"/>
        </w:rPr>
      </w:pPr>
      <w:r w:rsidRPr="0091520C">
        <w:rPr>
          <w:rStyle w:val="DevConfigGray"/>
        </w:rPr>
        <w:t xml:space="preserve"> shutdown</w:t>
      </w:r>
    </w:p>
    <w:p w14:paraId="76A0F4EB" w14:textId="77777777" w:rsidR="00651514" w:rsidRPr="0091520C" w:rsidRDefault="00651514" w:rsidP="00651514">
      <w:pPr>
        <w:pStyle w:val="DevConfigs"/>
        <w:rPr>
          <w:rStyle w:val="DevConfigGray"/>
        </w:rPr>
      </w:pPr>
      <w:r w:rsidRPr="0091520C">
        <w:rPr>
          <w:rStyle w:val="DevConfigGray"/>
        </w:rPr>
        <w:t>!</w:t>
      </w:r>
    </w:p>
    <w:p w14:paraId="17E0D069" w14:textId="77777777" w:rsidR="00651514" w:rsidRPr="0091520C" w:rsidRDefault="00651514" w:rsidP="00651514">
      <w:pPr>
        <w:pStyle w:val="DevConfigs"/>
        <w:rPr>
          <w:rStyle w:val="DevConfigGray"/>
        </w:rPr>
      </w:pPr>
      <w:r w:rsidRPr="0091520C">
        <w:rPr>
          <w:rStyle w:val="DevConfigGray"/>
        </w:rPr>
        <w:t>interface FastEthernet0/13</w:t>
      </w:r>
    </w:p>
    <w:p w14:paraId="26A81B7F" w14:textId="77777777" w:rsidR="00651514" w:rsidRPr="0091520C" w:rsidRDefault="00651514" w:rsidP="00651514">
      <w:pPr>
        <w:pStyle w:val="DevConfigs"/>
        <w:rPr>
          <w:rStyle w:val="DevConfigGray"/>
        </w:rPr>
      </w:pPr>
      <w:r w:rsidRPr="0091520C">
        <w:rPr>
          <w:rStyle w:val="DevConfigGray"/>
        </w:rPr>
        <w:t xml:space="preserve"> shutdown</w:t>
      </w:r>
    </w:p>
    <w:p w14:paraId="1A339854" w14:textId="77777777" w:rsidR="00651514" w:rsidRPr="0091520C" w:rsidRDefault="00651514" w:rsidP="00651514">
      <w:pPr>
        <w:pStyle w:val="DevConfigs"/>
        <w:rPr>
          <w:rStyle w:val="DevConfigGray"/>
        </w:rPr>
      </w:pPr>
      <w:r w:rsidRPr="0091520C">
        <w:rPr>
          <w:rStyle w:val="DevConfigGray"/>
        </w:rPr>
        <w:t>!</w:t>
      </w:r>
    </w:p>
    <w:p w14:paraId="4867830A" w14:textId="77777777" w:rsidR="00651514" w:rsidRPr="0091520C" w:rsidRDefault="00651514" w:rsidP="00651514">
      <w:pPr>
        <w:pStyle w:val="DevConfigs"/>
        <w:rPr>
          <w:rStyle w:val="DevConfigGray"/>
        </w:rPr>
      </w:pPr>
      <w:r w:rsidRPr="0091520C">
        <w:rPr>
          <w:rStyle w:val="DevConfigGray"/>
        </w:rPr>
        <w:t>interface FastEthernet0/14</w:t>
      </w:r>
    </w:p>
    <w:p w14:paraId="461AFD22" w14:textId="77777777" w:rsidR="00651514" w:rsidRPr="0091520C" w:rsidRDefault="00651514" w:rsidP="00651514">
      <w:pPr>
        <w:pStyle w:val="DevConfigs"/>
        <w:rPr>
          <w:rStyle w:val="DevConfigGray"/>
        </w:rPr>
      </w:pPr>
      <w:r w:rsidRPr="0091520C">
        <w:rPr>
          <w:rStyle w:val="DevConfigGray"/>
        </w:rPr>
        <w:t xml:space="preserve"> shutdown</w:t>
      </w:r>
    </w:p>
    <w:p w14:paraId="146DEDC7" w14:textId="77777777" w:rsidR="00651514" w:rsidRPr="0091520C" w:rsidRDefault="00651514" w:rsidP="00651514">
      <w:pPr>
        <w:pStyle w:val="DevConfigs"/>
        <w:rPr>
          <w:rStyle w:val="DevConfigGray"/>
        </w:rPr>
      </w:pPr>
      <w:r w:rsidRPr="0091520C">
        <w:rPr>
          <w:rStyle w:val="DevConfigGray"/>
        </w:rPr>
        <w:t>!</w:t>
      </w:r>
    </w:p>
    <w:p w14:paraId="58479866" w14:textId="77777777" w:rsidR="00651514" w:rsidRPr="0091520C" w:rsidRDefault="00651514" w:rsidP="00651514">
      <w:pPr>
        <w:pStyle w:val="DevConfigs"/>
        <w:rPr>
          <w:rStyle w:val="DevConfigGray"/>
        </w:rPr>
      </w:pPr>
      <w:r w:rsidRPr="0091520C">
        <w:rPr>
          <w:rStyle w:val="DevConfigGray"/>
        </w:rPr>
        <w:t>interface FastEthernet0/15</w:t>
      </w:r>
    </w:p>
    <w:p w14:paraId="4DAE683B" w14:textId="77777777" w:rsidR="00651514" w:rsidRPr="0091520C" w:rsidRDefault="00651514" w:rsidP="00651514">
      <w:pPr>
        <w:pStyle w:val="DevConfigs"/>
        <w:rPr>
          <w:rStyle w:val="DevConfigGray"/>
        </w:rPr>
      </w:pPr>
      <w:r w:rsidRPr="0091520C">
        <w:rPr>
          <w:rStyle w:val="DevConfigGray"/>
        </w:rPr>
        <w:t xml:space="preserve"> shutdown</w:t>
      </w:r>
    </w:p>
    <w:p w14:paraId="36E17DD8" w14:textId="77777777" w:rsidR="00651514" w:rsidRPr="0091520C" w:rsidRDefault="00651514" w:rsidP="00651514">
      <w:pPr>
        <w:pStyle w:val="DevConfigs"/>
        <w:rPr>
          <w:rStyle w:val="DevConfigGray"/>
        </w:rPr>
      </w:pPr>
      <w:r w:rsidRPr="0091520C">
        <w:rPr>
          <w:rStyle w:val="DevConfigGray"/>
        </w:rPr>
        <w:t>!</w:t>
      </w:r>
    </w:p>
    <w:p w14:paraId="03A59C37" w14:textId="77777777" w:rsidR="00651514" w:rsidRPr="0091520C" w:rsidRDefault="00651514" w:rsidP="00651514">
      <w:pPr>
        <w:pStyle w:val="DevConfigs"/>
        <w:rPr>
          <w:rStyle w:val="DevConfigGray"/>
        </w:rPr>
      </w:pPr>
      <w:r w:rsidRPr="0091520C">
        <w:rPr>
          <w:rStyle w:val="DevConfigGray"/>
        </w:rPr>
        <w:t>interface FastEthernet0/16</w:t>
      </w:r>
    </w:p>
    <w:p w14:paraId="0366AE2B" w14:textId="77777777" w:rsidR="00651514" w:rsidRPr="0091520C" w:rsidRDefault="00651514" w:rsidP="00651514">
      <w:pPr>
        <w:pStyle w:val="DevConfigs"/>
        <w:rPr>
          <w:rStyle w:val="DevConfigGray"/>
        </w:rPr>
      </w:pPr>
      <w:r w:rsidRPr="0091520C">
        <w:rPr>
          <w:rStyle w:val="DevConfigGray"/>
        </w:rPr>
        <w:t xml:space="preserve"> shutdown</w:t>
      </w:r>
    </w:p>
    <w:p w14:paraId="15346657" w14:textId="77777777" w:rsidR="00651514" w:rsidRPr="0091520C" w:rsidRDefault="00651514" w:rsidP="00651514">
      <w:pPr>
        <w:pStyle w:val="DevConfigs"/>
        <w:rPr>
          <w:rStyle w:val="DevConfigGray"/>
        </w:rPr>
      </w:pPr>
      <w:r w:rsidRPr="0091520C">
        <w:rPr>
          <w:rStyle w:val="DevConfigGray"/>
        </w:rPr>
        <w:t>!</w:t>
      </w:r>
    </w:p>
    <w:p w14:paraId="1646CC5C" w14:textId="77777777" w:rsidR="00651514" w:rsidRPr="0091520C" w:rsidRDefault="00651514" w:rsidP="00651514">
      <w:pPr>
        <w:pStyle w:val="DevConfigs"/>
        <w:rPr>
          <w:rStyle w:val="DevConfigGray"/>
        </w:rPr>
      </w:pPr>
      <w:r w:rsidRPr="0091520C">
        <w:rPr>
          <w:rStyle w:val="DevConfigGray"/>
        </w:rPr>
        <w:t>interface FastEthernet0/17</w:t>
      </w:r>
    </w:p>
    <w:p w14:paraId="351A941A" w14:textId="77777777" w:rsidR="00651514" w:rsidRPr="0091520C" w:rsidRDefault="00651514" w:rsidP="00651514">
      <w:pPr>
        <w:pStyle w:val="DevConfigs"/>
        <w:rPr>
          <w:rStyle w:val="DevConfigGray"/>
        </w:rPr>
      </w:pPr>
      <w:r w:rsidRPr="0091520C">
        <w:rPr>
          <w:rStyle w:val="DevConfigGray"/>
        </w:rPr>
        <w:t xml:space="preserve"> shutdown</w:t>
      </w:r>
    </w:p>
    <w:p w14:paraId="57B08981" w14:textId="77777777" w:rsidR="00651514" w:rsidRPr="0091520C" w:rsidRDefault="00651514" w:rsidP="00651514">
      <w:pPr>
        <w:pStyle w:val="DevConfigs"/>
        <w:rPr>
          <w:rStyle w:val="DevConfigGray"/>
        </w:rPr>
      </w:pPr>
      <w:r w:rsidRPr="0091520C">
        <w:rPr>
          <w:rStyle w:val="DevConfigGray"/>
        </w:rPr>
        <w:t>!</w:t>
      </w:r>
    </w:p>
    <w:p w14:paraId="2A97EE75" w14:textId="77777777" w:rsidR="00651514" w:rsidRPr="0091520C" w:rsidRDefault="00651514" w:rsidP="00651514">
      <w:pPr>
        <w:pStyle w:val="DevConfigs"/>
        <w:rPr>
          <w:rStyle w:val="DevConfigGray"/>
        </w:rPr>
      </w:pPr>
      <w:r w:rsidRPr="0091520C">
        <w:rPr>
          <w:rStyle w:val="DevConfigGray"/>
        </w:rPr>
        <w:t>interface FastEthernet0/18</w:t>
      </w:r>
    </w:p>
    <w:p w14:paraId="21A3DB1E" w14:textId="77777777" w:rsidR="00651514" w:rsidRPr="0091520C" w:rsidRDefault="00651514" w:rsidP="00651514">
      <w:pPr>
        <w:pStyle w:val="DevConfigs"/>
        <w:rPr>
          <w:rStyle w:val="DevConfigGray"/>
        </w:rPr>
      </w:pPr>
      <w:r w:rsidRPr="0091520C">
        <w:rPr>
          <w:rStyle w:val="DevConfigGray"/>
        </w:rPr>
        <w:t xml:space="preserve"> shutdown</w:t>
      </w:r>
    </w:p>
    <w:p w14:paraId="2619D4DC" w14:textId="77777777" w:rsidR="00651514" w:rsidRPr="0091520C" w:rsidRDefault="00651514" w:rsidP="00651514">
      <w:pPr>
        <w:pStyle w:val="DevConfigs"/>
        <w:rPr>
          <w:rStyle w:val="DevConfigGray"/>
        </w:rPr>
      </w:pPr>
      <w:r w:rsidRPr="0091520C">
        <w:rPr>
          <w:rStyle w:val="DevConfigGray"/>
        </w:rPr>
        <w:t>!</w:t>
      </w:r>
    </w:p>
    <w:p w14:paraId="4807AFEC" w14:textId="77777777" w:rsidR="00651514" w:rsidRPr="0091520C" w:rsidRDefault="00651514" w:rsidP="00651514">
      <w:pPr>
        <w:pStyle w:val="DevConfigs"/>
        <w:rPr>
          <w:rStyle w:val="DevConfigGray"/>
        </w:rPr>
      </w:pPr>
      <w:r w:rsidRPr="0091520C">
        <w:rPr>
          <w:rStyle w:val="DevConfigGray"/>
        </w:rPr>
        <w:t>interface FastEthernet0/19</w:t>
      </w:r>
    </w:p>
    <w:p w14:paraId="69F4CCD2" w14:textId="77777777" w:rsidR="00651514" w:rsidRPr="0091520C" w:rsidRDefault="00651514" w:rsidP="00651514">
      <w:pPr>
        <w:pStyle w:val="DevConfigs"/>
        <w:rPr>
          <w:rStyle w:val="DevConfigGray"/>
        </w:rPr>
      </w:pPr>
      <w:r w:rsidRPr="0091520C">
        <w:rPr>
          <w:rStyle w:val="DevConfigGray"/>
        </w:rPr>
        <w:t xml:space="preserve"> shutdown</w:t>
      </w:r>
    </w:p>
    <w:p w14:paraId="6F627731" w14:textId="77777777" w:rsidR="00651514" w:rsidRPr="0091520C" w:rsidRDefault="00651514" w:rsidP="00651514">
      <w:pPr>
        <w:pStyle w:val="DevConfigs"/>
        <w:rPr>
          <w:rStyle w:val="DevConfigGray"/>
        </w:rPr>
      </w:pPr>
      <w:r w:rsidRPr="0091520C">
        <w:rPr>
          <w:rStyle w:val="DevConfigGray"/>
        </w:rPr>
        <w:t>!</w:t>
      </w:r>
    </w:p>
    <w:p w14:paraId="2F838A03" w14:textId="77777777" w:rsidR="00651514" w:rsidRPr="0091520C" w:rsidRDefault="00651514" w:rsidP="00651514">
      <w:pPr>
        <w:pStyle w:val="DevConfigs"/>
        <w:rPr>
          <w:rStyle w:val="DevConfigGray"/>
        </w:rPr>
      </w:pPr>
      <w:r w:rsidRPr="0091520C">
        <w:rPr>
          <w:rStyle w:val="DevConfigGray"/>
        </w:rPr>
        <w:lastRenderedPageBreak/>
        <w:t>interface FastEthernet0/20</w:t>
      </w:r>
    </w:p>
    <w:p w14:paraId="64526EA1" w14:textId="77777777" w:rsidR="00651514" w:rsidRPr="0091520C" w:rsidRDefault="00651514" w:rsidP="00651514">
      <w:pPr>
        <w:pStyle w:val="DevConfigs"/>
        <w:rPr>
          <w:rStyle w:val="DevConfigGray"/>
        </w:rPr>
      </w:pPr>
      <w:r w:rsidRPr="0091520C">
        <w:rPr>
          <w:rStyle w:val="DevConfigGray"/>
        </w:rPr>
        <w:t xml:space="preserve"> shutdown</w:t>
      </w:r>
    </w:p>
    <w:p w14:paraId="496AF2A6" w14:textId="77777777" w:rsidR="00651514" w:rsidRPr="0091520C" w:rsidRDefault="00651514" w:rsidP="00651514">
      <w:pPr>
        <w:pStyle w:val="DevConfigs"/>
        <w:rPr>
          <w:rStyle w:val="DevConfigGray"/>
        </w:rPr>
      </w:pPr>
      <w:r w:rsidRPr="0091520C">
        <w:rPr>
          <w:rStyle w:val="DevConfigGray"/>
        </w:rPr>
        <w:t>!</w:t>
      </w:r>
    </w:p>
    <w:p w14:paraId="26EBB42E" w14:textId="77777777" w:rsidR="00651514" w:rsidRPr="0091520C" w:rsidRDefault="00651514" w:rsidP="00651514">
      <w:pPr>
        <w:pStyle w:val="DevConfigs"/>
        <w:rPr>
          <w:rStyle w:val="DevConfigGray"/>
        </w:rPr>
      </w:pPr>
      <w:r w:rsidRPr="0091520C">
        <w:rPr>
          <w:rStyle w:val="DevConfigGray"/>
        </w:rPr>
        <w:t>interface FastEthernet0/21</w:t>
      </w:r>
    </w:p>
    <w:p w14:paraId="3B6C1570" w14:textId="77777777" w:rsidR="00651514" w:rsidRPr="0091520C" w:rsidRDefault="00651514" w:rsidP="00651514">
      <w:pPr>
        <w:pStyle w:val="DevConfigs"/>
        <w:rPr>
          <w:rStyle w:val="DevConfigGray"/>
        </w:rPr>
      </w:pPr>
      <w:r w:rsidRPr="0091520C">
        <w:rPr>
          <w:rStyle w:val="DevConfigGray"/>
        </w:rPr>
        <w:t xml:space="preserve"> shutdown</w:t>
      </w:r>
    </w:p>
    <w:p w14:paraId="3C7F4387" w14:textId="77777777" w:rsidR="00651514" w:rsidRPr="0091520C" w:rsidRDefault="00651514" w:rsidP="00651514">
      <w:pPr>
        <w:pStyle w:val="DevConfigs"/>
        <w:rPr>
          <w:rStyle w:val="DevConfigGray"/>
        </w:rPr>
      </w:pPr>
      <w:r w:rsidRPr="0091520C">
        <w:rPr>
          <w:rStyle w:val="DevConfigGray"/>
        </w:rPr>
        <w:t>!</w:t>
      </w:r>
    </w:p>
    <w:p w14:paraId="794E63B6" w14:textId="77777777" w:rsidR="00651514" w:rsidRPr="0091520C" w:rsidRDefault="00651514" w:rsidP="00651514">
      <w:pPr>
        <w:pStyle w:val="DevConfigs"/>
        <w:rPr>
          <w:rStyle w:val="DevConfigGray"/>
        </w:rPr>
      </w:pPr>
      <w:r w:rsidRPr="0091520C">
        <w:rPr>
          <w:rStyle w:val="DevConfigGray"/>
        </w:rPr>
        <w:t>interface FastEthernet0/22</w:t>
      </w:r>
    </w:p>
    <w:p w14:paraId="4F543CDF" w14:textId="77777777" w:rsidR="00651514" w:rsidRPr="0091520C" w:rsidRDefault="00651514" w:rsidP="00651514">
      <w:pPr>
        <w:pStyle w:val="DevConfigs"/>
        <w:rPr>
          <w:rStyle w:val="DevConfigGray"/>
        </w:rPr>
      </w:pPr>
      <w:r w:rsidRPr="0091520C">
        <w:rPr>
          <w:rStyle w:val="DevConfigGray"/>
        </w:rPr>
        <w:t xml:space="preserve"> shutdown</w:t>
      </w:r>
    </w:p>
    <w:p w14:paraId="6DB0054F" w14:textId="77777777" w:rsidR="00651514" w:rsidRPr="0091520C" w:rsidRDefault="00651514" w:rsidP="00651514">
      <w:pPr>
        <w:pStyle w:val="DevConfigs"/>
        <w:rPr>
          <w:rStyle w:val="DevConfigGray"/>
        </w:rPr>
      </w:pPr>
      <w:r w:rsidRPr="0091520C">
        <w:rPr>
          <w:rStyle w:val="DevConfigGray"/>
        </w:rPr>
        <w:t>!</w:t>
      </w:r>
    </w:p>
    <w:p w14:paraId="14C8A0C9" w14:textId="77777777" w:rsidR="00651514" w:rsidRPr="0091520C" w:rsidRDefault="00651514" w:rsidP="00651514">
      <w:pPr>
        <w:pStyle w:val="DevConfigs"/>
        <w:rPr>
          <w:rStyle w:val="DevConfigGray"/>
        </w:rPr>
      </w:pPr>
      <w:r w:rsidRPr="0091520C">
        <w:rPr>
          <w:rStyle w:val="DevConfigGray"/>
        </w:rPr>
        <w:t>interface FastEthernet0/23</w:t>
      </w:r>
    </w:p>
    <w:p w14:paraId="6FCD06E0" w14:textId="77777777" w:rsidR="00651514" w:rsidRPr="0091520C" w:rsidRDefault="00651514" w:rsidP="00651514">
      <w:pPr>
        <w:pStyle w:val="DevConfigs"/>
        <w:rPr>
          <w:rStyle w:val="DevConfigGray"/>
        </w:rPr>
      </w:pPr>
      <w:r w:rsidRPr="0091520C">
        <w:rPr>
          <w:rStyle w:val="DevConfigGray"/>
        </w:rPr>
        <w:t xml:space="preserve"> shutdown</w:t>
      </w:r>
    </w:p>
    <w:p w14:paraId="278DA0A2" w14:textId="77777777" w:rsidR="00651514" w:rsidRPr="0091520C" w:rsidRDefault="00651514" w:rsidP="00651514">
      <w:pPr>
        <w:pStyle w:val="DevConfigs"/>
        <w:rPr>
          <w:rStyle w:val="DevConfigGray"/>
        </w:rPr>
      </w:pPr>
      <w:r w:rsidRPr="0091520C">
        <w:rPr>
          <w:rStyle w:val="DevConfigGray"/>
        </w:rPr>
        <w:t>!</w:t>
      </w:r>
    </w:p>
    <w:p w14:paraId="7F5837FF" w14:textId="77777777" w:rsidR="00651514" w:rsidRPr="0091520C" w:rsidRDefault="00651514" w:rsidP="00651514">
      <w:pPr>
        <w:pStyle w:val="DevConfigs"/>
        <w:rPr>
          <w:rStyle w:val="DevConfigGray"/>
        </w:rPr>
      </w:pPr>
      <w:r w:rsidRPr="0091520C">
        <w:rPr>
          <w:rStyle w:val="DevConfigGray"/>
        </w:rPr>
        <w:t>interface FastEthernet0/24</w:t>
      </w:r>
    </w:p>
    <w:p w14:paraId="766926F9" w14:textId="77777777" w:rsidR="00651514" w:rsidRPr="0091520C" w:rsidRDefault="00651514" w:rsidP="00651514">
      <w:pPr>
        <w:pStyle w:val="DevConfigs"/>
        <w:rPr>
          <w:rStyle w:val="DevConfigGray"/>
        </w:rPr>
      </w:pPr>
      <w:r w:rsidRPr="0091520C">
        <w:rPr>
          <w:rStyle w:val="DevConfigGray"/>
        </w:rPr>
        <w:t xml:space="preserve"> shutdown</w:t>
      </w:r>
    </w:p>
    <w:p w14:paraId="3B0909AE" w14:textId="77777777" w:rsidR="00651514" w:rsidRPr="0091520C" w:rsidRDefault="00651514" w:rsidP="00651514">
      <w:pPr>
        <w:pStyle w:val="DevConfigs"/>
        <w:rPr>
          <w:rStyle w:val="DevConfigGray"/>
        </w:rPr>
      </w:pPr>
      <w:r w:rsidRPr="0091520C">
        <w:rPr>
          <w:rStyle w:val="DevConfigGray"/>
        </w:rPr>
        <w:t>!</w:t>
      </w:r>
    </w:p>
    <w:p w14:paraId="64C52F5A" w14:textId="77777777" w:rsidR="00651514" w:rsidRPr="0091520C" w:rsidRDefault="00651514" w:rsidP="00651514">
      <w:pPr>
        <w:pStyle w:val="DevConfigs"/>
        <w:rPr>
          <w:rStyle w:val="DevConfigGray"/>
        </w:rPr>
      </w:pPr>
      <w:r w:rsidRPr="0091520C">
        <w:rPr>
          <w:rStyle w:val="DevConfigGray"/>
        </w:rPr>
        <w:t>interface GigabitEthernet0/1</w:t>
      </w:r>
    </w:p>
    <w:p w14:paraId="7BB6730C" w14:textId="77777777" w:rsidR="00651514" w:rsidRPr="0091520C" w:rsidRDefault="00651514" w:rsidP="00651514">
      <w:pPr>
        <w:pStyle w:val="DevConfigs"/>
        <w:rPr>
          <w:rStyle w:val="DevConfigGray"/>
        </w:rPr>
      </w:pPr>
      <w:r w:rsidRPr="0091520C">
        <w:rPr>
          <w:rStyle w:val="DevConfigGray"/>
        </w:rPr>
        <w:t xml:space="preserve"> shutdown</w:t>
      </w:r>
    </w:p>
    <w:p w14:paraId="21688E05" w14:textId="77777777" w:rsidR="00651514" w:rsidRPr="0091520C" w:rsidRDefault="00651514" w:rsidP="00651514">
      <w:pPr>
        <w:pStyle w:val="DevConfigs"/>
        <w:rPr>
          <w:rStyle w:val="DevConfigGray"/>
        </w:rPr>
      </w:pPr>
      <w:r w:rsidRPr="0091520C">
        <w:rPr>
          <w:rStyle w:val="DevConfigGray"/>
        </w:rPr>
        <w:t>!</w:t>
      </w:r>
    </w:p>
    <w:p w14:paraId="431D16A1" w14:textId="77777777" w:rsidR="00651514" w:rsidRPr="0091520C" w:rsidRDefault="00651514" w:rsidP="00651514">
      <w:pPr>
        <w:pStyle w:val="DevConfigs"/>
        <w:rPr>
          <w:rStyle w:val="DevConfigGray"/>
        </w:rPr>
      </w:pPr>
      <w:r w:rsidRPr="0091520C">
        <w:rPr>
          <w:rStyle w:val="DevConfigGray"/>
        </w:rPr>
        <w:t>interface GigabitEthernet0/2</w:t>
      </w:r>
    </w:p>
    <w:p w14:paraId="4DF9FCE6" w14:textId="77777777" w:rsidR="00651514" w:rsidRDefault="00651514" w:rsidP="00651514">
      <w:pPr>
        <w:pStyle w:val="DevConfigs"/>
        <w:rPr>
          <w:rStyle w:val="DevConfigGray"/>
        </w:rPr>
      </w:pPr>
      <w:r w:rsidRPr="0091520C">
        <w:rPr>
          <w:rStyle w:val="DevConfigGray"/>
        </w:rPr>
        <w:t xml:space="preserve"> shutdown</w:t>
      </w:r>
    </w:p>
    <w:p w14:paraId="0A67D84D" w14:textId="77777777" w:rsidR="00651514" w:rsidRPr="00C93DBF" w:rsidRDefault="00651514" w:rsidP="00651514">
      <w:pPr>
        <w:pStyle w:val="DevConfigs"/>
        <w:rPr>
          <w:rStyle w:val="DevConfigGray"/>
        </w:rPr>
      </w:pPr>
      <w:r w:rsidRPr="00C93DBF">
        <w:rPr>
          <w:rStyle w:val="DevConfigGray"/>
        </w:rPr>
        <w:t>!</w:t>
      </w:r>
    </w:p>
    <w:p w14:paraId="4CE1C628" w14:textId="77777777" w:rsidR="00651514" w:rsidRPr="00C93DBF" w:rsidRDefault="00651514" w:rsidP="00651514">
      <w:pPr>
        <w:pStyle w:val="DevConfigs"/>
        <w:rPr>
          <w:rStyle w:val="DevConfigGray"/>
        </w:rPr>
      </w:pPr>
      <w:r w:rsidRPr="00C93DBF">
        <w:rPr>
          <w:rStyle w:val="DevConfigGray"/>
        </w:rPr>
        <w:t>interface Vlan1</w:t>
      </w:r>
    </w:p>
    <w:p w14:paraId="0C7BD19D" w14:textId="77777777" w:rsidR="00651514" w:rsidRPr="00C93DBF" w:rsidRDefault="00651514" w:rsidP="00651514">
      <w:pPr>
        <w:pStyle w:val="DevConfigs"/>
        <w:rPr>
          <w:rStyle w:val="DevConfigGray"/>
        </w:rPr>
      </w:pPr>
      <w:r w:rsidRPr="00C93DBF">
        <w:rPr>
          <w:rStyle w:val="DevConfigGray"/>
        </w:rPr>
        <w:t xml:space="preserve"> description Connection to R1</w:t>
      </w:r>
    </w:p>
    <w:p w14:paraId="052528CA" w14:textId="77777777" w:rsidR="00651514" w:rsidRDefault="00651514" w:rsidP="00651514">
      <w:pPr>
        <w:pStyle w:val="DevConfigs"/>
        <w:rPr>
          <w:rStyle w:val="DevConfigGray"/>
        </w:rPr>
      </w:pPr>
      <w:r w:rsidRPr="00C93DBF">
        <w:rPr>
          <w:rStyle w:val="DevConfigGray"/>
        </w:rPr>
        <w:t xml:space="preserve"> </w:t>
      </w:r>
      <w:proofErr w:type="spellStart"/>
      <w:r w:rsidRPr="00C93DBF">
        <w:rPr>
          <w:rStyle w:val="DevConfigGray"/>
        </w:rPr>
        <w:t>ip</w:t>
      </w:r>
      <w:proofErr w:type="spellEnd"/>
      <w:r w:rsidRPr="00C93DBF">
        <w:rPr>
          <w:rStyle w:val="DevConfigGray"/>
        </w:rPr>
        <w:t xml:space="preserve"> address 192.168.10.2 255.255.255.128</w:t>
      </w:r>
    </w:p>
    <w:p w14:paraId="7D9A7C0F" w14:textId="77777777" w:rsidR="00FB0C38" w:rsidRDefault="00FB0C38"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address 172.16.1.2 255.255.255.192</w:t>
      </w:r>
    </w:p>
    <w:p w14:paraId="2A9651DF" w14:textId="77777777" w:rsidR="00FB0C38" w:rsidRPr="00C93DBF" w:rsidRDefault="00FB0C38"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address 209.165.2201.2 255.255.255.240</w:t>
      </w:r>
    </w:p>
    <w:p w14:paraId="63CFACC1" w14:textId="77777777" w:rsidR="00651514" w:rsidRPr="00C93DBF" w:rsidRDefault="00651514" w:rsidP="00651514">
      <w:pPr>
        <w:pStyle w:val="DevConfigs"/>
        <w:rPr>
          <w:rStyle w:val="DevConfigGray"/>
        </w:rPr>
      </w:pPr>
      <w:r w:rsidRPr="00C93DBF">
        <w:rPr>
          <w:rStyle w:val="DevConfigGray"/>
        </w:rPr>
        <w:t xml:space="preserve"> ipv6 address FE80::2 link-local</w:t>
      </w:r>
    </w:p>
    <w:p w14:paraId="312352AA" w14:textId="77777777" w:rsidR="00651514" w:rsidRPr="00C93DBF" w:rsidRDefault="00651514" w:rsidP="00651514">
      <w:pPr>
        <w:pStyle w:val="DevConfigs"/>
        <w:rPr>
          <w:rStyle w:val="DevConfigGray"/>
        </w:rPr>
      </w:pPr>
      <w:r w:rsidRPr="00C93DBF">
        <w:rPr>
          <w:rStyle w:val="DevConfigGray"/>
        </w:rPr>
        <w:t xml:space="preserve"> ipv6 address 2001:DB</w:t>
      </w:r>
      <w:proofErr w:type="gramStart"/>
      <w:r w:rsidRPr="00C93DBF">
        <w:rPr>
          <w:rStyle w:val="DevConfigGray"/>
        </w:rPr>
        <w:t>8:ACAD</w:t>
      </w:r>
      <w:proofErr w:type="gramEnd"/>
      <w:r w:rsidRPr="00C93DBF">
        <w:rPr>
          <w:rStyle w:val="DevConfigGray"/>
        </w:rPr>
        <w:t>:A::2/64</w:t>
      </w:r>
    </w:p>
    <w:p w14:paraId="33270279" w14:textId="77777777" w:rsidR="00651514" w:rsidRPr="00C93DBF" w:rsidRDefault="00651514" w:rsidP="00651514">
      <w:pPr>
        <w:pStyle w:val="DevConfigs"/>
        <w:rPr>
          <w:rStyle w:val="DevConfigGray"/>
        </w:rPr>
      </w:pPr>
      <w:r w:rsidRPr="00C93DBF">
        <w:rPr>
          <w:rStyle w:val="DevConfigGray"/>
        </w:rPr>
        <w:t>!</w:t>
      </w:r>
    </w:p>
    <w:p w14:paraId="7A96B711" w14:textId="77777777" w:rsidR="00651514" w:rsidRDefault="00651514" w:rsidP="00651514">
      <w:pPr>
        <w:pStyle w:val="DevConfigs"/>
        <w:rPr>
          <w:rStyle w:val="DevConfigGray"/>
        </w:rPr>
      </w:pPr>
      <w:proofErr w:type="spellStart"/>
      <w:r w:rsidRPr="00C93DBF">
        <w:rPr>
          <w:rStyle w:val="DevConfigGray"/>
        </w:rPr>
        <w:t>ip</w:t>
      </w:r>
      <w:proofErr w:type="spellEnd"/>
      <w:r w:rsidRPr="00C93DBF">
        <w:rPr>
          <w:rStyle w:val="DevConfigGray"/>
        </w:rPr>
        <w:t xml:space="preserve"> default-gateway 192.168.10.1</w:t>
      </w:r>
    </w:p>
    <w:p w14:paraId="02FA0296" w14:textId="77777777" w:rsidR="00FB0C38" w:rsidRDefault="00FB0C38"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default-gateway 172.16.1.1</w:t>
      </w:r>
    </w:p>
    <w:p w14:paraId="4C41EE43" w14:textId="77777777" w:rsidR="00FB0C38" w:rsidRPr="00C93DBF" w:rsidRDefault="00FB0C38" w:rsidP="0065151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default-gateway 209.165.201.1</w:t>
      </w:r>
    </w:p>
    <w:p w14:paraId="185E5BE8" w14:textId="77777777" w:rsidR="00651514" w:rsidRPr="00C93DBF" w:rsidRDefault="00651514" w:rsidP="00651514">
      <w:pPr>
        <w:pStyle w:val="DevConfigs"/>
        <w:rPr>
          <w:rStyle w:val="DevConfigGray"/>
        </w:rPr>
      </w:pPr>
      <w:proofErr w:type="spellStart"/>
      <w:r w:rsidRPr="00C93DBF">
        <w:rPr>
          <w:rStyle w:val="DevConfigGray"/>
        </w:rPr>
        <w:t>ip</w:t>
      </w:r>
      <w:proofErr w:type="spellEnd"/>
      <w:r w:rsidRPr="00C93DBF">
        <w:rPr>
          <w:rStyle w:val="DevConfigGray"/>
        </w:rPr>
        <w:t xml:space="preserve"> http server</w:t>
      </w:r>
    </w:p>
    <w:p w14:paraId="76F89C69" w14:textId="77777777" w:rsidR="00651514" w:rsidRPr="00C93DBF" w:rsidRDefault="00651514" w:rsidP="00651514">
      <w:pPr>
        <w:pStyle w:val="DevConfigs"/>
        <w:rPr>
          <w:rStyle w:val="DevConfigGray"/>
        </w:rPr>
      </w:pPr>
      <w:proofErr w:type="spellStart"/>
      <w:r w:rsidRPr="00C93DBF">
        <w:rPr>
          <w:rStyle w:val="DevConfigGray"/>
        </w:rPr>
        <w:t>ip</w:t>
      </w:r>
      <w:proofErr w:type="spellEnd"/>
      <w:r w:rsidRPr="00C93DBF">
        <w:rPr>
          <w:rStyle w:val="DevConfigGray"/>
        </w:rPr>
        <w:t xml:space="preserve"> http secure-server</w:t>
      </w:r>
    </w:p>
    <w:p w14:paraId="3A954CC6" w14:textId="77777777" w:rsidR="00651514" w:rsidRPr="00C93DBF" w:rsidRDefault="00651514" w:rsidP="00651514">
      <w:pPr>
        <w:pStyle w:val="DevConfigs"/>
        <w:rPr>
          <w:rStyle w:val="DevConfigGray"/>
        </w:rPr>
      </w:pPr>
      <w:r w:rsidRPr="00C93DBF">
        <w:rPr>
          <w:rStyle w:val="DevConfigGray"/>
        </w:rPr>
        <w:t>!</w:t>
      </w:r>
    </w:p>
    <w:p w14:paraId="0CAF1FAD" w14:textId="77777777" w:rsidR="00651514" w:rsidRPr="00C93DBF" w:rsidRDefault="00651514" w:rsidP="00651514">
      <w:pPr>
        <w:pStyle w:val="DevConfigs"/>
        <w:rPr>
          <w:rStyle w:val="DevConfigGray"/>
        </w:rPr>
      </w:pPr>
      <w:r w:rsidRPr="00C93DBF">
        <w:rPr>
          <w:rStyle w:val="DevConfigGray"/>
        </w:rPr>
        <w:t>!</w:t>
      </w:r>
    </w:p>
    <w:p w14:paraId="355ED7DC" w14:textId="77777777" w:rsidR="00651514" w:rsidRPr="00C93DBF" w:rsidRDefault="00651514" w:rsidP="00651514">
      <w:pPr>
        <w:pStyle w:val="DevConfigs"/>
        <w:rPr>
          <w:rStyle w:val="DevConfigGray"/>
        </w:rPr>
      </w:pPr>
      <w:r w:rsidRPr="00C93DBF">
        <w:rPr>
          <w:rStyle w:val="DevConfigGray"/>
        </w:rPr>
        <w:t xml:space="preserve">banner </w:t>
      </w:r>
      <w:proofErr w:type="spellStart"/>
      <w:r w:rsidRPr="00C93DBF">
        <w:rPr>
          <w:rStyle w:val="DevConfigGray"/>
        </w:rPr>
        <w:t>motd</w:t>
      </w:r>
      <w:proofErr w:type="spellEnd"/>
      <w:r w:rsidRPr="00C93DBF">
        <w:rPr>
          <w:rStyle w:val="DevConfigGray"/>
        </w:rPr>
        <w:t xml:space="preserve"> ^C Authorized Users Only! ^C</w:t>
      </w:r>
    </w:p>
    <w:p w14:paraId="128BEC9D" w14:textId="77777777" w:rsidR="00651514" w:rsidRPr="00C93DBF" w:rsidRDefault="00651514" w:rsidP="00651514">
      <w:pPr>
        <w:pStyle w:val="DevConfigs"/>
        <w:rPr>
          <w:rStyle w:val="DevConfigGray"/>
        </w:rPr>
      </w:pPr>
      <w:r w:rsidRPr="00C93DBF">
        <w:rPr>
          <w:rStyle w:val="DevConfigGray"/>
        </w:rPr>
        <w:t>!</w:t>
      </w:r>
    </w:p>
    <w:p w14:paraId="1D0106C6" w14:textId="77777777" w:rsidR="00651514" w:rsidRPr="00C93DBF" w:rsidRDefault="00651514" w:rsidP="00651514">
      <w:pPr>
        <w:pStyle w:val="DevConfigs"/>
        <w:rPr>
          <w:rStyle w:val="DevConfigGray"/>
        </w:rPr>
      </w:pPr>
      <w:r w:rsidRPr="00C93DBF">
        <w:rPr>
          <w:rStyle w:val="DevConfigGray"/>
        </w:rPr>
        <w:t>line con 0</w:t>
      </w:r>
    </w:p>
    <w:p w14:paraId="4B6D9533" w14:textId="77777777" w:rsidR="00651514" w:rsidRPr="00C93DBF" w:rsidRDefault="00651514" w:rsidP="00651514">
      <w:pPr>
        <w:pStyle w:val="DevConfigs"/>
        <w:rPr>
          <w:rStyle w:val="DevConfigGray"/>
        </w:rPr>
      </w:pPr>
      <w:r w:rsidRPr="00C93DBF">
        <w:rPr>
          <w:rStyle w:val="DevConfigGray"/>
        </w:rPr>
        <w:t xml:space="preserve"> password 7 094F471A1A0A141D051C053938</w:t>
      </w:r>
    </w:p>
    <w:p w14:paraId="46019301" w14:textId="77777777" w:rsidR="00651514" w:rsidRPr="00C93DBF" w:rsidRDefault="00651514" w:rsidP="00651514">
      <w:pPr>
        <w:pStyle w:val="DevConfigs"/>
        <w:rPr>
          <w:rStyle w:val="DevConfigGray"/>
        </w:rPr>
      </w:pPr>
      <w:r w:rsidRPr="00C93DBF">
        <w:rPr>
          <w:rStyle w:val="DevConfigGray"/>
        </w:rPr>
        <w:t xml:space="preserve"> login</w:t>
      </w:r>
    </w:p>
    <w:p w14:paraId="45716029" w14:textId="77777777" w:rsidR="00651514" w:rsidRPr="00C93DBF" w:rsidRDefault="00651514" w:rsidP="00651514">
      <w:pPr>
        <w:pStyle w:val="DevConfigs"/>
        <w:rPr>
          <w:rStyle w:val="DevConfigGray"/>
        </w:rPr>
      </w:pPr>
      <w:r w:rsidRPr="00C93DBF">
        <w:rPr>
          <w:rStyle w:val="DevConfigGray"/>
        </w:rPr>
        <w:t xml:space="preserve">line </w:t>
      </w:r>
      <w:proofErr w:type="spellStart"/>
      <w:r w:rsidRPr="00C93DBF">
        <w:rPr>
          <w:rStyle w:val="DevConfigGray"/>
        </w:rPr>
        <w:t>vty</w:t>
      </w:r>
      <w:proofErr w:type="spellEnd"/>
      <w:r w:rsidRPr="00C93DBF">
        <w:rPr>
          <w:rStyle w:val="DevConfigGray"/>
        </w:rPr>
        <w:t xml:space="preserve"> 0 4</w:t>
      </w:r>
    </w:p>
    <w:p w14:paraId="2982D3B9" w14:textId="77777777" w:rsidR="00651514" w:rsidRPr="00C93DBF" w:rsidRDefault="00651514" w:rsidP="00651514">
      <w:pPr>
        <w:pStyle w:val="DevConfigs"/>
        <w:rPr>
          <w:rStyle w:val="DevConfigGray"/>
        </w:rPr>
      </w:pPr>
      <w:r w:rsidRPr="00C93DBF">
        <w:rPr>
          <w:rStyle w:val="DevConfigGray"/>
        </w:rPr>
        <w:t xml:space="preserve"> login local</w:t>
      </w:r>
    </w:p>
    <w:p w14:paraId="1B0116FB" w14:textId="77777777" w:rsidR="00651514" w:rsidRPr="00C93DBF" w:rsidRDefault="00651514" w:rsidP="00651514">
      <w:pPr>
        <w:pStyle w:val="DevConfigs"/>
        <w:rPr>
          <w:rStyle w:val="DevConfigGray"/>
        </w:rPr>
      </w:pPr>
      <w:r w:rsidRPr="00C93DBF">
        <w:rPr>
          <w:rStyle w:val="DevConfigGray"/>
        </w:rPr>
        <w:t xml:space="preserve"> transport input </w:t>
      </w:r>
      <w:proofErr w:type="spellStart"/>
      <w:r w:rsidRPr="00C93DBF">
        <w:rPr>
          <w:rStyle w:val="DevConfigGray"/>
        </w:rPr>
        <w:t>ssh</w:t>
      </w:r>
      <w:proofErr w:type="spellEnd"/>
    </w:p>
    <w:p w14:paraId="13DB6C8F" w14:textId="77777777" w:rsidR="00651514" w:rsidRPr="00C93DBF" w:rsidRDefault="00651514" w:rsidP="00651514">
      <w:pPr>
        <w:pStyle w:val="DevConfigs"/>
        <w:rPr>
          <w:rStyle w:val="DevConfigGray"/>
        </w:rPr>
      </w:pPr>
      <w:r w:rsidRPr="00C93DBF">
        <w:rPr>
          <w:rStyle w:val="DevConfigGray"/>
        </w:rPr>
        <w:t xml:space="preserve">line </w:t>
      </w:r>
      <w:proofErr w:type="spellStart"/>
      <w:r w:rsidRPr="00C93DBF">
        <w:rPr>
          <w:rStyle w:val="DevConfigGray"/>
        </w:rPr>
        <w:t>vty</w:t>
      </w:r>
      <w:proofErr w:type="spellEnd"/>
      <w:r w:rsidRPr="00C93DBF">
        <w:rPr>
          <w:rStyle w:val="DevConfigGray"/>
        </w:rPr>
        <w:t xml:space="preserve"> 5 15</w:t>
      </w:r>
    </w:p>
    <w:p w14:paraId="63E06777" w14:textId="77777777" w:rsidR="00651514" w:rsidRPr="00C93DBF" w:rsidRDefault="00651514" w:rsidP="00651514">
      <w:pPr>
        <w:pStyle w:val="DevConfigs"/>
        <w:rPr>
          <w:rStyle w:val="DevConfigGray"/>
        </w:rPr>
      </w:pPr>
      <w:r w:rsidRPr="00C93DBF">
        <w:rPr>
          <w:rStyle w:val="DevConfigGray"/>
        </w:rPr>
        <w:t xml:space="preserve"> login</w:t>
      </w:r>
    </w:p>
    <w:p w14:paraId="32EE1EF1" w14:textId="77777777" w:rsidR="00651514" w:rsidRPr="00C93DBF" w:rsidRDefault="00651514" w:rsidP="00651514">
      <w:pPr>
        <w:pStyle w:val="DevConfigs"/>
        <w:rPr>
          <w:rStyle w:val="DevConfigGray"/>
        </w:rPr>
      </w:pPr>
      <w:r w:rsidRPr="00C93DBF">
        <w:rPr>
          <w:rStyle w:val="DevConfigGray"/>
        </w:rPr>
        <w:t>!</w:t>
      </w:r>
    </w:p>
    <w:p w14:paraId="7425CDCD" w14:textId="77777777" w:rsidR="00651514" w:rsidRPr="006208AE" w:rsidRDefault="00651514" w:rsidP="006208AE">
      <w:pPr>
        <w:pStyle w:val="DevConfigs"/>
        <w:rPr>
          <w:shd w:val="clear" w:color="auto" w:fill="BFBFBF"/>
        </w:rPr>
      </w:pPr>
      <w:r w:rsidRPr="00C93DBF">
        <w:rPr>
          <w:rStyle w:val="DevConfigGray"/>
        </w:rPr>
        <w:t>end</w:t>
      </w:r>
    </w:p>
    <w:sectPr w:rsidR="00651514" w:rsidRPr="006208A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CDF6" w14:textId="77777777" w:rsidR="00783C13" w:rsidRDefault="00783C13" w:rsidP="00710659">
      <w:pPr>
        <w:spacing w:after="0" w:line="240" w:lineRule="auto"/>
      </w:pPr>
      <w:r>
        <w:separator/>
      </w:r>
    </w:p>
    <w:p w14:paraId="274A098C" w14:textId="77777777" w:rsidR="00783C13" w:rsidRDefault="00783C13"/>
  </w:endnote>
  <w:endnote w:type="continuationSeparator" w:id="0">
    <w:p w14:paraId="2F4917E8" w14:textId="77777777" w:rsidR="00783C13" w:rsidRDefault="00783C13" w:rsidP="00710659">
      <w:pPr>
        <w:spacing w:after="0" w:line="240" w:lineRule="auto"/>
      </w:pPr>
      <w:r>
        <w:continuationSeparator/>
      </w:r>
    </w:p>
    <w:p w14:paraId="2226EC03" w14:textId="77777777" w:rsidR="00783C13" w:rsidRDefault="00783C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2C8F9" w14:textId="2D6F460D" w:rsidR="00337EF0" w:rsidRPr="00882B63" w:rsidRDefault="00337EF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E0AB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B8598" w14:textId="5F6149CA" w:rsidR="00337EF0" w:rsidRPr="00882B63" w:rsidRDefault="00337EF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E0AB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BF90" w14:textId="77777777" w:rsidR="00783C13" w:rsidRDefault="00783C13" w:rsidP="00710659">
      <w:pPr>
        <w:spacing w:after="0" w:line="240" w:lineRule="auto"/>
      </w:pPr>
      <w:r>
        <w:separator/>
      </w:r>
    </w:p>
    <w:p w14:paraId="6FA1EB39" w14:textId="77777777" w:rsidR="00783C13" w:rsidRDefault="00783C13"/>
  </w:footnote>
  <w:footnote w:type="continuationSeparator" w:id="0">
    <w:p w14:paraId="2A1C8199" w14:textId="77777777" w:rsidR="00783C13" w:rsidRDefault="00783C13" w:rsidP="00710659">
      <w:pPr>
        <w:spacing w:after="0" w:line="240" w:lineRule="auto"/>
      </w:pPr>
      <w:r>
        <w:continuationSeparator/>
      </w:r>
    </w:p>
    <w:p w14:paraId="22A48FAB" w14:textId="77777777" w:rsidR="00783C13" w:rsidRDefault="00783C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3E39B35253B4756AC27148FCA94FFDF"/>
      </w:placeholder>
      <w:dataBinding w:prefixMappings="xmlns:ns0='http://purl.org/dc/elements/1.1/' xmlns:ns1='http://schemas.openxmlformats.org/package/2006/metadata/core-properties' " w:xpath="/ns1:coreProperties[1]/ns0:title[1]" w:storeItemID="{6C3C8BC8-F283-45AE-878A-BAB7291924A1}"/>
      <w:text/>
    </w:sdtPr>
    <w:sdtContent>
      <w:p w14:paraId="3C669E39" w14:textId="77777777" w:rsidR="00337EF0" w:rsidRDefault="00337EF0" w:rsidP="008402F2">
        <w:pPr>
          <w:pStyle w:val="PageHead"/>
        </w:pPr>
        <w:r>
          <w:t>CCNAv7 ITN Skills Assessment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090D" w14:textId="77777777" w:rsidR="00337EF0" w:rsidRDefault="00337EF0" w:rsidP="006C3FCF">
    <w:pPr>
      <w:ind w:left="-288"/>
    </w:pPr>
    <w:r>
      <w:rPr>
        <w:noProof/>
      </w:rPr>
      <w:drawing>
        <wp:inline distT="0" distB="0" distL="0" distR="0" wp14:anchorId="6D840CB4" wp14:editId="7DE8589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35185"/>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360" w:firstLine="0"/>
      </w:pPr>
      <w:rPr>
        <w:rFonts w:hint="default"/>
      </w:rPr>
    </w:lvl>
    <w:lvl w:ilvl="2">
      <w:start w:val="1"/>
      <w:numFmt w:val="decimal"/>
      <w:suff w:val="space"/>
      <w:lvlText w:val="Step %3:"/>
      <w:lvlJc w:val="left"/>
      <w:pPr>
        <w:ind w:left="189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1C02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2C220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7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4E0"/>
    <w:rsid w:val="00050BA4"/>
    <w:rsid w:val="0005141D"/>
    <w:rsid w:val="00051738"/>
    <w:rsid w:val="0005242B"/>
    <w:rsid w:val="00052548"/>
    <w:rsid w:val="00052B97"/>
    <w:rsid w:val="00060696"/>
    <w:rsid w:val="00062D89"/>
    <w:rsid w:val="00067A67"/>
    <w:rsid w:val="00070C16"/>
    <w:rsid w:val="0007421B"/>
    <w:rsid w:val="00075EA9"/>
    <w:rsid w:val="000769CF"/>
    <w:rsid w:val="00080AD8"/>
    <w:rsid w:val="000815D8"/>
    <w:rsid w:val="00082011"/>
    <w:rsid w:val="00084C99"/>
    <w:rsid w:val="00085CC6"/>
    <w:rsid w:val="00090C07"/>
    <w:rsid w:val="0009147A"/>
    <w:rsid w:val="00091E8D"/>
    <w:rsid w:val="0009378D"/>
    <w:rsid w:val="00097163"/>
    <w:rsid w:val="000A22C8"/>
    <w:rsid w:val="000A333D"/>
    <w:rsid w:val="000B2344"/>
    <w:rsid w:val="000B7DE5"/>
    <w:rsid w:val="000C1AC2"/>
    <w:rsid w:val="000C2118"/>
    <w:rsid w:val="000C333E"/>
    <w:rsid w:val="000C5EF2"/>
    <w:rsid w:val="000C6425"/>
    <w:rsid w:val="000C6E6E"/>
    <w:rsid w:val="000C7B7D"/>
    <w:rsid w:val="000D51AD"/>
    <w:rsid w:val="000D55B4"/>
    <w:rsid w:val="000E0AB8"/>
    <w:rsid w:val="000E540E"/>
    <w:rsid w:val="000E65F0"/>
    <w:rsid w:val="000F072C"/>
    <w:rsid w:val="000F2074"/>
    <w:rsid w:val="000F31D7"/>
    <w:rsid w:val="000F6743"/>
    <w:rsid w:val="000F7746"/>
    <w:rsid w:val="001006C2"/>
    <w:rsid w:val="00101BE8"/>
    <w:rsid w:val="00103401"/>
    <w:rsid w:val="00103A44"/>
    <w:rsid w:val="00103D36"/>
    <w:rsid w:val="0010436E"/>
    <w:rsid w:val="00107B2B"/>
    <w:rsid w:val="00112AC5"/>
    <w:rsid w:val="001133DD"/>
    <w:rsid w:val="00120CBE"/>
    <w:rsid w:val="00121BAE"/>
    <w:rsid w:val="00121C31"/>
    <w:rsid w:val="00125806"/>
    <w:rsid w:val="001261C4"/>
    <w:rsid w:val="00130A20"/>
    <w:rsid w:val="001314FB"/>
    <w:rsid w:val="001366EC"/>
    <w:rsid w:val="0014219C"/>
    <w:rsid w:val="001425ED"/>
    <w:rsid w:val="00143450"/>
    <w:rsid w:val="00144997"/>
    <w:rsid w:val="001523C0"/>
    <w:rsid w:val="001535FE"/>
    <w:rsid w:val="00154E3A"/>
    <w:rsid w:val="00155294"/>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E19"/>
    <w:rsid w:val="001C5998"/>
    <w:rsid w:val="001C7C3B"/>
    <w:rsid w:val="001D27E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6926"/>
    <w:rsid w:val="00242E3A"/>
    <w:rsid w:val="00246492"/>
    <w:rsid w:val="00246917"/>
    <w:rsid w:val="002506CF"/>
    <w:rsid w:val="0025107F"/>
    <w:rsid w:val="002551A4"/>
    <w:rsid w:val="00260CD4"/>
    <w:rsid w:val="002639D8"/>
    <w:rsid w:val="00265F77"/>
    <w:rsid w:val="00266C83"/>
    <w:rsid w:val="00270FCC"/>
    <w:rsid w:val="002768DC"/>
    <w:rsid w:val="00294C8F"/>
    <w:rsid w:val="002A0B2E"/>
    <w:rsid w:val="002A0DC1"/>
    <w:rsid w:val="002A6C56"/>
    <w:rsid w:val="002C04C4"/>
    <w:rsid w:val="002C090C"/>
    <w:rsid w:val="002C0D1C"/>
    <w:rsid w:val="002C1243"/>
    <w:rsid w:val="002C1815"/>
    <w:rsid w:val="002C475E"/>
    <w:rsid w:val="002C52B7"/>
    <w:rsid w:val="002C563E"/>
    <w:rsid w:val="002C6AD6"/>
    <w:rsid w:val="002D6C2A"/>
    <w:rsid w:val="002D7A86"/>
    <w:rsid w:val="002E6D1C"/>
    <w:rsid w:val="002F45FF"/>
    <w:rsid w:val="002F5658"/>
    <w:rsid w:val="002F66D3"/>
    <w:rsid w:val="002F6D17"/>
    <w:rsid w:val="00302887"/>
    <w:rsid w:val="0030474C"/>
    <w:rsid w:val="003056EB"/>
    <w:rsid w:val="003071FF"/>
    <w:rsid w:val="00307F06"/>
    <w:rsid w:val="00310652"/>
    <w:rsid w:val="00311065"/>
    <w:rsid w:val="0031371D"/>
    <w:rsid w:val="0031789F"/>
    <w:rsid w:val="00320788"/>
    <w:rsid w:val="0032257E"/>
    <w:rsid w:val="003233A3"/>
    <w:rsid w:val="00324BBA"/>
    <w:rsid w:val="00327790"/>
    <w:rsid w:val="00334C33"/>
    <w:rsid w:val="00336033"/>
    <w:rsid w:val="003375D0"/>
    <w:rsid w:val="00337EF0"/>
    <w:rsid w:val="0034200A"/>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74D"/>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C41"/>
    <w:rsid w:val="00422476"/>
    <w:rsid w:val="0042385C"/>
    <w:rsid w:val="00426FA5"/>
    <w:rsid w:val="00431654"/>
    <w:rsid w:val="00433A8B"/>
    <w:rsid w:val="00434926"/>
    <w:rsid w:val="00443ACE"/>
    <w:rsid w:val="00444217"/>
    <w:rsid w:val="004478F4"/>
    <w:rsid w:val="00450F7A"/>
    <w:rsid w:val="00452C6D"/>
    <w:rsid w:val="00455E0B"/>
    <w:rsid w:val="0045724D"/>
    <w:rsid w:val="00457352"/>
    <w:rsid w:val="00457934"/>
    <w:rsid w:val="00462B9F"/>
    <w:rsid w:val="004659EE"/>
    <w:rsid w:val="00473E34"/>
    <w:rsid w:val="00476BA9"/>
    <w:rsid w:val="004802A7"/>
    <w:rsid w:val="00481650"/>
    <w:rsid w:val="004844A8"/>
    <w:rsid w:val="00490807"/>
    <w:rsid w:val="004936C2"/>
    <w:rsid w:val="0049379C"/>
    <w:rsid w:val="004A1CA0"/>
    <w:rsid w:val="004A22E9"/>
    <w:rsid w:val="004A4ACD"/>
    <w:rsid w:val="004A506C"/>
    <w:rsid w:val="004A5BC5"/>
    <w:rsid w:val="004B023D"/>
    <w:rsid w:val="004C0909"/>
    <w:rsid w:val="004C3F97"/>
    <w:rsid w:val="004D01F2"/>
    <w:rsid w:val="004D25A6"/>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6A46"/>
    <w:rsid w:val="005510BA"/>
    <w:rsid w:val="005538C8"/>
    <w:rsid w:val="00554B4E"/>
    <w:rsid w:val="00556C02"/>
    <w:rsid w:val="00561BB2"/>
    <w:rsid w:val="00563249"/>
    <w:rsid w:val="00570A65"/>
    <w:rsid w:val="0057218C"/>
    <w:rsid w:val="005762B1"/>
    <w:rsid w:val="00577156"/>
    <w:rsid w:val="00580456"/>
    <w:rsid w:val="00580E73"/>
    <w:rsid w:val="00592329"/>
    <w:rsid w:val="00593386"/>
    <w:rsid w:val="00596998"/>
    <w:rsid w:val="0059790F"/>
    <w:rsid w:val="005A6E62"/>
    <w:rsid w:val="005B1EA0"/>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AE"/>
    <w:rsid w:val="00620ED5"/>
    <w:rsid w:val="00622D61"/>
    <w:rsid w:val="00623B15"/>
    <w:rsid w:val="00624198"/>
    <w:rsid w:val="00627AF7"/>
    <w:rsid w:val="00636C28"/>
    <w:rsid w:val="006428E5"/>
    <w:rsid w:val="00644958"/>
    <w:rsid w:val="006513FB"/>
    <w:rsid w:val="00651514"/>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9D0"/>
    <w:rsid w:val="00721E01"/>
    <w:rsid w:val="007222AD"/>
    <w:rsid w:val="007267CF"/>
    <w:rsid w:val="00727288"/>
    <w:rsid w:val="00731F3F"/>
    <w:rsid w:val="00733BAB"/>
    <w:rsid w:val="00734074"/>
    <w:rsid w:val="0073604C"/>
    <w:rsid w:val="00736524"/>
    <w:rsid w:val="00737453"/>
    <w:rsid w:val="007436BF"/>
    <w:rsid w:val="007443E9"/>
    <w:rsid w:val="007458F3"/>
    <w:rsid w:val="00745DCE"/>
    <w:rsid w:val="00752F71"/>
    <w:rsid w:val="00753220"/>
    <w:rsid w:val="00753D89"/>
    <w:rsid w:val="00753DDA"/>
    <w:rsid w:val="00754A6E"/>
    <w:rsid w:val="007550F9"/>
    <w:rsid w:val="007553D8"/>
    <w:rsid w:val="00755C9B"/>
    <w:rsid w:val="00760FE4"/>
    <w:rsid w:val="00762396"/>
    <w:rsid w:val="007636C2"/>
    <w:rsid w:val="00763D8B"/>
    <w:rsid w:val="007657F6"/>
    <w:rsid w:val="00765E47"/>
    <w:rsid w:val="0077125A"/>
    <w:rsid w:val="00783C13"/>
    <w:rsid w:val="0078405B"/>
    <w:rsid w:val="00786F58"/>
    <w:rsid w:val="00787CC1"/>
    <w:rsid w:val="00792F4E"/>
    <w:rsid w:val="0079398D"/>
    <w:rsid w:val="00796C25"/>
    <w:rsid w:val="007A287C"/>
    <w:rsid w:val="007A3B2A"/>
    <w:rsid w:val="007B0C9D"/>
    <w:rsid w:val="007B5522"/>
    <w:rsid w:val="007C0EE0"/>
    <w:rsid w:val="007C1B71"/>
    <w:rsid w:val="007C2FBB"/>
    <w:rsid w:val="007C3975"/>
    <w:rsid w:val="007C7164"/>
    <w:rsid w:val="007C7413"/>
    <w:rsid w:val="007D1984"/>
    <w:rsid w:val="007D2AFE"/>
    <w:rsid w:val="007E3264"/>
    <w:rsid w:val="007E3FEA"/>
    <w:rsid w:val="007E6402"/>
    <w:rsid w:val="007F0A0B"/>
    <w:rsid w:val="007F3A60"/>
    <w:rsid w:val="007F3D0B"/>
    <w:rsid w:val="007F7C94"/>
    <w:rsid w:val="00802FFA"/>
    <w:rsid w:val="00810E4B"/>
    <w:rsid w:val="0081167B"/>
    <w:rsid w:val="00814BAA"/>
    <w:rsid w:val="00816F0C"/>
    <w:rsid w:val="0082211C"/>
    <w:rsid w:val="00824295"/>
    <w:rsid w:val="00824E2D"/>
    <w:rsid w:val="00827A65"/>
    <w:rsid w:val="00830473"/>
    <w:rsid w:val="008313F3"/>
    <w:rsid w:val="00836364"/>
    <w:rsid w:val="008402F2"/>
    <w:rsid w:val="00840469"/>
    <w:rsid w:val="008405BB"/>
    <w:rsid w:val="0084564F"/>
    <w:rsid w:val="0084603F"/>
    <w:rsid w:val="00846494"/>
    <w:rsid w:val="00847B20"/>
    <w:rsid w:val="008509D3"/>
    <w:rsid w:val="00853418"/>
    <w:rsid w:val="00856400"/>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A61"/>
    <w:rsid w:val="00906281"/>
    <w:rsid w:val="0090659A"/>
    <w:rsid w:val="00911080"/>
    <w:rsid w:val="00912500"/>
    <w:rsid w:val="0091350B"/>
    <w:rsid w:val="00915986"/>
    <w:rsid w:val="00917624"/>
    <w:rsid w:val="009201AD"/>
    <w:rsid w:val="00926CB2"/>
    <w:rsid w:val="00930386"/>
    <w:rsid w:val="009309F5"/>
    <w:rsid w:val="00933237"/>
    <w:rsid w:val="00933F28"/>
    <w:rsid w:val="00937195"/>
    <w:rsid w:val="009400C3"/>
    <w:rsid w:val="00942299"/>
    <w:rsid w:val="009453F7"/>
    <w:rsid w:val="009476C0"/>
    <w:rsid w:val="00963E34"/>
    <w:rsid w:val="00964DFA"/>
    <w:rsid w:val="00970A69"/>
    <w:rsid w:val="0098155C"/>
    <w:rsid w:val="00981CCA"/>
    <w:rsid w:val="00983B77"/>
    <w:rsid w:val="00993563"/>
    <w:rsid w:val="00996053"/>
    <w:rsid w:val="00997E71"/>
    <w:rsid w:val="009A0B2F"/>
    <w:rsid w:val="009A1CF4"/>
    <w:rsid w:val="009A37D7"/>
    <w:rsid w:val="009A4E17"/>
    <w:rsid w:val="009A6955"/>
    <w:rsid w:val="009B0697"/>
    <w:rsid w:val="009B341C"/>
    <w:rsid w:val="009B5747"/>
    <w:rsid w:val="009C0B81"/>
    <w:rsid w:val="009C3182"/>
    <w:rsid w:val="009D2C27"/>
    <w:rsid w:val="009D46D8"/>
    <w:rsid w:val="009D503E"/>
    <w:rsid w:val="009E2309"/>
    <w:rsid w:val="009E42B9"/>
    <w:rsid w:val="009E4E17"/>
    <w:rsid w:val="009E54B9"/>
    <w:rsid w:val="009E6EF1"/>
    <w:rsid w:val="009F4C2E"/>
    <w:rsid w:val="00A014A3"/>
    <w:rsid w:val="00A01E30"/>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1C1"/>
    <w:rsid w:val="00A622C4"/>
    <w:rsid w:val="00A6283D"/>
    <w:rsid w:val="00A676FF"/>
    <w:rsid w:val="00A73EBA"/>
    <w:rsid w:val="00A754B4"/>
    <w:rsid w:val="00A76665"/>
    <w:rsid w:val="00A76749"/>
    <w:rsid w:val="00A807C1"/>
    <w:rsid w:val="00A82658"/>
    <w:rsid w:val="00A83374"/>
    <w:rsid w:val="00A916CA"/>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511"/>
    <w:rsid w:val="00AE56C0"/>
    <w:rsid w:val="00AF7ACC"/>
    <w:rsid w:val="00B00914"/>
    <w:rsid w:val="00B018EE"/>
    <w:rsid w:val="00B02A8E"/>
    <w:rsid w:val="00B052EE"/>
    <w:rsid w:val="00B1081F"/>
    <w:rsid w:val="00B2496B"/>
    <w:rsid w:val="00B27499"/>
    <w:rsid w:val="00B3010D"/>
    <w:rsid w:val="00B35151"/>
    <w:rsid w:val="00B42951"/>
    <w:rsid w:val="00B433F2"/>
    <w:rsid w:val="00B43933"/>
    <w:rsid w:val="00B458E8"/>
    <w:rsid w:val="00B47940"/>
    <w:rsid w:val="00B5397B"/>
    <w:rsid w:val="00B53EE9"/>
    <w:rsid w:val="00B6183E"/>
    <w:rsid w:val="00B62809"/>
    <w:rsid w:val="00B62AFB"/>
    <w:rsid w:val="00B72F2A"/>
    <w:rsid w:val="00B74716"/>
    <w:rsid w:val="00B7675A"/>
    <w:rsid w:val="00B81898"/>
    <w:rsid w:val="00B82DED"/>
    <w:rsid w:val="00B8606B"/>
    <w:rsid w:val="00B878E7"/>
    <w:rsid w:val="00B879CC"/>
    <w:rsid w:val="00B97278"/>
    <w:rsid w:val="00B97943"/>
    <w:rsid w:val="00BA1D0B"/>
    <w:rsid w:val="00BA2B50"/>
    <w:rsid w:val="00BA6972"/>
    <w:rsid w:val="00BB0140"/>
    <w:rsid w:val="00BB1E0D"/>
    <w:rsid w:val="00BB26C8"/>
    <w:rsid w:val="00BB4D9B"/>
    <w:rsid w:val="00BB73FF"/>
    <w:rsid w:val="00BB7688"/>
    <w:rsid w:val="00BC48DD"/>
    <w:rsid w:val="00BC7423"/>
    <w:rsid w:val="00BC7CAC"/>
    <w:rsid w:val="00BD6D76"/>
    <w:rsid w:val="00BE3A73"/>
    <w:rsid w:val="00BE56B3"/>
    <w:rsid w:val="00BE676D"/>
    <w:rsid w:val="00BF04E8"/>
    <w:rsid w:val="00BF16BF"/>
    <w:rsid w:val="00BF4C0E"/>
    <w:rsid w:val="00BF4D1F"/>
    <w:rsid w:val="00BF76BE"/>
    <w:rsid w:val="00C02A73"/>
    <w:rsid w:val="00C063D2"/>
    <w:rsid w:val="00C07FD9"/>
    <w:rsid w:val="00C10955"/>
    <w:rsid w:val="00C11C4D"/>
    <w:rsid w:val="00C135B1"/>
    <w:rsid w:val="00C162C0"/>
    <w:rsid w:val="00C1712C"/>
    <w:rsid w:val="00C20634"/>
    <w:rsid w:val="00C212E0"/>
    <w:rsid w:val="00C23E16"/>
    <w:rsid w:val="00C268A8"/>
    <w:rsid w:val="00C27E37"/>
    <w:rsid w:val="00C3044E"/>
    <w:rsid w:val="00C32713"/>
    <w:rsid w:val="00C351B8"/>
    <w:rsid w:val="00C410D9"/>
    <w:rsid w:val="00C44DB7"/>
    <w:rsid w:val="00C4510A"/>
    <w:rsid w:val="00C45DD4"/>
    <w:rsid w:val="00C47F2E"/>
    <w:rsid w:val="00C52BA6"/>
    <w:rsid w:val="00C57A1A"/>
    <w:rsid w:val="00C60BBD"/>
    <w:rsid w:val="00C6258F"/>
    <w:rsid w:val="00C62C41"/>
    <w:rsid w:val="00C63C49"/>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929"/>
    <w:rsid w:val="00CA5FFC"/>
    <w:rsid w:val="00CA73D5"/>
    <w:rsid w:val="00CB2FC9"/>
    <w:rsid w:val="00CB5068"/>
    <w:rsid w:val="00CB6B83"/>
    <w:rsid w:val="00CB7D2B"/>
    <w:rsid w:val="00CC1C87"/>
    <w:rsid w:val="00CC3000"/>
    <w:rsid w:val="00CC4859"/>
    <w:rsid w:val="00CC7A35"/>
    <w:rsid w:val="00CD0683"/>
    <w:rsid w:val="00CD072A"/>
    <w:rsid w:val="00CD1070"/>
    <w:rsid w:val="00CD40B1"/>
    <w:rsid w:val="00CD51E0"/>
    <w:rsid w:val="00CD7F73"/>
    <w:rsid w:val="00CE26C5"/>
    <w:rsid w:val="00CE36AF"/>
    <w:rsid w:val="00CE47F3"/>
    <w:rsid w:val="00CE54DD"/>
    <w:rsid w:val="00CE7C37"/>
    <w:rsid w:val="00CF0DA5"/>
    <w:rsid w:val="00CF26E3"/>
    <w:rsid w:val="00CF5D31"/>
    <w:rsid w:val="00CF5F3B"/>
    <w:rsid w:val="00CF7733"/>
    <w:rsid w:val="00CF791A"/>
    <w:rsid w:val="00D00513"/>
    <w:rsid w:val="00D00D7D"/>
    <w:rsid w:val="00D030AE"/>
    <w:rsid w:val="00D11A5F"/>
    <w:rsid w:val="00D139C8"/>
    <w:rsid w:val="00D17F81"/>
    <w:rsid w:val="00D2758C"/>
    <w:rsid w:val="00D275CA"/>
    <w:rsid w:val="00D2789B"/>
    <w:rsid w:val="00D345AB"/>
    <w:rsid w:val="00D41566"/>
    <w:rsid w:val="00D452F4"/>
    <w:rsid w:val="00D458EC"/>
    <w:rsid w:val="00D501B0"/>
    <w:rsid w:val="00D51BB7"/>
    <w:rsid w:val="00D51C1B"/>
    <w:rsid w:val="00D52582"/>
    <w:rsid w:val="00D531D0"/>
    <w:rsid w:val="00D56A0E"/>
    <w:rsid w:val="00D57AD3"/>
    <w:rsid w:val="00D62F25"/>
    <w:rsid w:val="00D635FE"/>
    <w:rsid w:val="00D66A7B"/>
    <w:rsid w:val="00D70357"/>
    <w:rsid w:val="00D729DE"/>
    <w:rsid w:val="00D75B6A"/>
    <w:rsid w:val="00D778DF"/>
    <w:rsid w:val="00D84BDA"/>
    <w:rsid w:val="00D86D9E"/>
    <w:rsid w:val="00D87013"/>
    <w:rsid w:val="00D876A8"/>
    <w:rsid w:val="00D87F26"/>
    <w:rsid w:val="00D90674"/>
    <w:rsid w:val="00D913F0"/>
    <w:rsid w:val="00D93063"/>
    <w:rsid w:val="00D933B0"/>
    <w:rsid w:val="00D951FC"/>
    <w:rsid w:val="00D977E8"/>
    <w:rsid w:val="00D97B16"/>
    <w:rsid w:val="00DA119B"/>
    <w:rsid w:val="00DB0A52"/>
    <w:rsid w:val="00DB1C89"/>
    <w:rsid w:val="00DB3763"/>
    <w:rsid w:val="00DB4029"/>
    <w:rsid w:val="00DB5F4D"/>
    <w:rsid w:val="00DB66F2"/>
    <w:rsid w:val="00DB6D12"/>
    <w:rsid w:val="00DB6DA5"/>
    <w:rsid w:val="00DC076B"/>
    <w:rsid w:val="00DC186F"/>
    <w:rsid w:val="00DC252F"/>
    <w:rsid w:val="00DC6050"/>
    <w:rsid w:val="00DC6445"/>
    <w:rsid w:val="00DD35E1"/>
    <w:rsid w:val="00DD43EA"/>
    <w:rsid w:val="00DD5E27"/>
    <w:rsid w:val="00DE6F44"/>
    <w:rsid w:val="00DF0454"/>
    <w:rsid w:val="00DF1B58"/>
    <w:rsid w:val="00DF6C5C"/>
    <w:rsid w:val="00E009DA"/>
    <w:rsid w:val="00E037D9"/>
    <w:rsid w:val="00E04927"/>
    <w:rsid w:val="00E11A48"/>
    <w:rsid w:val="00E130EB"/>
    <w:rsid w:val="00E162CD"/>
    <w:rsid w:val="00E17FA5"/>
    <w:rsid w:val="00E21BFE"/>
    <w:rsid w:val="00E21C88"/>
    <w:rsid w:val="00E223AC"/>
    <w:rsid w:val="00E26731"/>
    <w:rsid w:val="00E26930"/>
    <w:rsid w:val="00E27257"/>
    <w:rsid w:val="00E27F4F"/>
    <w:rsid w:val="00E33C65"/>
    <w:rsid w:val="00E34CAE"/>
    <w:rsid w:val="00E449D0"/>
    <w:rsid w:val="00E44A34"/>
    <w:rsid w:val="00E4506A"/>
    <w:rsid w:val="00E53F99"/>
    <w:rsid w:val="00E56510"/>
    <w:rsid w:val="00E60B33"/>
    <w:rsid w:val="00E629D3"/>
    <w:rsid w:val="00E62EA8"/>
    <w:rsid w:val="00E67A6E"/>
    <w:rsid w:val="00E70096"/>
    <w:rsid w:val="00E71B43"/>
    <w:rsid w:val="00E739BF"/>
    <w:rsid w:val="00E81612"/>
    <w:rsid w:val="00E82BD7"/>
    <w:rsid w:val="00E859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225"/>
    <w:rsid w:val="00F25ABB"/>
    <w:rsid w:val="00F266F0"/>
    <w:rsid w:val="00F26F62"/>
    <w:rsid w:val="00F27963"/>
    <w:rsid w:val="00F30103"/>
    <w:rsid w:val="00F30446"/>
    <w:rsid w:val="00F4135D"/>
    <w:rsid w:val="00F41F1B"/>
    <w:rsid w:val="00F46BD9"/>
    <w:rsid w:val="00F60BE0"/>
    <w:rsid w:val="00F6280E"/>
    <w:rsid w:val="00F638B4"/>
    <w:rsid w:val="00F666EC"/>
    <w:rsid w:val="00F7050A"/>
    <w:rsid w:val="00F75533"/>
    <w:rsid w:val="00F77748"/>
    <w:rsid w:val="00F8036D"/>
    <w:rsid w:val="00F809DC"/>
    <w:rsid w:val="00F86EB0"/>
    <w:rsid w:val="00F9736D"/>
    <w:rsid w:val="00FA154B"/>
    <w:rsid w:val="00FA3811"/>
    <w:rsid w:val="00FA3B35"/>
    <w:rsid w:val="00FA3B9F"/>
    <w:rsid w:val="00FA3F06"/>
    <w:rsid w:val="00FA4A26"/>
    <w:rsid w:val="00FA7084"/>
    <w:rsid w:val="00FA7BEF"/>
    <w:rsid w:val="00FB0C38"/>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98F"/>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B74CB"/>
  <w15:docId w15:val="{8084EC94-F1C4-4F77-B408-393EF6D8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4C0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F4C0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F4C0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F4C0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116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1167B"/>
    <w:pPr>
      <w:spacing w:before="0" w:after="0"/>
    </w:pPr>
    <w:rPr>
      <w:i/>
      <w:color w:val="FFFFFF" w:themeColor="background1"/>
    </w:rPr>
  </w:style>
  <w:style w:type="paragraph" w:customStyle="1" w:styleId="SubStepAlpha">
    <w:name w:val="SubStep Alpha"/>
    <w:basedOn w:val="BodyTextL25"/>
    <w:qFormat/>
    <w:rsid w:val="00BF4C0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F4C0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5151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F4C0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116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99"/>
    <w:rsid w:val="00603503"/>
    <w:pPr>
      <w:spacing w:before="120" w:after="120" w:line="240" w:lineRule="auto"/>
    </w:pPr>
    <w:rPr>
      <w:rFonts w:eastAsia="Times New Roman"/>
      <w:sz w:val="20"/>
      <w:szCs w:val="24"/>
    </w:rPr>
  </w:style>
  <w:style w:type="character" w:customStyle="1" w:styleId="BodyTextChar">
    <w:name w:val="Body Text Char"/>
    <w:link w:val="BodyText"/>
    <w:uiPriority w:val="99"/>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51514"/>
    <w:rPr>
      <w:b/>
      <w:sz w:val="32"/>
    </w:rPr>
  </w:style>
  <w:style w:type="paragraph" w:customStyle="1" w:styleId="BodyText1">
    <w:name w:val="Body Text1"/>
    <w:basedOn w:val="Normal"/>
    <w:qFormat/>
    <w:rsid w:val="00651514"/>
    <w:pPr>
      <w:spacing w:line="240" w:lineRule="auto"/>
    </w:pPr>
    <w:rPr>
      <w:sz w:val="20"/>
    </w:rPr>
  </w:style>
  <w:style w:type="paragraph" w:styleId="ListParagraph">
    <w:name w:val="List Paragraph"/>
    <w:basedOn w:val="Normal"/>
    <w:uiPriority w:val="34"/>
    <w:unhideWhenUsed/>
    <w:qFormat/>
    <w:rsid w:val="00651514"/>
    <w:pPr>
      <w:ind w:left="720"/>
    </w:pPr>
  </w:style>
  <w:style w:type="paragraph" w:customStyle="1" w:styleId="Task">
    <w:name w:val="Task"/>
    <w:basedOn w:val="Normal"/>
    <w:next w:val="BodyText"/>
    <w:rsid w:val="00651514"/>
    <w:pPr>
      <w:keepNext/>
      <w:spacing w:before="360" w:after="120" w:line="240" w:lineRule="auto"/>
      <w:ind w:left="-144"/>
    </w:pPr>
    <w:rPr>
      <w:rFonts w:eastAsia="SimSun" w:cs="Arial"/>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E39B35253B4756AC27148FCA94FFDF"/>
        <w:category>
          <w:name w:val="General"/>
          <w:gallery w:val="placeholder"/>
        </w:category>
        <w:types>
          <w:type w:val="bbPlcHdr"/>
        </w:types>
        <w:behaviors>
          <w:behavior w:val="content"/>
        </w:behaviors>
        <w:guid w:val="{F34572CE-8FF8-4C33-9E06-3DEAAAE7D864}"/>
      </w:docPartPr>
      <w:docPartBody>
        <w:p w:rsidR="002E66D4" w:rsidRDefault="00332752">
          <w:pPr>
            <w:pStyle w:val="53E39B35253B4756AC27148FCA94FF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52"/>
    <w:rsid w:val="0029554E"/>
    <w:rsid w:val="002E66D4"/>
    <w:rsid w:val="00332752"/>
    <w:rsid w:val="006D15BA"/>
    <w:rsid w:val="00B643FE"/>
    <w:rsid w:val="00C547C1"/>
    <w:rsid w:val="00DF3B2D"/>
    <w:rsid w:val="00EE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E39B35253B4756AC27148FCA94FFDF">
    <w:name w:val="53E39B35253B4756AC27148FCA94F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8C744C-B1EA-4DDB-B50A-5DC5E0B3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66</TotalTime>
  <Pages>19</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CCNAv7 ITN Skills Assessment</vt:lpstr>
    </vt:vector>
  </TitlesOfParts>
  <Company>Cisco Systems, Inc.</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CCNAv7 ITN Skills Assessment</dc:title>
  <dc:creator>SP</dc:creator>
  <dc:description>2019</dc:description>
  <cp:lastModifiedBy>Suk-Yi Pennock -X (spennock - UNICON INC at Cisco)</cp:lastModifiedBy>
  <cp:revision>10</cp:revision>
  <cp:lastPrinted>2019-12-03T00:45:00Z</cp:lastPrinted>
  <dcterms:created xsi:type="dcterms:W3CDTF">2019-11-12T20:21:00Z</dcterms:created>
  <dcterms:modified xsi:type="dcterms:W3CDTF">2019-12-03T00:45:00Z</dcterms:modified>
</cp:coreProperties>
</file>